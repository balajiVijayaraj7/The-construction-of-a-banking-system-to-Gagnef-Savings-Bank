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50A2" w14:textId="465AB859" w:rsidR="00EF25DF" w:rsidRPr="00EF25DF" w:rsidRDefault="00E905C2" w:rsidP="00EF25DF">
      <w:pPr>
        <w:pStyle w:val="Heading2"/>
        <w:rPr>
          <w:lang w:val="en-US"/>
        </w:rPr>
      </w:pPr>
      <w:r>
        <w:rPr>
          <w:lang w:val="en-US"/>
        </w:rPr>
        <w:t>T</w:t>
      </w:r>
      <w:r w:rsidR="00EF25DF" w:rsidRPr="00EF25DF">
        <w:rPr>
          <w:lang w:val="en-US"/>
        </w:rPr>
        <w:t xml:space="preserve">he construction of a banking system to </w:t>
      </w:r>
      <w:proofErr w:type="spellStart"/>
      <w:r w:rsidR="00EF25DF" w:rsidRPr="00EF25DF">
        <w:rPr>
          <w:lang w:val="en-US"/>
        </w:rPr>
        <w:t>Gagnef</w:t>
      </w:r>
      <w:proofErr w:type="spellEnd"/>
      <w:r w:rsidR="00EF25DF" w:rsidRPr="00EF25DF">
        <w:rPr>
          <w:lang w:val="en-US"/>
        </w:rPr>
        <w:t xml:space="preserve"> Savings Bank</w:t>
      </w:r>
    </w:p>
    <w:p w14:paraId="4CD5C301" w14:textId="77777777" w:rsidR="00604011" w:rsidRDefault="00604011" w:rsidP="00C30FE1">
      <w:pPr>
        <w:rPr>
          <w:lang w:val="en-US"/>
        </w:rPr>
      </w:pPr>
    </w:p>
    <w:p w14:paraId="3FA6EB35" w14:textId="76BA7CE8" w:rsidR="004C23A9" w:rsidRDefault="00576D4F" w:rsidP="00C30FE1">
      <w:pPr>
        <w:rPr>
          <w:lang w:val="en-US"/>
        </w:rPr>
      </w:pPr>
      <w:r w:rsidRPr="00604011">
        <w:rPr>
          <w:b/>
          <w:lang w:val="en-US"/>
        </w:rPr>
        <w:t xml:space="preserve">In this you will </w:t>
      </w:r>
      <w:r w:rsidR="007B3EA8">
        <w:rPr>
          <w:b/>
          <w:lang w:val="en-US"/>
        </w:rPr>
        <w:t xml:space="preserve">create </w:t>
      </w:r>
      <w:r w:rsidRPr="00604011">
        <w:rPr>
          <w:b/>
          <w:lang w:val="en-US"/>
        </w:rPr>
        <w:t xml:space="preserve">a small banking system for </w:t>
      </w:r>
      <w:proofErr w:type="spellStart"/>
      <w:r w:rsidRPr="00604011">
        <w:rPr>
          <w:b/>
          <w:lang w:val="en-US"/>
        </w:rPr>
        <w:t>Gagnef</w:t>
      </w:r>
      <w:proofErr w:type="spellEnd"/>
      <w:r w:rsidRPr="00604011">
        <w:rPr>
          <w:b/>
          <w:lang w:val="en-US"/>
        </w:rPr>
        <w:t xml:space="preserve"> Savings Bank</w:t>
      </w:r>
      <w:r w:rsidR="00604011">
        <w:rPr>
          <w:lang w:val="en-US"/>
        </w:rPr>
        <w:t xml:space="preserve">. </w:t>
      </w:r>
      <w:r w:rsidRPr="00576D4F">
        <w:rPr>
          <w:lang w:val="en-US"/>
        </w:rPr>
        <w:t xml:space="preserve">The former potato farmer </w:t>
      </w:r>
      <w:r w:rsidRPr="00604011">
        <w:rPr>
          <w:lang w:val="en-US"/>
        </w:rPr>
        <w:t xml:space="preserve">Thomas </w:t>
      </w:r>
      <w:proofErr w:type="spellStart"/>
      <w:r w:rsidRPr="00604011">
        <w:rPr>
          <w:lang w:val="en-US"/>
        </w:rPr>
        <w:t>Kvist</w:t>
      </w:r>
      <w:proofErr w:type="spellEnd"/>
      <w:r w:rsidRPr="00576D4F">
        <w:rPr>
          <w:lang w:val="en-US"/>
        </w:rPr>
        <w:t>, w</w:t>
      </w:r>
      <w:r w:rsidR="00DE749C">
        <w:rPr>
          <w:lang w:val="en-US"/>
        </w:rPr>
        <w:t>ho</w:t>
      </w:r>
      <w:r w:rsidRPr="00576D4F">
        <w:rPr>
          <w:lang w:val="en-US"/>
        </w:rPr>
        <w:t xml:space="preserve"> incidentally is very indolent, has taken up the post of bank manager at the new bank. Thomas has been through a tough academic analysis, </w:t>
      </w:r>
      <w:r w:rsidR="002E11F0">
        <w:rPr>
          <w:lang w:val="en-US"/>
        </w:rPr>
        <w:t xml:space="preserve">and </w:t>
      </w:r>
      <w:r w:rsidRPr="00576D4F">
        <w:rPr>
          <w:lang w:val="en-US"/>
        </w:rPr>
        <w:t>worked out something that resembles a system specification. Below you will find an overview of the tables you need to create</w:t>
      </w:r>
      <w:r w:rsidR="002E11F0">
        <w:rPr>
          <w:lang w:val="en-US"/>
        </w:rPr>
        <w:t xml:space="preserve"> for</w:t>
      </w:r>
      <w:r w:rsidRPr="00576D4F">
        <w:rPr>
          <w:lang w:val="en-US"/>
        </w:rPr>
        <w:t xml:space="preserve"> the task at hand.</w:t>
      </w:r>
    </w:p>
    <w:p w14:paraId="13F15983" w14:textId="77777777" w:rsidR="00576D4F" w:rsidRDefault="00576D4F" w:rsidP="00C30FE1">
      <w:pPr>
        <w:rPr>
          <w:lang w:val="en-US"/>
        </w:rPr>
      </w:pPr>
    </w:p>
    <w:p w14:paraId="2D03B5C2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SQL&gt; </w:t>
      </w:r>
      <w:proofErr w:type="spellStart"/>
      <w:r w:rsidRPr="004C23A9">
        <w:rPr>
          <w:rFonts w:ascii="Courier New" w:hAnsi="Courier New" w:cs="Courier New"/>
          <w:sz w:val="18"/>
          <w:szCs w:val="18"/>
          <w:lang w:val="en-GB"/>
        </w:rPr>
        <w:t>desc</w:t>
      </w:r>
      <w:proofErr w:type="spellEnd"/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6D42D2">
        <w:rPr>
          <w:rFonts w:ascii="Courier New" w:hAnsi="Courier New" w:cs="Courier New"/>
          <w:color w:val="0000FF"/>
          <w:sz w:val="18"/>
          <w:szCs w:val="18"/>
          <w:lang w:val="en-GB"/>
        </w:rPr>
        <w:t>customer</w:t>
      </w:r>
    </w:p>
    <w:p w14:paraId="0260972E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Name                                      Null?    Type</w:t>
      </w:r>
    </w:p>
    <w:p w14:paraId="4E946450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----------------------------------------- -------- ------------</w:t>
      </w:r>
    </w:p>
    <w:p w14:paraId="2DD933C9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5C637E" w:rsidRPr="007D3CB1">
        <w:rPr>
          <w:rFonts w:ascii="Courier New" w:hAnsi="Courier New" w:cs="Courier New"/>
          <w:b/>
          <w:sz w:val="18"/>
          <w:szCs w:val="18"/>
          <w:lang w:val="en-GB"/>
        </w:rPr>
        <w:t>CUST_ID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r w:rsidR="005C637E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VARCHAR2(11)</w:t>
      </w:r>
    </w:p>
    <w:p w14:paraId="00A4693C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F</w:t>
      </w:r>
      <w:r w:rsidR="005C637E">
        <w:rPr>
          <w:rFonts w:ascii="Courier New" w:hAnsi="Courier New" w:cs="Courier New"/>
          <w:sz w:val="18"/>
          <w:szCs w:val="18"/>
          <w:lang w:val="en-GB"/>
        </w:rPr>
        <w:t>IRST_NAME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</w:t>
      </w:r>
      <w:r w:rsidR="005C637E">
        <w:rPr>
          <w:rFonts w:ascii="Courier New" w:hAnsi="Courier New" w:cs="Courier New"/>
          <w:sz w:val="18"/>
          <w:szCs w:val="18"/>
          <w:lang w:val="en-GB"/>
        </w:rPr>
        <w:t xml:space="preserve">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VARCHAR2(25)</w:t>
      </w:r>
    </w:p>
    <w:p w14:paraId="3E65D3A7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5C637E">
        <w:rPr>
          <w:rFonts w:ascii="Courier New" w:hAnsi="Courier New" w:cs="Courier New"/>
          <w:sz w:val="18"/>
          <w:szCs w:val="18"/>
          <w:lang w:val="en-GB"/>
        </w:rPr>
        <w:t>LAST_NAME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</w:t>
      </w:r>
      <w:r w:rsidR="005C637E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VARCHAR2(25)</w:t>
      </w:r>
    </w:p>
    <w:p w14:paraId="637571A1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PASSWD                                    NOT NULL VARCHAR2(6)</w:t>
      </w:r>
    </w:p>
    <w:p w14:paraId="0F8BF016" w14:textId="77777777" w:rsidR="005C637E" w:rsidRDefault="005C637E" w:rsidP="004C23A9">
      <w:pPr>
        <w:rPr>
          <w:rFonts w:ascii="Courier New" w:hAnsi="Courier New" w:cs="Courier New"/>
          <w:sz w:val="18"/>
          <w:szCs w:val="18"/>
          <w:lang w:val="en-GB"/>
        </w:rPr>
      </w:pPr>
    </w:p>
    <w:p w14:paraId="06863F35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SQL&gt; </w:t>
      </w:r>
      <w:proofErr w:type="spellStart"/>
      <w:r w:rsidRPr="004C23A9">
        <w:rPr>
          <w:rFonts w:ascii="Courier New" w:hAnsi="Courier New" w:cs="Courier New"/>
          <w:sz w:val="18"/>
          <w:szCs w:val="18"/>
          <w:lang w:val="en-GB"/>
        </w:rPr>
        <w:t>desc</w:t>
      </w:r>
      <w:proofErr w:type="spellEnd"/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="006D42D2">
        <w:rPr>
          <w:rFonts w:ascii="Courier New" w:hAnsi="Courier New" w:cs="Courier New"/>
          <w:color w:val="0000FF"/>
          <w:sz w:val="18"/>
          <w:szCs w:val="18"/>
          <w:lang w:val="en-GB"/>
        </w:rPr>
        <w:t>account_type</w:t>
      </w:r>
      <w:proofErr w:type="spellEnd"/>
    </w:p>
    <w:p w14:paraId="6733851B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Name                                      Null?    Type</w:t>
      </w:r>
    </w:p>
    <w:p w14:paraId="3E864722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----------------------------------------- -------- ------------</w:t>
      </w:r>
    </w:p>
    <w:p w14:paraId="4063B386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5C637E" w:rsidRPr="007D3CB1">
        <w:rPr>
          <w:rFonts w:ascii="Courier New" w:hAnsi="Courier New" w:cs="Courier New"/>
          <w:b/>
          <w:sz w:val="18"/>
          <w:szCs w:val="18"/>
          <w:lang w:val="en-GB"/>
        </w:rPr>
        <w:t>ACCTY_ID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r w:rsidR="005C637E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6)</w:t>
      </w:r>
    </w:p>
    <w:p w14:paraId="4BEB0328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3F692A">
        <w:rPr>
          <w:rFonts w:ascii="Courier New" w:hAnsi="Courier New" w:cs="Courier New"/>
          <w:sz w:val="18"/>
          <w:szCs w:val="18"/>
          <w:lang w:val="en-GB"/>
        </w:rPr>
        <w:t>ACCTY_NAME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r w:rsidR="003F692A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VARCHAR2(20)</w:t>
      </w:r>
    </w:p>
    <w:p w14:paraId="11E4E974" w14:textId="77777777" w:rsid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5C637E">
        <w:rPr>
          <w:rFonts w:ascii="Courier New" w:hAnsi="Courier New" w:cs="Courier New"/>
          <w:sz w:val="18"/>
          <w:szCs w:val="18"/>
          <w:lang w:val="en-GB"/>
        </w:rPr>
        <w:t xml:space="preserve">PRESENT_INTEREST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5,2)</w:t>
      </w:r>
    </w:p>
    <w:p w14:paraId="5273F41A" w14:textId="77777777" w:rsidR="005C637E" w:rsidRDefault="005C637E" w:rsidP="005C637E">
      <w:pPr>
        <w:rPr>
          <w:rFonts w:ascii="Courier New" w:hAnsi="Courier New" w:cs="Courier New"/>
          <w:sz w:val="18"/>
          <w:szCs w:val="18"/>
          <w:lang w:val="en-GB"/>
        </w:rPr>
      </w:pPr>
    </w:p>
    <w:p w14:paraId="45686070" w14:textId="77777777" w:rsidR="005C637E" w:rsidRPr="004C23A9" w:rsidRDefault="005C637E" w:rsidP="005C637E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SQL&gt; </w:t>
      </w:r>
      <w:proofErr w:type="spellStart"/>
      <w:r w:rsidRPr="004C23A9">
        <w:rPr>
          <w:rFonts w:ascii="Courier New" w:hAnsi="Courier New" w:cs="Courier New"/>
          <w:sz w:val="18"/>
          <w:szCs w:val="18"/>
          <w:lang w:val="en-GB"/>
        </w:rPr>
        <w:t>desc</w:t>
      </w:r>
      <w:proofErr w:type="spellEnd"/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en-GB"/>
        </w:rPr>
        <w:t>interest_change</w:t>
      </w:r>
      <w:proofErr w:type="spellEnd"/>
    </w:p>
    <w:p w14:paraId="50487E1B" w14:textId="77777777" w:rsidR="005C637E" w:rsidRPr="004C23A9" w:rsidRDefault="005C637E" w:rsidP="005C637E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Name                                      Null?    Type</w:t>
      </w:r>
    </w:p>
    <w:p w14:paraId="081AAE59" w14:textId="77777777" w:rsidR="005C637E" w:rsidRPr="004C23A9" w:rsidRDefault="005C637E" w:rsidP="005C637E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----------------------------------------- -------- ------------</w:t>
      </w:r>
    </w:p>
    <w:p w14:paraId="029F4C53" w14:textId="77777777" w:rsidR="005C637E" w:rsidRPr="004C23A9" w:rsidRDefault="005C637E" w:rsidP="005C637E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7D3CB1">
        <w:rPr>
          <w:rFonts w:ascii="Courier New" w:hAnsi="Courier New" w:cs="Courier New"/>
          <w:b/>
          <w:sz w:val="18"/>
          <w:szCs w:val="18"/>
          <w:lang w:val="en-GB"/>
        </w:rPr>
        <w:t>INTCH_ID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6)</w:t>
      </w:r>
    </w:p>
    <w:p w14:paraId="343FC446" w14:textId="77777777" w:rsidR="005C637E" w:rsidRPr="004C23A9" w:rsidRDefault="005C637E" w:rsidP="005C637E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sz w:val="18"/>
          <w:szCs w:val="18"/>
          <w:lang w:val="en-GB"/>
        </w:rPr>
        <w:t>ACCTY_ID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="003F692A"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="003F692A" w:rsidRPr="004C23A9">
        <w:rPr>
          <w:rFonts w:ascii="Courier New" w:hAnsi="Courier New" w:cs="Courier New"/>
          <w:sz w:val="18"/>
          <w:szCs w:val="18"/>
          <w:lang w:val="en-GB"/>
        </w:rPr>
        <w:t>6)</w:t>
      </w:r>
    </w:p>
    <w:p w14:paraId="0D598D26" w14:textId="77777777" w:rsidR="005C637E" w:rsidRDefault="005C637E" w:rsidP="005C637E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sz w:val="18"/>
          <w:szCs w:val="18"/>
          <w:lang w:val="en-GB"/>
        </w:rPr>
        <w:t>INTEREST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5,2)</w:t>
      </w:r>
    </w:p>
    <w:p w14:paraId="3F889B82" w14:textId="77777777" w:rsidR="005C637E" w:rsidRPr="004C23A9" w:rsidRDefault="005C637E" w:rsidP="005C637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DATE</w:t>
      </w:r>
      <w:r>
        <w:rPr>
          <w:rFonts w:ascii="Courier New" w:hAnsi="Courier New" w:cs="Courier New"/>
          <w:sz w:val="18"/>
          <w:szCs w:val="18"/>
          <w:lang w:val="en-GB"/>
        </w:rPr>
        <w:t>_TIME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r w:rsidR="002B3C72">
        <w:rPr>
          <w:rFonts w:ascii="Courier New" w:hAnsi="Courier New" w:cs="Courier New"/>
          <w:sz w:val="18"/>
          <w:szCs w:val="18"/>
          <w:lang w:val="en-GB"/>
        </w:rPr>
        <w:t>DATE</w:t>
      </w:r>
    </w:p>
    <w:p w14:paraId="247EAD74" w14:textId="77777777" w:rsidR="005C637E" w:rsidRDefault="005C637E" w:rsidP="004C23A9">
      <w:pPr>
        <w:rPr>
          <w:rFonts w:ascii="Courier New" w:hAnsi="Courier New" w:cs="Courier New"/>
          <w:sz w:val="18"/>
          <w:szCs w:val="18"/>
          <w:lang w:val="en-GB"/>
        </w:rPr>
      </w:pPr>
    </w:p>
    <w:p w14:paraId="2AD0FB81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SQL&gt; </w:t>
      </w:r>
      <w:proofErr w:type="spellStart"/>
      <w:r w:rsidRPr="004C23A9">
        <w:rPr>
          <w:rFonts w:ascii="Courier New" w:hAnsi="Courier New" w:cs="Courier New"/>
          <w:sz w:val="18"/>
          <w:szCs w:val="18"/>
          <w:lang w:val="en-GB"/>
        </w:rPr>
        <w:t>desc</w:t>
      </w:r>
      <w:proofErr w:type="spellEnd"/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6D42D2">
        <w:rPr>
          <w:rFonts w:ascii="Courier New" w:hAnsi="Courier New" w:cs="Courier New"/>
          <w:color w:val="0000FF"/>
          <w:sz w:val="18"/>
          <w:szCs w:val="18"/>
          <w:lang w:val="en-GB"/>
        </w:rPr>
        <w:t>account</w:t>
      </w:r>
    </w:p>
    <w:p w14:paraId="2E4D5ED4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Name                                      Null?    Type</w:t>
      </w:r>
    </w:p>
    <w:p w14:paraId="693BB21F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----------------------------------------- -------- ------------</w:t>
      </w:r>
    </w:p>
    <w:p w14:paraId="322D3790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 w:rsidRPr="007D3CB1">
        <w:rPr>
          <w:rFonts w:ascii="Courier New" w:hAnsi="Courier New" w:cs="Courier New"/>
          <w:b/>
          <w:sz w:val="18"/>
          <w:szCs w:val="18"/>
          <w:lang w:val="en-GB"/>
        </w:rPr>
        <w:t>ACC</w:t>
      </w:r>
      <w:r w:rsidR="005C637E" w:rsidRPr="007D3CB1">
        <w:rPr>
          <w:rFonts w:ascii="Courier New" w:hAnsi="Courier New" w:cs="Courier New"/>
          <w:b/>
          <w:sz w:val="18"/>
          <w:szCs w:val="18"/>
          <w:lang w:val="en-GB"/>
        </w:rPr>
        <w:t>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8)</w:t>
      </w:r>
    </w:p>
    <w:p w14:paraId="0BB96329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5C637E">
        <w:rPr>
          <w:rFonts w:ascii="Courier New" w:hAnsi="Courier New" w:cs="Courier New"/>
          <w:sz w:val="18"/>
          <w:szCs w:val="18"/>
          <w:lang w:val="en-GB"/>
        </w:rPr>
        <w:t>ACC</w:t>
      </w:r>
      <w:r w:rsidR="00D02F1C">
        <w:rPr>
          <w:rFonts w:ascii="Courier New" w:hAnsi="Courier New" w:cs="Courier New"/>
          <w:sz w:val="18"/>
          <w:szCs w:val="18"/>
          <w:lang w:val="en-GB"/>
        </w:rPr>
        <w:t>TY</w:t>
      </w:r>
      <w:r w:rsidR="005C637E">
        <w:rPr>
          <w:rFonts w:ascii="Courier New" w:hAnsi="Courier New" w:cs="Courier New"/>
          <w:sz w:val="18"/>
          <w:szCs w:val="18"/>
          <w:lang w:val="en-GB"/>
        </w:rPr>
        <w:t>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6)</w:t>
      </w:r>
    </w:p>
    <w:p w14:paraId="621DD92F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DATE_TIME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DATE</w:t>
      </w:r>
    </w:p>
    <w:p w14:paraId="2E21D03E" w14:textId="5D9F5EA1" w:rsid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5C637E">
        <w:rPr>
          <w:rFonts w:ascii="Courier New" w:hAnsi="Courier New" w:cs="Courier New"/>
          <w:sz w:val="18"/>
          <w:szCs w:val="18"/>
          <w:lang w:val="en-GB"/>
        </w:rPr>
        <w:t>BALANCE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r w:rsidR="005C637E">
        <w:rPr>
          <w:rFonts w:ascii="Courier New" w:hAnsi="Courier New" w:cs="Courier New"/>
          <w:sz w:val="18"/>
          <w:szCs w:val="18"/>
          <w:lang w:val="en-GB"/>
        </w:rPr>
        <w:t xml:space="preserve">                     </w:t>
      </w:r>
      <w:r w:rsidR="00C73AE7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10,2)</w:t>
      </w:r>
    </w:p>
    <w:p w14:paraId="1A1E8B05" w14:textId="77777777" w:rsidR="005C637E" w:rsidRDefault="005C637E" w:rsidP="004C23A9">
      <w:pPr>
        <w:rPr>
          <w:rFonts w:ascii="Courier New" w:hAnsi="Courier New" w:cs="Courier New"/>
          <w:sz w:val="18"/>
          <w:szCs w:val="18"/>
          <w:lang w:val="en-GB"/>
        </w:rPr>
      </w:pPr>
    </w:p>
    <w:p w14:paraId="20C80999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SQL&gt; </w:t>
      </w:r>
      <w:proofErr w:type="spellStart"/>
      <w:r w:rsidRPr="004C23A9">
        <w:rPr>
          <w:rFonts w:ascii="Courier New" w:hAnsi="Courier New" w:cs="Courier New"/>
          <w:sz w:val="18"/>
          <w:szCs w:val="18"/>
          <w:lang w:val="en-GB"/>
        </w:rPr>
        <w:t>desc</w:t>
      </w:r>
      <w:proofErr w:type="spellEnd"/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="006D42D2">
        <w:rPr>
          <w:rFonts w:ascii="Courier New" w:hAnsi="Courier New" w:cs="Courier New"/>
          <w:color w:val="0000FF"/>
          <w:sz w:val="18"/>
          <w:szCs w:val="18"/>
          <w:lang w:val="en-GB"/>
        </w:rPr>
        <w:t>account_owner</w:t>
      </w:r>
      <w:proofErr w:type="spellEnd"/>
    </w:p>
    <w:p w14:paraId="3524F0B3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Name                                      Null?    Type</w:t>
      </w:r>
    </w:p>
    <w:p w14:paraId="6532CCC1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----------------------------------------- -------- ------------</w:t>
      </w:r>
    </w:p>
    <w:p w14:paraId="68E5FE20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5C637E" w:rsidRPr="007D3CB1">
        <w:rPr>
          <w:rFonts w:ascii="Courier New" w:hAnsi="Courier New" w:cs="Courier New"/>
          <w:b/>
          <w:sz w:val="18"/>
          <w:szCs w:val="18"/>
          <w:lang w:val="en-GB"/>
        </w:rPr>
        <w:t>ACCOW_ID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</w:t>
      </w:r>
      <w:r w:rsidR="005C637E">
        <w:rPr>
          <w:rFonts w:ascii="Courier New" w:hAnsi="Courier New" w:cs="Courier New"/>
          <w:sz w:val="18"/>
          <w:szCs w:val="18"/>
          <w:lang w:val="en-GB"/>
        </w:rPr>
        <w:t xml:space="preserve">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9)</w:t>
      </w:r>
    </w:p>
    <w:p w14:paraId="5A52EEAF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CUST_ID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VARCHAR2(11)</w:t>
      </w:r>
    </w:p>
    <w:p w14:paraId="3A9BA058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ACC_ID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8)</w:t>
      </w:r>
    </w:p>
    <w:p w14:paraId="16A745A5" w14:textId="77777777" w:rsidR="005C637E" w:rsidRDefault="005C637E" w:rsidP="004C23A9">
      <w:pPr>
        <w:rPr>
          <w:rFonts w:ascii="Courier New" w:hAnsi="Courier New" w:cs="Courier New"/>
          <w:sz w:val="18"/>
          <w:szCs w:val="18"/>
          <w:lang w:val="en-GB"/>
        </w:rPr>
      </w:pPr>
    </w:p>
    <w:p w14:paraId="2A2798CB" w14:textId="6F847B3B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SQL&gt; </w:t>
      </w:r>
      <w:proofErr w:type="spellStart"/>
      <w:r w:rsidRPr="004C23A9">
        <w:rPr>
          <w:rFonts w:ascii="Courier New" w:hAnsi="Courier New" w:cs="Courier New"/>
          <w:sz w:val="18"/>
          <w:szCs w:val="18"/>
          <w:lang w:val="en-GB"/>
        </w:rPr>
        <w:t>desc</w:t>
      </w:r>
      <w:proofErr w:type="spellEnd"/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6D42D2" w:rsidRPr="006D42D2">
        <w:rPr>
          <w:rFonts w:ascii="Courier New" w:hAnsi="Courier New" w:cs="Courier New"/>
          <w:color w:val="0000FF"/>
          <w:sz w:val="18"/>
          <w:szCs w:val="18"/>
          <w:lang w:val="en-GB"/>
        </w:rPr>
        <w:t>withdrawal</w:t>
      </w:r>
    </w:p>
    <w:p w14:paraId="4C1D7305" w14:textId="77777777" w:rsidR="004C23A9" w:rsidRPr="00604011" w:rsidRDefault="004C23A9" w:rsidP="004C23A9">
      <w:pPr>
        <w:rPr>
          <w:rFonts w:ascii="Courier New" w:hAnsi="Courier New" w:cs="Courier New"/>
          <w:sz w:val="18"/>
          <w:szCs w:val="18"/>
          <w:lang w:val="en-US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Name                                      Null?    </w:t>
      </w:r>
      <w:r w:rsidRPr="00604011">
        <w:rPr>
          <w:rFonts w:ascii="Courier New" w:hAnsi="Courier New" w:cs="Courier New"/>
          <w:sz w:val="18"/>
          <w:szCs w:val="18"/>
          <w:lang w:val="en-US"/>
        </w:rPr>
        <w:t>Type</w:t>
      </w:r>
    </w:p>
    <w:p w14:paraId="20D26767" w14:textId="77777777" w:rsidR="004C23A9" w:rsidRPr="00604011" w:rsidRDefault="004C23A9" w:rsidP="004C23A9">
      <w:pPr>
        <w:rPr>
          <w:rFonts w:ascii="Courier New" w:hAnsi="Courier New" w:cs="Courier New"/>
          <w:sz w:val="18"/>
          <w:szCs w:val="18"/>
          <w:lang w:val="en-US"/>
        </w:rPr>
      </w:pPr>
      <w:r w:rsidRPr="00604011">
        <w:rPr>
          <w:rFonts w:ascii="Courier New" w:hAnsi="Courier New" w:cs="Courier New"/>
          <w:sz w:val="18"/>
          <w:szCs w:val="18"/>
          <w:lang w:val="en-US"/>
        </w:rPr>
        <w:t xml:space="preserve"> ----------------------------------------- -------- ------------</w:t>
      </w:r>
    </w:p>
    <w:p w14:paraId="42D59310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 w:rsidRPr="007D3CB1">
        <w:rPr>
          <w:rFonts w:ascii="Courier New" w:hAnsi="Courier New" w:cs="Courier New"/>
          <w:b/>
          <w:sz w:val="18"/>
          <w:szCs w:val="18"/>
          <w:lang w:val="en-GB"/>
        </w:rPr>
        <w:t>WIT_ID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9)</w:t>
      </w:r>
    </w:p>
    <w:p w14:paraId="1677B2F1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17BF0">
        <w:rPr>
          <w:rFonts w:ascii="Courier New" w:hAnsi="Courier New" w:cs="Courier New"/>
          <w:sz w:val="18"/>
          <w:szCs w:val="18"/>
          <w:lang w:val="en-GB"/>
        </w:rPr>
        <w:t>CUST_ID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r w:rsidR="00D17BF0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VARCHAR2(11)</w:t>
      </w:r>
    </w:p>
    <w:p w14:paraId="09189122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17BF0">
        <w:rPr>
          <w:rFonts w:ascii="Courier New" w:hAnsi="Courier New" w:cs="Courier New"/>
          <w:sz w:val="18"/>
          <w:szCs w:val="18"/>
          <w:lang w:val="en-GB"/>
        </w:rPr>
        <w:t>ACC_ID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r w:rsidR="00D17BF0">
        <w:rPr>
          <w:rFonts w:ascii="Courier New" w:hAnsi="Courier New" w:cs="Courier New"/>
          <w:sz w:val="18"/>
          <w:szCs w:val="18"/>
          <w:lang w:val="en-GB"/>
        </w:rPr>
        <w:t xml:space="preserve">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8)</w:t>
      </w:r>
    </w:p>
    <w:p w14:paraId="0E848711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17BF0">
        <w:rPr>
          <w:rFonts w:ascii="Courier New" w:hAnsi="Courier New" w:cs="Courier New"/>
          <w:sz w:val="18"/>
          <w:szCs w:val="18"/>
          <w:lang w:val="en-GB"/>
        </w:rPr>
        <w:t>AMOUNT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</w:t>
      </w:r>
      <w:r w:rsidR="000909EF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10,2)</w:t>
      </w:r>
    </w:p>
    <w:p w14:paraId="1688BE45" w14:textId="0E164FAA" w:rsidR="005C637E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DATE_TIME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DATE</w:t>
      </w:r>
    </w:p>
    <w:p w14:paraId="16F817E3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SQL&gt; </w:t>
      </w:r>
      <w:proofErr w:type="spellStart"/>
      <w:r w:rsidRPr="004C23A9">
        <w:rPr>
          <w:rFonts w:ascii="Courier New" w:hAnsi="Courier New" w:cs="Courier New"/>
          <w:sz w:val="18"/>
          <w:szCs w:val="18"/>
          <w:lang w:val="en-GB"/>
        </w:rPr>
        <w:t>desc</w:t>
      </w:r>
      <w:proofErr w:type="spellEnd"/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6D42D2">
        <w:rPr>
          <w:rFonts w:ascii="Courier New" w:hAnsi="Courier New" w:cs="Courier New"/>
          <w:color w:val="0000FF"/>
          <w:sz w:val="18"/>
          <w:szCs w:val="18"/>
          <w:lang w:val="en-GB"/>
        </w:rPr>
        <w:t>deposition</w:t>
      </w:r>
    </w:p>
    <w:p w14:paraId="46B9297E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Name                                      Null?    Type</w:t>
      </w:r>
    </w:p>
    <w:p w14:paraId="4879B24C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----------------------------------------- -------- ------------</w:t>
      </w:r>
    </w:p>
    <w:p w14:paraId="7FB9DA2F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 w:rsidRPr="007D3CB1">
        <w:rPr>
          <w:rFonts w:ascii="Courier New" w:hAnsi="Courier New" w:cs="Courier New"/>
          <w:b/>
          <w:sz w:val="18"/>
          <w:szCs w:val="18"/>
          <w:lang w:val="en-GB"/>
        </w:rPr>
        <w:t>DEP_ID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              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9)</w:t>
      </w:r>
    </w:p>
    <w:p w14:paraId="17F42F58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CUST_ID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VARCHAR2(11)</w:t>
      </w:r>
    </w:p>
    <w:p w14:paraId="0DC8F699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ACC_ID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8)</w:t>
      </w:r>
    </w:p>
    <w:p w14:paraId="71A904D3" w14:textId="77777777" w:rsidR="004C23A9" w:rsidRPr="004C23A9" w:rsidRDefault="00D02F1C" w:rsidP="004C23A9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AMOUNT</w:t>
      </w:r>
      <w:r w:rsidR="004C23A9" w:rsidRPr="004C23A9">
        <w:rPr>
          <w:rFonts w:ascii="Courier New" w:hAnsi="Courier New" w:cs="Courier New"/>
          <w:sz w:val="18"/>
          <w:szCs w:val="18"/>
          <w:lang w:val="en-GB"/>
        </w:rPr>
        <w:t xml:space="preserve">            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   </w:t>
      </w:r>
      <w:r w:rsidR="000909EF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="004C23A9"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="004C23A9" w:rsidRPr="004C23A9">
        <w:rPr>
          <w:rFonts w:ascii="Courier New" w:hAnsi="Courier New" w:cs="Courier New"/>
          <w:sz w:val="18"/>
          <w:szCs w:val="18"/>
          <w:lang w:val="en-GB"/>
        </w:rPr>
        <w:t>10,2)</w:t>
      </w:r>
    </w:p>
    <w:p w14:paraId="7C2B0A29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DATE_TIME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                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DATE</w:t>
      </w:r>
    </w:p>
    <w:p w14:paraId="0111EE75" w14:textId="77777777" w:rsidR="005C637E" w:rsidRDefault="005C637E" w:rsidP="004C23A9">
      <w:pPr>
        <w:rPr>
          <w:rFonts w:ascii="Courier New" w:hAnsi="Courier New" w:cs="Courier New"/>
          <w:sz w:val="18"/>
          <w:szCs w:val="18"/>
          <w:lang w:val="en-GB"/>
        </w:rPr>
      </w:pPr>
    </w:p>
    <w:p w14:paraId="27F5A41F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SQL&gt; </w:t>
      </w:r>
      <w:proofErr w:type="spellStart"/>
      <w:r w:rsidRPr="004C23A9">
        <w:rPr>
          <w:rFonts w:ascii="Courier New" w:hAnsi="Courier New" w:cs="Courier New"/>
          <w:sz w:val="18"/>
          <w:szCs w:val="18"/>
          <w:lang w:val="en-GB"/>
        </w:rPr>
        <w:t>desc</w:t>
      </w:r>
      <w:proofErr w:type="spellEnd"/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6D42D2">
        <w:rPr>
          <w:rFonts w:ascii="Courier New" w:hAnsi="Courier New" w:cs="Courier New"/>
          <w:color w:val="0000FF"/>
          <w:sz w:val="18"/>
          <w:szCs w:val="18"/>
          <w:lang w:val="en-GB"/>
        </w:rPr>
        <w:t>transfer</w:t>
      </w:r>
    </w:p>
    <w:p w14:paraId="15A5F3C9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Name                                      Null?    Type</w:t>
      </w:r>
    </w:p>
    <w:p w14:paraId="1A861FAE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----------------------------------------- -------- ------------</w:t>
      </w:r>
    </w:p>
    <w:p w14:paraId="267A1424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 w:rsidRPr="007D3CB1">
        <w:rPr>
          <w:rFonts w:ascii="Courier New" w:hAnsi="Courier New" w:cs="Courier New"/>
          <w:b/>
          <w:sz w:val="18"/>
          <w:szCs w:val="18"/>
          <w:lang w:val="en-GB"/>
        </w:rPr>
        <w:t>TRA_ID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NOT NULL </w:t>
      </w:r>
      <w:proofErr w:type="gramStart"/>
      <w:r w:rsidRPr="004C23A9">
        <w:rPr>
          <w:rFonts w:ascii="Courier New" w:hAnsi="Courier New" w:cs="Courier New"/>
          <w:sz w:val="18"/>
          <w:szCs w:val="18"/>
          <w:lang w:val="en-GB"/>
        </w:rPr>
        <w:t>NUMBER(</w:t>
      </w:r>
      <w:proofErr w:type="gramEnd"/>
      <w:r w:rsidRPr="004C23A9">
        <w:rPr>
          <w:rFonts w:ascii="Courier New" w:hAnsi="Courier New" w:cs="Courier New"/>
          <w:sz w:val="18"/>
          <w:szCs w:val="18"/>
          <w:lang w:val="en-GB"/>
        </w:rPr>
        <w:t>9)</w:t>
      </w:r>
    </w:p>
    <w:p w14:paraId="34637492" w14:textId="77777777" w:rsidR="004C23A9" w:rsidRPr="004C23A9" w:rsidRDefault="004C23A9" w:rsidP="004C23A9">
      <w:pPr>
        <w:rPr>
          <w:rFonts w:ascii="Courier New" w:hAnsi="Courier New" w:cs="Courier New"/>
          <w:sz w:val="18"/>
          <w:szCs w:val="18"/>
          <w:lang w:val="en-GB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GB"/>
        </w:rPr>
        <w:t>CUST_ID</w:t>
      </w: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                        </w:t>
      </w:r>
      <w:r w:rsidR="00D02F1C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r w:rsidRPr="004C23A9">
        <w:rPr>
          <w:rFonts w:ascii="Courier New" w:hAnsi="Courier New" w:cs="Courier New"/>
          <w:sz w:val="18"/>
          <w:szCs w:val="18"/>
          <w:lang w:val="en-GB"/>
        </w:rPr>
        <w:t>NOT NULL VARCHAR2(11)</w:t>
      </w:r>
    </w:p>
    <w:p w14:paraId="667BCBCF" w14:textId="77777777" w:rsidR="004C23A9" w:rsidRPr="00D02F1C" w:rsidRDefault="004C23A9" w:rsidP="004C23A9">
      <w:pPr>
        <w:rPr>
          <w:rFonts w:ascii="Courier New" w:hAnsi="Courier New" w:cs="Courier New"/>
          <w:sz w:val="18"/>
          <w:szCs w:val="18"/>
          <w:lang w:val="en-US"/>
        </w:rPr>
      </w:pPr>
      <w:r w:rsidRPr="004C23A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D02F1C" w:rsidRPr="00D02F1C">
        <w:rPr>
          <w:rFonts w:ascii="Courier New" w:hAnsi="Courier New" w:cs="Courier New"/>
          <w:sz w:val="18"/>
          <w:szCs w:val="18"/>
          <w:lang w:val="en-US"/>
        </w:rPr>
        <w:t>FROM</w:t>
      </w:r>
      <w:r w:rsidRPr="00D02F1C">
        <w:rPr>
          <w:rFonts w:ascii="Courier New" w:hAnsi="Courier New" w:cs="Courier New"/>
          <w:sz w:val="18"/>
          <w:szCs w:val="18"/>
          <w:lang w:val="en-US"/>
        </w:rPr>
        <w:t>_</w:t>
      </w:r>
      <w:r w:rsidR="00D02F1C">
        <w:rPr>
          <w:rFonts w:ascii="Courier New" w:hAnsi="Courier New" w:cs="Courier New"/>
          <w:sz w:val="18"/>
          <w:szCs w:val="18"/>
          <w:lang w:val="en-US"/>
        </w:rPr>
        <w:t>ACC_ID</w:t>
      </w:r>
      <w:r w:rsidRPr="00D02F1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D02F1C">
        <w:rPr>
          <w:rFonts w:ascii="Courier New" w:hAnsi="Courier New" w:cs="Courier New"/>
          <w:sz w:val="18"/>
          <w:szCs w:val="18"/>
          <w:lang w:val="en-US"/>
        </w:rPr>
        <w:t xml:space="preserve">                             </w:t>
      </w:r>
      <w:r w:rsidRPr="00D02F1C">
        <w:rPr>
          <w:rFonts w:ascii="Courier New" w:hAnsi="Courier New" w:cs="Courier New"/>
          <w:sz w:val="18"/>
          <w:szCs w:val="18"/>
          <w:lang w:val="en-US"/>
        </w:rPr>
        <w:t>NOT NULL NUMBER(8)</w:t>
      </w:r>
    </w:p>
    <w:p w14:paraId="3646A053" w14:textId="77777777" w:rsidR="004C23A9" w:rsidRPr="00D02F1C" w:rsidRDefault="004C23A9" w:rsidP="004C23A9">
      <w:pPr>
        <w:rPr>
          <w:rFonts w:ascii="Courier New" w:hAnsi="Courier New" w:cs="Courier New"/>
          <w:sz w:val="18"/>
          <w:szCs w:val="18"/>
          <w:lang w:val="en-US"/>
        </w:rPr>
      </w:pPr>
      <w:r w:rsidRPr="00D02F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US"/>
        </w:rPr>
        <w:t>TO_ACC_ID</w:t>
      </w:r>
      <w:r w:rsidRPr="00D02F1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D02F1C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</w:t>
      </w:r>
      <w:r w:rsidRPr="00D02F1C">
        <w:rPr>
          <w:rFonts w:ascii="Courier New" w:hAnsi="Courier New" w:cs="Courier New"/>
          <w:sz w:val="18"/>
          <w:szCs w:val="18"/>
          <w:lang w:val="en-US"/>
        </w:rPr>
        <w:t>NOT NULL NUMBER(8)</w:t>
      </w:r>
    </w:p>
    <w:p w14:paraId="4E816352" w14:textId="77777777" w:rsidR="004C23A9" w:rsidRPr="00D02F1C" w:rsidRDefault="004C23A9" w:rsidP="004C23A9">
      <w:pPr>
        <w:rPr>
          <w:rFonts w:ascii="Courier New" w:hAnsi="Courier New" w:cs="Courier New"/>
          <w:sz w:val="18"/>
          <w:szCs w:val="18"/>
          <w:lang w:val="en-US"/>
        </w:rPr>
      </w:pPr>
      <w:r w:rsidRPr="00D02F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US"/>
        </w:rPr>
        <w:t>AMOUNT</w:t>
      </w:r>
      <w:r w:rsidRPr="00D02F1C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D02F1C">
        <w:rPr>
          <w:rFonts w:ascii="Courier New" w:hAnsi="Courier New" w:cs="Courier New"/>
          <w:sz w:val="18"/>
          <w:szCs w:val="18"/>
          <w:lang w:val="en-US"/>
        </w:rPr>
        <w:t xml:space="preserve">                              </w:t>
      </w:r>
      <w:r w:rsidR="00D02F1C" w:rsidRPr="00D02F1C">
        <w:rPr>
          <w:rFonts w:ascii="Courier New" w:hAnsi="Courier New" w:cs="Courier New"/>
          <w:sz w:val="18"/>
          <w:szCs w:val="18"/>
          <w:lang w:val="en-US"/>
        </w:rPr>
        <w:t>NOT NULL</w:t>
      </w:r>
      <w:r w:rsidR="00D02F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02F1C">
        <w:rPr>
          <w:rFonts w:ascii="Courier New" w:hAnsi="Courier New" w:cs="Courier New"/>
          <w:sz w:val="18"/>
          <w:szCs w:val="18"/>
          <w:lang w:val="en-US"/>
        </w:rPr>
        <w:t>NUMBER(10,2)</w:t>
      </w:r>
    </w:p>
    <w:p w14:paraId="54CC3274" w14:textId="77777777" w:rsidR="004C23A9" w:rsidRPr="00D02F1C" w:rsidRDefault="004C23A9" w:rsidP="004C23A9">
      <w:pPr>
        <w:rPr>
          <w:rFonts w:ascii="Courier New" w:hAnsi="Courier New" w:cs="Courier New"/>
          <w:sz w:val="18"/>
          <w:szCs w:val="18"/>
          <w:lang w:val="en-US"/>
        </w:rPr>
      </w:pPr>
      <w:r w:rsidRPr="00D02F1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D02F1C">
        <w:rPr>
          <w:rFonts w:ascii="Courier New" w:hAnsi="Courier New" w:cs="Courier New"/>
          <w:sz w:val="18"/>
          <w:szCs w:val="18"/>
          <w:lang w:val="en-US"/>
        </w:rPr>
        <w:t>DATE_TIME</w:t>
      </w:r>
      <w:r w:rsidRPr="00D02F1C">
        <w:rPr>
          <w:rFonts w:ascii="Courier New" w:hAnsi="Courier New" w:cs="Courier New"/>
          <w:sz w:val="18"/>
          <w:szCs w:val="18"/>
          <w:lang w:val="en-US"/>
        </w:rPr>
        <w:t xml:space="preserve">                         </w:t>
      </w:r>
      <w:r w:rsidR="00D02F1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D02F1C">
        <w:rPr>
          <w:rFonts w:ascii="Courier New" w:hAnsi="Courier New" w:cs="Courier New"/>
          <w:sz w:val="18"/>
          <w:szCs w:val="18"/>
          <w:lang w:val="en-US"/>
        </w:rPr>
        <w:t>NOT NULL DATE</w:t>
      </w:r>
    </w:p>
    <w:p w14:paraId="1854DB85" w14:textId="77777777" w:rsidR="004C23A9" w:rsidRPr="00D02F1C" w:rsidRDefault="004C23A9" w:rsidP="00C30FE1">
      <w:pPr>
        <w:rPr>
          <w:lang w:val="en-US"/>
        </w:rPr>
      </w:pPr>
    </w:p>
    <w:p w14:paraId="0A76293A" w14:textId="77777777" w:rsidR="004C23A9" w:rsidRPr="00DE749C" w:rsidRDefault="00D02F1C" w:rsidP="00C30FE1">
      <w:pPr>
        <w:rPr>
          <w:b/>
          <w:lang w:val="en-US"/>
        </w:rPr>
      </w:pPr>
      <w:r w:rsidRPr="00DE749C">
        <w:rPr>
          <w:b/>
          <w:lang w:val="en-US"/>
        </w:rPr>
        <w:t>Task</w:t>
      </w:r>
      <w:r w:rsidR="004C23A9" w:rsidRPr="00DE749C">
        <w:rPr>
          <w:b/>
          <w:lang w:val="en-US"/>
        </w:rPr>
        <w:t xml:space="preserve"> 1</w:t>
      </w:r>
    </w:p>
    <w:p w14:paraId="72185A7A" w14:textId="235A18BE" w:rsidR="004C23A9" w:rsidRPr="00921094" w:rsidRDefault="007D3CB1" w:rsidP="00C30FE1">
      <w:pPr>
        <w:rPr>
          <w:lang w:val="en-US"/>
        </w:rPr>
      </w:pPr>
      <w:r w:rsidRPr="007D3CB1">
        <w:rPr>
          <w:lang w:val="en-US"/>
        </w:rPr>
        <w:t>Draw a data model of the table descriptions above. The column at the top in each table is the primary key column</w:t>
      </w:r>
      <w:r w:rsidR="004C23A9" w:rsidRPr="007D3CB1">
        <w:rPr>
          <w:lang w:val="en-US"/>
        </w:rPr>
        <w:t xml:space="preserve">. </w:t>
      </w:r>
      <w:r w:rsidR="00330A4B" w:rsidRPr="007D3CB1">
        <w:rPr>
          <w:lang w:val="en-US"/>
        </w:rPr>
        <w:t xml:space="preserve"> </w:t>
      </w:r>
      <w:r w:rsidRPr="007D3CB1">
        <w:rPr>
          <w:lang w:val="en-US"/>
        </w:rPr>
        <w:t>Referential integrity is apparent through the naming of the columns except in one case</w:t>
      </w:r>
      <w:r w:rsidR="00330A4B" w:rsidRPr="007D3CB1">
        <w:rPr>
          <w:lang w:val="en-US"/>
        </w:rPr>
        <w:t xml:space="preserve">, </w:t>
      </w:r>
      <w:r>
        <w:rPr>
          <w:lang w:val="en-US"/>
        </w:rPr>
        <w:t>the transfer table's two columns:</w:t>
      </w:r>
      <w:r w:rsidR="00330A4B" w:rsidRPr="007D3CB1">
        <w:rPr>
          <w:lang w:val="en-US"/>
        </w:rPr>
        <w:t xml:space="preserve"> </w:t>
      </w:r>
      <w:proofErr w:type="spellStart"/>
      <w:r w:rsidR="002E11F0">
        <w:rPr>
          <w:color w:val="0000FF"/>
          <w:lang w:val="en-US"/>
        </w:rPr>
        <w:t>from_acc_id</w:t>
      </w:r>
      <w:proofErr w:type="spellEnd"/>
      <w:r w:rsidR="00330A4B" w:rsidRPr="007D3CB1">
        <w:rPr>
          <w:lang w:val="en-US"/>
        </w:rPr>
        <w:t xml:space="preserve"> </w:t>
      </w:r>
      <w:r w:rsidR="002E11F0">
        <w:rPr>
          <w:lang w:val="en-US"/>
        </w:rPr>
        <w:t>and</w:t>
      </w:r>
      <w:r w:rsidR="00330A4B" w:rsidRPr="007D3CB1">
        <w:rPr>
          <w:lang w:val="en-US"/>
        </w:rPr>
        <w:t xml:space="preserve"> </w:t>
      </w:r>
      <w:proofErr w:type="spellStart"/>
      <w:r w:rsidR="002E11F0">
        <w:rPr>
          <w:color w:val="0000FF"/>
          <w:lang w:val="en-US"/>
        </w:rPr>
        <w:t>to_acc_id</w:t>
      </w:r>
      <w:proofErr w:type="spellEnd"/>
      <w:r w:rsidR="00330A4B" w:rsidRPr="007D3CB1">
        <w:rPr>
          <w:lang w:val="en-US"/>
        </w:rPr>
        <w:t xml:space="preserve"> </w:t>
      </w:r>
      <w:r w:rsidR="002E11F0">
        <w:rPr>
          <w:lang w:val="en-US"/>
        </w:rPr>
        <w:t>both refer to</w:t>
      </w:r>
      <w:r w:rsidR="00330A4B" w:rsidRPr="007D3CB1">
        <w:rPr>
          <w:lang w:val="en-US"/>
        </w:rPr>
        <w:t xml:space="preserve"> </w:t>
      </w:r>
      <w:r w:rsidR="002E11F0">
        <w:rPr>
          <w:color w:val="0000FF"/>
          <w:lang w:val="en-US"/>
        </w:rPr>
        <w:t>account</w:t>
      </w:r>
      <w:r w:rsidR="00330A4B" w:rsidRPr="007D3CB1">
        <w:rPr>
          <w:color w:val="0000FF"/>
          <w:lang w:val="en-US"/>
        </w:rPr>
        <w:t>(</w:t>
      </w:r>
      <w:proofErr w:type="spellStart"/>
      <w:r w:rsidR="002E11F0">
        <w:rPr>
          <w:color w:val="0000FF"/>
          <w:lang w:val="en-US"/>
        </w:rPr>
        <w:t>acc_id</w:t>
      </w:r>
      <w:proofErr w:type="spellEnd"/>
      <w:r w:rsidR="00330A4B" w:rsidRPr="007D3CB1">
        <w:rPr>
          <w:color w:val="0000FF"/>
          <w:lang w:val="en-US"/>
        </w:rPr>
        <w:t>)</w:t>
      </w:r>
      <w:r w:rsidR="00330A4B" w:rsidRPr="007D3CB1">
        <w:rPr>
          <w:lang w:val="en-US"/>
        </w:rPr>
        <w:t xml:space="preserve">. </w:t>
      </w:r>
      <w:proofErr w:type="gramStart"/>
      <w:r w:rsidR="006B3A9A" w:rsidRPr="006B3A9A">
        <w:rPr>
          <w:lang w:val="en-US"/>
        </w:rPr>
        <w:t>It is clear that the</w:t>
      </w:r>
      <w:proofErr w:type="gramEnd"/>
      <w:r w:rsidR="006B3A9A" w:rsidRPr="006B3A9A">
        <w:rPr>
          <w:lang w:val="en-US"/>
        </w:rPr>
        <w:t xml:space="preserve"> bank manager used </w:t>
      </w:r>
      <w:r w:rsidR="006B3A9A" w:rsidRPr="006B3A9A">
        <w:rPr>
          <w:i/>
          <w:lang w:val="en-US"/>
        </w:rPr>
        <w:t xml:space="preserve">action-modeling </w:t>
      </w:r>
      <w:r w:rsidR="006B3A9A" w:rsidRPr="006B3A9A">
        <w:rPr>
          <w:lang w:val="en-US"/>
        </w:rPr>
        <w:t>as a method</w:t>
      </w:r>
      <w:r w:rsidR="00330A4B" w:rsidRPr="006B3A9A">
        <w:rPr>
          <w:lang w:val="en-US"/>
        </w:rPr>
        <w:t xml:space="preserve">. </w:t>
      </w:r>
      <w:r w:rsidR="006B3A9A" w:rsidRPr="006B3A9A">
        <w:rPr>
          <w:lang w:val="en-US"/>
        </w:rPr>
        <w:t>This</w:t>
      </w:r>
      <w:r w:rsidR="003A1BFD">
        <w:rPr>
          <w:lang w:val="en-US"/>
        </w:rPr>
        <w:t xml:space="preserve"> is</w:t>
      </w:r>
      <w:r w:rsidR="006B3A9A" w:rsidRPr="006B3A9A">
        <w:rPr>
          <w:lang w:val="en-US"/>
        </w:rPr>
        <w:t xml:space="preserve"> </w:t>
      </w:r>
      <w:r w:rsidR="006B3A9A">
        <w:rPr>
          <w:lang w:val="en-US"/>
        </w:rPr>
        <w:t>when</w:t>
      </w:r>
      <w:r w:rsidR="006B3A9A" w:rsidRPr="006B3A9A">
        <w:rPr>
          <w:lang w:val="en-US"/>
        </w:rPr>
        <w:t xml:space="preserve"> the actions to </w:t>
      </w:r>
      <w:r w:rsidR="006B3A9A" w:rsidRPr="006B3A9A">
        <w:rPr>
          <w:b/>
          <w:lang w:val="en-US"/>
        </w:rPr>
        <w:t>withdraw</w:t>
      </w:r>
      <w:r w:rsidR="006B3A9A" w:rsidRPr="006B3A9A">
        <w:rPr>
          <w:lang w:val="en-US"/>
        </w:rPr>
        <w:t xml:space="preserve"> money, </w:t>
      </w:r>
      <w:r w:rsidR="006B3A9A" w:rsidRPr="006B3A9A">
        <w:rPr>
          <w:b/>
          <w:lang w:val="en-US"/>
        </w:rPr>
        <w:t>deposit</w:t>
      </w:r>
      <w:r w:rsidR="006B3A9A" w:rsidRPr="006B3A9A">
        <w:rPr>
          <w:lang w:val="en-US"/>
        </w:rPr>
        <w:t xml:space="preserve"> money and </w:t>
      </w:r>
      <w:r w:rsidR="006B3A9A" w:rsidRPr="006B3A9A">
        <w:rPr>
          <w:b/>
          <w:lang w:val="en-US"/>
        </w:rPr>
        <w:t>transfer</w:t>
      </w:r>
      <w:r w:rsidR="006B3A9A" w:rsidRPr="006B3A9A">
        <w:rPr>
          <w:lang w:val="en-US"/>
        </w:rPr>
        <w:t xml:space="preserve"> money between accounts are represented </w:t>
      </w:r>
      <w:r w:rsidR="006B3A9A">
        <w:rPr>
          <w:lang w:val="en-US"/>
        </w:rPr>
        <w:t>by</w:t>
      </w:r>
      <w:r w:rsidR="006B3A9A" w:rsidRPr="006B3A9A">
        <w:rPr>
          <w:lang w:val="en-US"/>
        </w:rPr>
        <w:t xml:space="preserve"> separate tables with meaningful names.</w:t>
      </w:r>
      <w:r w:rsidR="006B3A9A">
        <w:rPr>
          <w:lang w:val="en-US"/>
        </w:rPr>
        <w:t xml:space="preserve"> </w:t>
      </w:r>
      <w:r w:rsidR="00921094" w:rsidRPr="00921094">
        <w:rPr>
          <w:lang w:val="en-US"/>
        </w:rPr>
        <w:t>The column</w:t>
      </w:r>
      <w:r w:rsidR="00076F79" w:rsidRPr="00921094">
        <w:rPr>
          <w:lang w:val="en-US"/>
        </w:rPr>
        <w:t xml:space="preserve"> </w:t>
      </w:r>
      <w:proofErr w:type="spellStart"/>
      <w:r w:rsidR="00921094" w:rsidRPr="00921094">
        <w:rPr>
          <w:color w:val="0000FF"/>
          <w:lang w:val="en-US"/>
        </w:rPr>
        <w:t>cust_id</w:t>
      </w:r>
      <w:proofErr w:type="spellEnd"/>
      <w:r w:rsidR="00076F79" w:rsidRPr="00921094">
        <w:rPr>
          <w:lang w:val="en-US"/>
        </w:rPr>
        <w:t xml:space="preserve"> </w:t>
      </w:r>
      <w:r w:rsidR="00921094" w:rsidRPr="00921094">
        <w:rPr>
          <w:lang w:val="en-US"/>
        </w:rPr>
        <w:t xml:space="preserve">in the </w:t>
      </w:r>
      <w:r w:rsidR="00921094">
        <w:rPr>
          <w:color w:val="0000FF"/>
          <w:lang w:val="en-US"/>
        </w:rPr>
        <w:t>customer</w:t>
      </w:r>
      <w:r w:rsidR="00076F79" w:rsidRPr="00921094">
        <w:rPr>
          <w:lang w:val="en-US"/>
        </w:rPr>
        <w:t xml:space="preserve"> </w:t>
      </w:r>
      <w:r w:rsidR="00921094">
        <w:rPr>
          <w:lang w:val="en-US"/>
        </w:rPr>
        <w:t xml:space="preserve">table is a </w:t>
      </w:r>
      <w:r w:rsidR="00921094" w:rsidRPr="00921094">
        <w:rPr>
          <w:i/>
          <w:lang w:val="en-US"/>
        </w:rPr>
        <w:t>person identification number</w:t>
      </w:r>
      <w:r w:rsidR="00076F79" w:rsidRPr="00921094">
        <w:rPr>
          <w:lang w:val="en-US"/>
        </w:rPr>
        <w:t>.</w:t>
      </w:r>
    </w:p>
    <w:p w14:paraId="2F0D0EF6" w14:textId="7A11284C" w:rsidR="00D6285E" w:rsidRPr="00701574" w:rsidRDefault="00E905C2" w:rsidP="00C30FE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BB91530">
            <wp:simplePos x="0" y="0"/>
            <wp:positionH relativeFrom="column">
              <wp:posOffset>-3175</wp:posOffset>
            </wp:positionH>
            <wp:positionV relativeFrom="paragraph">
              <wp:posOffset>203835</wp:posOffset>
            </wp:positionV>
            <wp:extent cx="6038215" cy="3738880"/>
            <wp:effectExtent l="0" t="0" r="0" b="0"/>
            <wp:wrapSquare wrapText="bothSides"/>
            <wp:docPr id="1698123730" name="Picture 1" descr="A diagram of a data flow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data flow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73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ED929" w14:textId="77777777" w:rsidR="00330A4B" w:rsidRPr="00921094" w:rsidRDefault="00921094" w:rsidP="00C30FE1">
      <w:pPr>
        <w:rPr>
          <w:b/>
          <w:lang w:val="en-US"/>
        </w:rPr>
      </w:pPr>
      <w:r w:rsidRPr="00921094">
        <w:rPr>
          <w:b/>
          <w:lang w:val="en-US"/>
        </w:rPr>
        <w:t>Task</w:t>
      </w:r>
      <w:r w:rsidR="00330A4B" w:rsidRPr="00921094">
        <w:rPr>
          <w:b/>
          <w:lang w:val="en-US"/>
        </w:rPr>
        <w:t xml:space="preserve"> 2</w:t>
      </w:r>
    </w:p>
    <w:p w14:paraId="7D3DCF62" w14:textId="77777777" w:rsidR="00330A4B" w:rsidRDefault="00921094" w:rsidP="00C30FE1">
      <w:pPr>
        <w:rPr>
          <w:lang w:val="en-US"/>
        </w:rPr>
      </w:pPr>
      <w:r w:rsidRPr="00921094">
        <w:rPr>
          <w:lang w:val="en-US"/>
        </w:rPr>
        <w:t xml:space="preserve">Use SQL DDL to </w:t>
      </w:r>
      <w:r>
        <w:rPr>
          <w:lang w:val="en-US"/>
        </w:rPr>
        <w:t>i</w:t>
      </w:r>
      <w:r w:rsidRPr="00921094">
        <w:rPr>
          <w:lang w:val="en-US"/>
        </w:rPr>
        <w:t>mplement the data model</w:t>
      </w:r>
      <w:r w:rsidR="00F04399">
        <w:rPr>
          <w:lang w:val="en-US"/>
        </w:rPr>
        <w:t xml:space="preserve"> above,</w:t>
      </w:r>
      <w:r w:rsidRPr="00921094">
        <w:rPr>
          <w:lang w:val="en-US"/>
        </w:rPr>
        <w:t xml:space="preserve"> in the data</w:t>
      </w:r>
      <w:r>
        <w:rPr>
          <w:lang w:val="en-US"/>
        </w:rPr>
        <w:t xml:space="preserve"> </w:t>
      </w:r>
      <w:r w:rsidRPr="00921094">
        <w:rPr>
          <w:lang w:val="en-US"/>
        </w:rPr>
        <w:t>ba</w:t>
      </w:r>
      <w:r>
        <w:rPr>
          <w:lang w:val="en-US"/>
        </w:rPr>
        <w:t>se</w:t>
      </w:r>
      <w:r w:rsidR="00330A4B" w:rsidRPr="00921094">
        <w:rPr>
          <w:lang w:val="en-US"/>
        </w:rPr>
        <w:t>.</w:t>
      </w:r>
    </w:p>
    <w:p w14:paraId="0E983ED8" w14:textId="77777777" w:rsidR="00701574" w:rsidRDefault="00701574" w:rsidP="00C30FE1">
      <w:pPr>
        <w:rPr>
          <w:lang w:val="en-US"/>
        </w:rPr>
      </w:pPr>
    </w:p>
    <w:p w14:paraId="4C164DC2" w14:textId="3787AD42" w:rsidR="00043DE8" w:rsidRPr="00043DE8" w:rsidRDefault="00043DE8" w:rsidP="00C30FE1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(Procedural Language/SQL) Script:</w:t>
      </w:r>
    </w:p>
    <w:p w14:paraId="3466CA76" w14:textId="77777777" w:rsidR="00043DE8" w:rsidRPr="00043DE8" w:rsidRDefault="00043DE8" w:rsidP="00C30FE1">
      <w:pPr>
        <w:rPr>
          <w:i/>
          <w:iCs/>
          <w:lang w:val="en-US"/>
        </w:rPr>
      </w:pPr>
    </w:p>
    <w:p w14:paraId="3DF5567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--Table 1</w:t>
      </w:r>
    </w:p>
    <w:p w14:paraId="0804109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customer</w:t>
      </w:r>
      <w:r>
        <w:rPr>
          <w:rStyle w:val="linewrapper"/>
          <w:color w:val="808030"/>
        </w:rPr>
        <w:t>(</w:t>
      </w:r>
    </w:p>
    <w:p w14:paraId="1EFE4602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CUST_ID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11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1BD06E94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FIRST_NAME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25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262EF1EB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LAST_NAME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25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72038927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PASSWD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6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);</w:t>
      </w:r>
    </w:p>
    <w:p w14:paraId="0CB193A2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ALTER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customer</w:t>
      </w:r>
    </w:p>
    <w:p w14:paraId="13796813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customer_CUST_ID_pk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);</w:t>
      </w:r>
    </w:p>
    <w:p w14:paraId="339A598D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</w:p>
    <w:p w14:paraId="436A35FD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--Table 2</w:t>
      </w:r>
    </w:p>
    <w:p w14:paraId="5CA5F47D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account_type</w:t>
      </w:r>
      <w:r>
        <w:rPr>
          <w:rStyle w:val="linewrapper"/>
          <w:color w:val="808030"/>
        </w:rPr>
        <w:t>(</w:t>
      </w:r>
    </w:p>
    <w:p w14:paraId="65A1477C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ACCTY_ID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6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77404559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ACCTY_NAME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20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77B15759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PRESENT_INTEREST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,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);</w:t>
      </w:r>
    </w:p>
    <w:p w14:paraId="6970E073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ALTER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account_type</w:t>
      </w:r>
    </w:p>
    <w:p w14:paraId="2A5F8401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account_type_ACCTY_ID_pk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ACCTY_ID</w:t>
      </w:r>
      <w:r>
        <w:rPr>
          <w:rStyle w:val="linewrapper"/>
          <w:color w:val="808030"/>
        </w:rPr>
        <w:t>);</w:t>
      </w:r>
    </w:p>
    <w:p w14:paraId="2D57E73E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</w:p>
    <w:p w14:paraId="204EF6F0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--Table 3</w:t>
      </w:r>
    </w:p>
    <w:p w14:paraId="10641E9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interest_change</w:t>
      </w:r>
      <w:r>
        <w:rPr>
          <w:rStyle w:val="linewrapper"/>
          <w:color w:val="808030"/>
        </w:rPr>
        <w:t>(</w:t>
      </w:r>
    </w:p>
    <w:p w14:paraId="6BF76D89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INTCH_ID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6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0E320E51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ACCTY_ID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6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315C0255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INTEREST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,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31D2469B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DATE_TIME </w:t>
      </w:r>
      <w:r>
        <w:rPr>
          <w:rStyle w:val="linewrapper"/>
          <w:b/>
          <w:bCs/>
          <w:color w:val="800000"/>
        </w:rPr>
        <w:t>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);</w:t>
      </w:r>
    </w:p>
    <w:p w14:paraId="6AEB65F9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ALTER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interest_change</w:t>
      </w:r>
    </w:p>
    <w:p w14:paraId="63B3EE1A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interest_change_INTCH_ID_pk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INTCH_ID</w:t>
      </w:r>
      <w:r>
        <w:rPr>
          <w:rStyle w:val="linewrapper"/>
          <w:color w:val="808030"/>
        </w:rPr>
        <w:t>)</w:t>
      </w:r>
    </w:p>
    <w:p w14:paraId="08C243D3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interest_change_ACCTY_ID_fk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ACCTY_ID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</w:p>
    <w:p w14:paraId="1FB0AA1B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account_type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ACCTY_ID</w:t>
      </w:r>
      <w:r>
        <w:rPr>
          <w:rStyle w:val="linewrapper"/>
          <w:color w:val="808030"/>
        </w:rPr>
        <w:t>);</w:t>
      </w:r>
    </w:p>
    <w:p w14:paraId="577A86FA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</w:p>
    <w:p w14:paraId="1299155E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--Table 4</w:t>
      </w:r>
    </w:p>
    <w:p w14:paraId="15D563E2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  <w:r>
        <w:rPr>
          <w:rStyle w:val="linewrapper"/>
          <w:color w:val="808030"/>
        </w:rPr>
        <w:t>(</w:t>
      </w:r>
    </w:p>
    <w:p w14:paraId="36659970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ACC_ID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8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72BC2A56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ACCTY_ID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6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37B11E7A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DATE_TIME </w:t>
      </w:r>
      <w:r>
        <w:rPr>
          <w:rStyle w:val="linewrapper"/>
          <w:b/>
          <w:bCs/>
          <w:color w:val="800000"/>
        </w:rPr>
        <w:t>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20EB041E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BALANCE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10</w:t>
      </w:r>
      <w:r>
        <w:rPr>
          <w:rStyle w:val="linewrapper"/>
          <w:color w:val="808030"/>
        </w:rPr>
        <w:t>,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);</w:t>
      </w:r>
    </w:p>
    <w:p w14:paraId="7309A58C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ALTER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</w:p>
    <w:p w14:paraId="5420E3F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account_ACC_ID_pk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)</w:t>
      </w:r>
    </w:p>
    <w:p w14:paraId="0CD6818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account_ACCTY_ID_fk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ACCTY_ID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</w:p>
    <w:p w14:paraId="1C33E91E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account_type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ACCTY_ID</w:t>
      </w:r>
      <w:r>
        <w:rPr>
          <w:rStyle w:val="linewrapper"/>
          <w:color w:val="808030"/>
        </w:rPr>
        <w:t>);</w:t>
      </w:r>
    </w:p>
    <w:p w14:paraId="0E82EBE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</w:p>
    <w:p w14:paraId="4FA0EC1C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--Table 5</w:t>
      </w:r>
    </w:p>
    <w:p w14:paraId="6B8EDD4A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account_owner</w:t>
      </w:r>
      <w:r>
        <w:rPr>
          <w:rStyle w:val="linewrapper"/>
          <w:color w:val="808030"/>
        </w:rPr>
        <w:t>(</w:t>
      </w:r>
    </w:p>
    <w:p w14:paraId="62CC480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ACCOW_ID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9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51F4472D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CUST_ID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235B753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ACC_ID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8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);</w:t>
      </w:r>
    </w:p>
    <w:p w14:paraId="06ADBAF2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ALTER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account_owner</w:t>
      </w:r>
    </w:p>
    <w:p w14:paraId="51E98D36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account_owner_ACCOW_ID_pk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ACCOW_ID</w:t>
      </w:r>
      <w:r>
        <w:rPr>
          <w:rStyle w:val="linewrapper"/>
          <w:color w:val="808030"/>
        </w:rPr>
        <w:t>)</w:t>
      </w:r>
    </w:p>
    <w:p w14:paraId="07DB2C6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account_owner_CUST_ID_fk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</w:p>
    <w:p w14:paraId="7E4358C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customer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</w:t>
      </w:r>
    </w:p>
    <w:p w14:paraId="06CF9D3C" w14:textId="1BFDC8A4" w:rsidR="00701574" w:rsidRDefault="00701574" w:rsidP="002417A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account_owner_ACC_ID_fk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  <w:r w:rsidR="002417A9">
        <w:rPr>
          <w:color w:val="000000"/>
          <w:lang w:val="en-US"/>
        </w:rPr>
        <w:t xml:space="preserve"> </w:t>
      </w:r>
      <w:r>
        <w:rPr>
          <w:rStyle w:val="linewrapper"/>
          <w:color w:val="000000"/>
          <w:lang w:val="en-US"/>
        </w:rPr>
        <w:t xml:space="preserve">account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);</w:t>
      </w:r>
    </w:p>
    <w:p w14:paraId="65CFCAC1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</w:p>
    <w:p w14:paraId="6FA244A6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--Table 6</w:t>
      </w:r>
    </w:p>
    <w:p w14:paraId="3F307BC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withdrawal</w:t>
      </w:r>
      <w:r>
        <w:rPr>
          <w:rStyle w:val="linewrapper"/>
          <w:color w:val="808030"/>
        </w:rPr>
        <w:t>(</w:t>
      </w:r>
    </w:p>
    <w:p w14:paraId="42097BA7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WIT_ID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9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00D980E6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CUST_ID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3332B91E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ACC_ID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8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3BF48B44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AMOUNT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10</w:t>
      </w:r>
      <w:r>
        <w:rPr>
          <w:rStyle w:val="linewrapper"/>
          <w:color w:val="808030"/>
        </w:rPr>
        <w:t>,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2F8F8D1A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DATE_TIME </w:t>
      </w:r>
      <w:r>
        <w:rPr>
          <w:rStyle w:val="linewrapper"/>
          <w:b/>
          <w:bCs/>
          <w:color w:val="800000"/>
        </w:rPr>
        <w:t>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);</w:t>
      </w:r>
    </w:p>
    <w:p w14:paraId="3124F510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ALTER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withdrawal</w:t>
      </w:r>
    </w:p>
    <w:p w14:paraId="71DA3FC0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withdrawal_WIT_ID_pk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WIT_ID</w:t>
      </w:r>
      <w:r>
        <w:rPr>
          <w:rStyle w:val="linewrapper"/>
          <w:color w:val="808030"/>
        </w:rPr>
        <w:t>)</w:t>
      </w:r>
    </w:p>
    <w:p w14:paraId="5CCC99E4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withdrawal_CUST_ID_fk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  <w:r>
        <w:rPr>
          <w:rStyle w:val="linewrapper"/>
          <w:color w:val="000000"/>
        </w:rPr>
        <w:t xml:space="preserve"> customer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</w:t>
      </w:r>
    </w:p>
    <w:p w14:paraId="3038A44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withdrawal_ACC_ID_fk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00"/>
          <w:lang w:val="en-US"/>
        </w:rPr>
        <w:t xml:space="preserve">account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);</w:t>
      </w:r>
    </w:p>
    <w:p w14:paraId="0804346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</w:p>
    <w:p w14:paraId="245C2F9D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--Table 7</w:t>
      </w:r>
    </w:p>
    <w:p w14:paraId="7F9B50BB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deposition</w:t>
      </w:r>
      <w:r>
        <w:rPr>
          <w:rStyle w:val="linewrapper"/>
          <w:color w:val="808030"/>
        </w:rPr>
        <w:t>(</w:t>
      </w:r>
    </w:p>
    <w:p w14:paraId="047506B4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DEP_ID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9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188EE91B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CUST_ID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3D916FC0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ACC_ID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8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0F78E26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AMOUNT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10</w:t>
      </w:r>
      <w:r>
        <w:rPr>
          <w:rStyle w:val="linewrapper"/>
          <w:color w:val="808030"/>
        </w:rPr>
        <w:t>,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2B927877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DATE_TIME </w:t>
      </w:r>
      <w:r>
        <w:rPr>
          <w:rStyle w:val="linewrapper"/>
          <w:b/>
          <w:bCs/>
          <w:color w:val="800000"/>
        </w:rPr>
        <w:t>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);</w:t>
      </w:r>
    </w:p>
    <w:p w14:paraId="2D24280D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ALTER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deposition</w:t>
      </w:r>
    </w:p>
    <w:p w14:paraId="5F2144C0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deposition_DEP_ID_pk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DEP_ID</w:t>
      </w:r>
      <w:r>
        <w:rPr>
          <w:rStyle w:val="linewrapper"/>
          <w:color w:val="808030"/>
        </w:rPr>
        <w:t>)</w:t>
      </w:r>
    </w:p>
    <w:p w14:paraId="1A576546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deposition_CUST_ID_fk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</w:p>
    <w:p w14:paraId="25D4FB02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customer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</w:t>
      </w:r>
    </w:p>
    <w:p w14:paraId="76AE47A0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deposition_ACC_ID_fk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</w:p>
    <w:p w14:paraId="16FEC56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  <w:lang w:val="en-US"/>
        </w:rPr>
        <w:t xml:space="preserve">account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proofErr w:type="gramStart"/>
      <w:r>
        <w:rPr>
          <w:rStyle w:val="linewrapper"/>
          <w:color w:val="808030"/>
        </w:rPr>
        <w:t>);</w:t>
      </w:r>
      <w:proofErr w:type="gramEnd"/>
    </w:p>
    <w:p w14:paraId="46E7D90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</w:p>
    <w:p w14:paraId="477EE9B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696969"/>
        </w:rPr>
        <w:t>--Table 8</w:t>
      </w:r>
    </w:p>
    <w:p w14:paraId="6AD90671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transfer</w:t>
      </w:r>
      <w:r>
        <w:rPr>
          <w:rStyle w:val="linewrapper"/>
          <w:color w:val="808030"/>
        </w:rPr>
        <w:t>(</w:t>
      </w:r>
    </w:p>
    <w:p w14:paraId="22D90BA6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TRA_ID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9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7BA096AC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CUST_ID </w:t>
      </w:r>
      <w:r>
        <w:rPr>
          <w:rStyle w:val="linewrapper"/>
          <w:b/>
          <w:bCs/>
          <w:color w:val="800000"/>
        </w:rPr>
        <w:t>VARCHAR2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5AC14D9A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FROM_ACC_ID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8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44CAF638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TO_ACC_ID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8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3954A40D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AMOUNT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10</w:t>
      </w:r>
      <w:r>
        <w:rPr>
          <w:rStyle w:val="linewrapper"/>
          <w:color w:val="808030"/>
        </w:rPr>
        <w:t>,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14:paraId="7F265B2A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DATE_TIME </w:t>
      </w:r>
      <w:r>
        <w:rPr>
          <w:rStyle w:val="linewrapper"/>
          <w:b/>
          <w:bCs/>
          <w:color w:val="800000"/>
        </w:rPr>
        <w:t>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);</w:t>
      </w:r>
    </w:p>
    <w:p w14:paraId="7D844F4B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ALTER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transfer</w:t>
      </w:r>
    </w:p>
    <w:p w14:paraId="57E2E5C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transfer_TRA_ID_pk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TRA_ID</w:t>
      </w:r>
      <w:r>
        <w:rPr>
          <w:rStyle w:val="linewrapper"/>
          <w:color w:val="808030"/>
        </w:rPr>
        <w:t>)</w:t>
      </w:r>
    </w:p>
    <w:p w14:paraId="36970FE4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transfer_CUST_ID_fk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</w:p>
    <w:p w14:paraId="5C496190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customer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)</w:t>
      </w:r>
    </w:p>
    <w:p w14:paraId="0630B2F3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transfer_FROM_ACC_ID_fk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FROM_ACC_ID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</w:p>
    <w:p w14:paraId="154DBB65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  <w:lang w:val="en-US"/>
        </w:rPr>
        <w:t>account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CASCADE</w:t>
      </w:r>
    </w:p>
    <w:p w14:paraId="621ABE1F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ADD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CONSTRAINT</w:t>
      </w:r>
      <w:r>
        <w:rPr>
          <w:rStyle w:val="linewrapper"/>
          <w:color w:val="000000"/>
        </w:rPr>
        <w:t xml:space="preserve"> transfer_TO_ACC_ID_fk </w:t>
      </w:r>
      <w:r>
        <w:rPr>
          <w:rStyle w:val="linewrapper"/>
          <w:b/>
          <w:bCs/>
          <w:color w:val="800000"/>
        </w:rPr>
        <w:t>FOREIGN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TO_ACC_ID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REFERENCES</w:t>
      </w:r>
    </w:p>
    <w:p w14:paraId="36FCA073" w14:textId="77777777" w:rsidR="00701574" w:rsidRDefault="00701574" w:rsidP="00701574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  <w:lang w:val="en-US"/>
        </w:rPr>
        <w:t>account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b/>
          <w:bCs/>
          <w:color w:val="800000"/>
        </w:rPr>
        <w:t>CASCADE</w:t>
      </w:r>
      <w:r>
        <w:rPr>
          <w:rStyle w:val="linewrapper"/>
          <w:color w:val="808030"/>
        </w:rPr>
        <w:t>;</w:t>
      </w:r>
      <w:proofErr w:type="gramEnd"/>
    </w:p>
    <w:p w14:paraId="2E8E000B" w14:textId="77777777" w:rsidR="002417A9" w:rsidRDefault="002417A9" w:rsidP="00C30FE1">
      <w:pPr>
        <w:rPr>
          <w:lang w:val="en-US"/>
        </w:rPr>
      </w:pPr>
    </w:p>
    <w:p w14:paraId="48BE0C94" w14:textId="2B13D03B" w:rsidR="00701574" w:rsidRPr="002417A9" w:rsidRDefault="002417A9" w:rsidP="00C30FE1">
      <w:pPr>
        <w:rPr>
          <w:lang w:val="en-US"/>
        </w:rPr>
      </w:pPr>
      <w:r>
        <w:rPr>
          <w:lang w:val="en-US"/>
        </w:rPr>
        <w:t>Data model is implemented</w:t>
      </w:r>
      <w:r w:rsidR="00AE6E03">
        <w:rPr>
          <w:lang w:val="en-US"/>
        </w:rPr>
        <w:t>.</w:t>
      </w:r>
    </w:p>
    <w:p w14:paraId="75B9A137" w14:textId="77777777" w:rsidR="007400D3" w:rsidRDefault="007400D3" w:rsidP="00C30FE1">
      <w:pPr>
        <w:rPr>
          <w:b/>
          <w:lang w:val="en-US"/>
        </w:rPr>
      </w:pPr>
    </w:p>
    <w:p w14:paraId="4BCA7E35" w14:textId="77777777" w:rsidR="00AE6E03" w:rsidRDefault="00AE6E03" w:rsidP="00C30FE1">
      <w:pPr>
        <w:rPr>
          <w:b/>
          <w:lang w:val="en-US"/>
        </w:rPr>
      </w:pPr>
    </w:p>
    <w:p w14:paraId="0AEB5595" w14:textId="013EFB31" w:rsidR="00AE6E03" w:rsidRPr="00941CDA" w:rsidRDefault="00941CDA" w:rsidP="00C30FE1">
      <w:pPr>
        <w:rPr>
          <w:b/>
          <w:lang w:val="en-US"/>
        </w:rPr>
      </w:pPr>
      <w:r w:rsidRPr="00941CDA">
        <w:rPr>
          <w:b/>
          <w:lang w:val="en-US"/>
        </w:rPr>
        <w:t>Task</w:t>
      </w:r>
      <w:r w:rsidR="00330A4B" w:rsidRPr="00941CDA">
        <w:rPr>
          <w:b/>
          <w:lang w:val="en-US"/>
        </w:rPr>
        <w:t xml:space="preserve"> 3</w:t>
      </w:r>
    </w:p>
    <w:p w14:paraId="336502C5" w14:textId="77777777" w:rsidR="00941CDA" w:rsidRDefault="00F04399" w:rsidP="00C30FE1">
      <w:pPr>
        <w:rPr>
          <w:lang w:val="en-US"/>
        </w:rPr>
      </w:pPr>
      <w:r w:rsidRPr="00F04399">
        <w:rPr>
          <w:lang w:val="en-US"/>
        </w:rPr>
        <w:t xml:space="preserve">Create a trigger </w:t>
      </w:r>
      <w:r w:rsidR="00941CDA">
        <w:rPr>
          <w:lang w:val="en-US"/>
        </w:rPr>
        <w:t>called</w:t>
      </w:r>
      <w:r w:rsidR="00994003" w:rsidRPr="00F04399">
        <w:rPr>
          <w:lang w:val="en-US"/>
        </w:rPr>
        <w:t xml:space="preserve"> </w:t>
      </w:r>
      <w:proofErr w:type="spellStart"/>
      <w:r w:rsidR="00994003" w:rsidRPr="00F04399">
        <w:rPr>
          <w:color w:val="0000FF"/>
          <w:lang w:val="en-US"/>
        </w:rPr>
        <w:t>biufer_</w:t>
      </w:r>
      <w:r w:rsidRPr="00F04399">
        <w:rPr>
          <w:color w:val="0000FF"/>
          <w:lang w:val="en-US"/>
        </w:rPr>
        <w:t>customer</w:t>
      </w:r>
      <w:proofErr w:type="spellEnd"/>
      <w:r w:rsidR="00994003" w:rsidRPr="00F04399">
        <w:rPr>
          <w:lang w:val="en-US"/>
        </w:rPr>
        <w:t xml:space="preserve"> </w:t>
      </w:r>
      <w:r w:rsidRPr="00F04399">
        <w:rPr>
          <w:lang w:val="en-US"/>
        </w:rPr>
        <w:t xml:space="preserve">that starts </w:t>
      </w:r>
      <w:r w:rsidRPr="00F04399">
        <w:rPr>
          <w:b/>
          <w:lang w:val="en-US"/>
        </w:rPr>
        <w:t>before</w:t>
      </w:r>
      <w:r w:rsidR="00994003" w:rsidRPr="00F04399">
        <w:rPr>
          <w:lang w:val="en-US"/>
        </w:rPr>
        <w:t xml:space="preserve"> </w:t>
      </w:r>
      <w:r w:rsidR="00994003" w:rsidRPr="00F04399">
        <w:rPr>
          <w:color w:val="0000FF"/>
          <w:lang w:val="en-US"/>
        </w:rPr>
        <w:t>insert</w:t>
      </w:r>
      <w:r w:rsidR="00994003" w:rsidRPr="00F04399">
        <w:rPr>
          <w:lang w:val="en-US"/>
        </w:rPr>
        <w:t xml:space="preserve"> </w:t>
      </w:r>
      <w:r>
        <w:rPr>
          <w:lang w:val="en-US"/>
        </w:rPr>
        <w:t>or</w:t>
      </w:r>
      <w:r w:rsidR="00994003" w:rsidRPr="00F04399">
        <w:rPr>
          <w:lang w:val="en-US"/>
        </w:rPr>
        <w:t xml:space="preserve"> </w:t>
      </w:r>
      <w:r w:rsidR="00994003" w:rsidRPr="00F04399">
        <w:rPr>
          <w:color w:val="0000FF"/>
          <w:lang w:val="en-US"/>
        </w:rPr>
        <w:t>update</w:t>
      </w:r>
      <w:r w:rsidR="00994003" w:rsidRPr="00F04399">
        <w:rPr>
          <w:lang w:val="en-US"/>
        </w:rPr>
        <w:t xml:space="preserve"> </w:t>
      </w:r>
      <w:r>
        <w:rPr>
          <w:lang w:val="en-US"/>
        </w:rPr>
        <w:t>of</w:t>
      </w:r>
      <w:r w:rsidR="00994003" w:rsidRPr="00F04399">
        <w:rPr>
          <w:lang w:val="en-US"/>
        </w:rPr>
        <w:t xml:space="preserve"> </w:t>
      </w:r>
      <w:r>
        <w:rPr>
          <w:lang w:val="en-US"/>
        </w:rPr>
        <w:t>the column</w:t>
      </w:r>
      <w:r w:rsidR="00994003" w:rsidRPr="00F04399">
        <w:rPr>
          <w:lang w:val="en-US"/>
        </w:rPr>
        <w:t xml:space="preserve"> </w:t>
      </w:r>
      <w:r w:rsidR="00994003" w:rsidRPr="00F04399">
        <w:rPr>
          <w:b/>
          <w:lang w:val="en-US"/>
        </w:rPr>
        <w:t>passwd</w:t>
      </w:r>
      <w:r w:rsidR="00994003" w:rsidRPr="00F04399">
        <w:rPr>
          <w:lang w:val="en-US"/>
        </w:rPr>
        <w:t xml:space="preserve"> </w:t>
      </w:r>
      <w:r>
        <w:rPr>
          <w:lang w:val="en-US"/>
        </w:rPr>
        <w:t xml:space="preserve">in the </w:t>
      </w:r>
      <w:r w:rsidRPr="00F04399">
        <w:rPr>
          <w:b/>
          <w:lang w:val="en-US"/>
        </w:rPr>
        <w:t>customer table</w:t>
      </w:r>
      <w:r w:rsidR="00994003" w:rsidRPr="00F04399">
        <w:rPr>
          <w:lang w:val="en-US"/>
        </w:rPr>
        <w:t xml:space="preserve">. </w:t>
      </w:r>
      <w:r w:rsidRPr="00F04399">
        <w:rPr>
          <w:lang w:val="en-US"/>
        </w:rPr>
        <w:t xml:space="preserve">The trigger shall verify that the password is exactly </w:t>
      </w:r>
      <w:r>
        <w:rPr>
          <w:lang w:val="en-US"/>
        </w:rPr>
        <w:t>six characters long</w:t>
      </w:r>
      <w:r w:rsidR="00994003" w:rsidRPr="00F04399">
        <w:rPr>
          <w:lang w:val="en-US"/>
        </w:rPr>
        <w:t xml:space="preserve">, </w:t>
      </w:r>
      <w:r w:rsidR="008F33F2">
        <w:rPr>
          <w:lang w:val="en-US"/>
        </w:rPr>
        <w:t xml:space="preserve">no more, </w:t>
      </w:r>
      <w:r>
        <w:rPr>
          <w:lang w:val="en-US"/>
        </w:rPr>
        <w:t>no less</w:t>
      </w:r>
      <w:r w:rsidR="00994003" w:rsidRPr="00F04399">
        <w:rPr>
          <w:lang w:val="en-US"/>
        </w:rPr>
        <w:t xml:space="preserve">. </w:t>
      </w:r>
      <w:r w:rsidR="008F33F2">
        <w:rPr>
          <w:lang w:val="en-US"/>
        </w:rPr>
        <w:t>Unless this requirement is ful</w:t>
      </w:r>
      <w:r w:rsidRPr="00F04399">
        <w:rPr>
          <w:lang w:val="en-US"/>
        </w:rPr>
        <w:t>filled, the trigger shall</w:t>
      </w:r>
      <w:r>
        <w:rPr>
          <w:lang w:val="en-US"/>
        </w:rPr>
        <w:t xml:space="preserve"> stop the t</w:t>
      </w:r>
      <w:r w:rsidR="008F33F2">
        <w:rPr>
          <w:lang w:val="en-US"/>
        </w:rPr>
        <w:t>ransaction and confirm that this error occurred.</w:t>
      </w:r>
    </w:p>
    <w:p w14:paraId="23D5B5C6" w14:textId="77777777" w:rsidR="00B877AA" w:rsidRDefault="00B877AA" w:rsidP="00C30FE1">
      <w:pPr>
        <w:rPr>
          <w:lang w:val="en-US"/>
        </w:rPr>
      </w:pPr>
    </w:p>
    <w:p w14:paraId="294F187A" w14:textId="5E45D19F" w:rsidR="00043DE8" w:rsidRPr="00043DE8" w:rsidRDefault="00043DE8" w:rsidP="00043DE8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Script:</w:t>
      </w:r>
    </w:p>
    <w:p w14:paraId="2C468AFF" w14:textId="77777777" w:rsidR="00043DE8" w:rsidRDefault="00043DE8" w:rsidP="00C30FE1">
      <w:pPr>
        <w:rPr>
          <w:lang w:val="en-US"/>
        </w:rPr>
      </w:pPr>
    </w:p>
    <w:p w14:paraId="35E288DC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biufer_customer</w:t>
      </w:r>
    </w:p>
    <w:p w14:paraId="4EA92D06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BEFORE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</w:p>
    <w:p w14:paraId="4B31157F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OF</w:t>
      </w:r>
      <w:r>
        <w:rPr>
          <w:rStyle w:val="linewrapper"/>
          <w:color w:val="000000"/>
        </w:rPr>
        <w:t xml:space="preserve"> passwd</w:t>
      </w:r>
    </w:p>
    <w:p w14:paraId="35128C91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customer</w:t>
      </w:r>
    </w:p>
    <w:p w14:paraId="23A771F1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</w:p>
    <w:p w14:paraId="69CAE72A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BB7977"/>
        </w:rPr>
        <w:t>LENGTH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passwd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6</w:t>
      </w:r>
      <w:r>
        <w:rPr>
          <w:rStyle w:val="linewrapper"/>
          <w:color w:val="808030"/>
        </w:rPr>
        <w:t>)</w:t>
      </w:r>
    </w:p>
    <w:p w14:paraId="28133470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03CF8209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BB7977"/>
        </w:rPr>
        <w:t>RAISE_APPLICATION_ERROR</w:t>
      </w:r>
      <w:r>
        <w:rPr>
          <w:rStyle w:val="linewrapper"/>
          <w:color w:val="808030"/>
        </w:rPr>
        <w:t>(-</w:t>
      </w:r>
      <w:r>
        <w:rPr>
          <w:rStyle w:val="linewrapper"/>
          <w:color w:val="008C00"/>
        </w:rPr>
        <w:t>20001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'Check the password'</w:t>
      </w:r>
      <w:r>
        <w:rPr>
          <w:rStyle w:val="linewrapper"/>
          <w:color w:val="808030"/>
        </w:rPr>
        <w:t>);</w:t>
      </w:r>
    </w:p>
    <w:p w14:paraId="4ABC4279" w14:textId="77777777" w:rsidR="00B877AA" w:rsidRDefault="00B877AA" w:rsidP="00B877AA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356AD67C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</w:p>
    <w:p w14:paraId="37FE67D8" w14:textId="1D3C41C6" w:rsidR="00B877AA" w:rsidRDefault="00B877AA" w:rsidP="00C30FE1">
      <w:pPr>
        <w:rPr>
          <w:lang w:val="en-US"/>
        </w:rPr>
      </w:pPr>
      <w:r>
        <w:rPr>
          <w:lang w:val="en-US"/>
        </w:rPr>
        <w:t>T</w:t>
      </w:r>
      <w:r w:rsidRPr="00F04399">
        <w:rPr>
          <w:lang w:val="en-US"/>
        </w:rPr>
        <w:t xml:space="preserve">rigger </w:t>
      </w:r>
      <w:r>
        <w:rPr>
          <w:lang w:val="en-US"/>
        </w:rPr>
        <w:t>called</w:t>
      </w:r>
      <w:r w:rsidRPr="00F04399">
        <w:rPr>
          <w:lang w:val="en-US"/>
        </w:rPr>
        <w:t xml:space="preserve"> </w:t>
      </w:r>
      <w:proofErr w:type="spellStart"/>
      <w:r w:rsidRPr="00F04399">
        <w:rPr>
          <w:color w:val="0000FF"/>
          <w:lang w:val="en-US"/>
        </w:rPr>
        <w:t>biufer_customer</w:t>
      </w:r>
      <w:proofErr w:type="spellEnd"/>
      <w:r>
        <w:rPr>
          <w:color w:val="0000FF"/>
          <w:lang w:val="en-US"/>
        </w:rPr>
        <w:t xml:space="preserve"> </w:t>
      </w:r>
      <w:r w:rsidRPr="00B877AA">
        <w:rPr>
          <w:lang w:val="en-US"/>
        </w:rPr>
        <w:t xml:space="preserve">is </w:t>
      </w:r>
      <w:proofErr w:type="gramStart"/>
      <w:r w:rsidRPr="00B877AA">
        <w:rPr>
          <w:lang w:val="en-US"/>
        </w:rPr>
        <w:t>created</w:t>
      </w:r>
      <w:proofErr w:type="gramEnd"/>
    </w:p>
    <w:p w14:paraId="45280C11" w14:textId="77777777" w:rsidR="007400D3" w:rsidRDefault="007400D3" w:rsidP="00C30FE1">
      <w:pPr>
        <w:rPr>
          <w:b/>
          <w:lang w:val="en-US"/>
        </w:rPr>
      </w:pPr>
    </w:p>
    <w:p w14:paraId="2C63D37A" w14:textId="77777777" w:rsidR="007400D3" w:rsidRDefault="007400D3" w:rsidP="00C30FE1">
      <w:pPr>
        <w:rPr>
          <w:b/>
          <w:lang w:val="en-US"/>
        </w:rPr>
      </w:pPr>
    </w:p>
    <w:p w14:paraId="6561B316" w14:textId="683733E8" w:rsidR="00D523FA" w:rsidRDefault="00941CDA" w:rsidP="00C30FE1">
      <w:pPr>
        <w:rPr>
          <w:lang w:val="en-US"/>
        </w:rPr>
      </w:pPr>
      <w:r w:rsidRPr="00941CDA">
        <w:rPr>
          <w:b/>
          <w:lang w:val="en-US"/>
        </w:rPr>
        <w:t>Task</w:t>
      </w:r>
      <w:r w:rsidR="00994003" w:rsidRPr="00941CDA">
        <w:rPr>
          <w:b/>
          <w:lang w:val="en-US"/>
        </w:rPr>
        <w:t xml:space="preserve"> 4</w:t>
      </w:r>
    </w:p>
    <w:p w14:paraId="0977368B" w14:textId="6FA9EFCE" w:rsidR="00994003" w:rsidRDefault="00941CDA" w:rsidP="00C30FE1">
      <w:pPr>
        <w:rPr>
          <w:lang w:val="en-US"/>
        </w:rPr>
      </w:pPr>
      <w:r w:rsidRPr="00941CDA">
        <w:rPr>
          <w:lang w:val="en-US"/>
        </w:rPr>
        <w:lastRenderedPageBreak/>
        <w:t>Create a procedure called</w:t>
      </w:r>
      <w:r w:rsidR="00994003" w:rsidRPr="00941CDA">
        <w:rPr>
          <w:lang w:val="en-US"/>
        </w:rPr>
        <w:t xml:space="preserve"> </w:t>
      </w:r>
      <w:proofErr w:type="spellStart"/>
      <w:r w:rsidR="00994003" w:rsidRPr="00941CDA">
        <w:rPr>
          <w:color w:val="0000FF"/>
          <w:lang w:val="en-US"/>
        </w:rPr>
        <w:t>do_</w:t>
      </w:r>
      <w:r>
        <w:rPr>
          <w:color w:val="0000FF"/>
          <w:lang w:val="en-US"/>
        </w:rPr>
        <w:t>new_cutomer</w:t>
      </w:r>
      <w:proofErr w:type="spellEnd"/>
      <w:r w:rsidR="00994003" w:rsidRPr="00941CDA">
        <w:rPr>
          <w:lang w:val="en-US"/>
        </w:rPr>
        <w:t xml:space="preserve">. </w:t>
      </w:r>
      <w:r w:rsidRPr="00941CDA">
        <w:rPr>
          <w:lang w:val="en-US"/>
        </w:rPr>
        <w:t xml:space="preserve">The procedure </w:t>
      </w:r>
      <w:r w:rsidR="0099569E">
        <w:rPr>
          <w:lang w:val="en-US"/>
        </w:rPr>
        <w:t>shall be</w:t>
      </w:r>
      <w:r w:rsidRPr="00941CDA">
        <w:rPr>
          <w:lang w:val="en-US"/>
        </w:rPr>
        <w:t xml:space="preserve"> used to add new </w:t>
      </w:r>
      <w:r w:rsidR="0099569E">
        <w:rPr>
          <w:lang w:val="en-US"/>
        </w:rPr>
        <w:t>rows</w:t>
      </w:r>
      <w:r w:rsidRPr="00941CDA">
        <w:rPr>
          <w:lang w:val="en-US"/>
        </w:rPr>
        <w:t xml:space="preserve"> to the customer table</w:t>
      </w:r>
      <w:r w:rsidR="0099569E">
        <w:rPr>
          <w:lang w:val="en-US"/>
        </w:rPr>
        <w:t xml:space="preserve"> (i.e. add new customers)</w:t>
      </w:r>
      <w:r w:rsidR="00994003" w:rsidRPr="00941CDA">
        <w:rPr>
          <w:lang w:val="en-US"/>
        </w:rPr>
        <w:t xml:space="preserve">. </w:t>
      </w:r>
      <w:r w:rsidR="006D45A1">
        <w:rPr>
          <w:b/>
          <w:lang w:val="en-US"/>
        </w:rPr>
        <w:t>Create the input parameters in the following order:</w:t>
      </w:r>
      <w:r w:rsidR="00E65BF1" w:rsidRPr="00941CDA">
        <w:rPr>
          <w:lang w:val="en-US"/>
        </w:rPr>
        <w:t xml:space="preserve"> </w:t>
      </w:r>
      <w:proofErr w:type="spellStart"/>
      <w:r w:rsidR="006D45A1">
        <w:rPr>
          <w:lang w:val="en-US"/>
        </w:rPr>
        <w:t>cust_id</w:t>
      </w:r>
      <w:proofErr w:type="spellEnd"/>
      <w:r w:rsidR="00E65BF1" w:rsidRPr="00941CDA">
        <w:rPr>
          <w:lang w:val="en-US"/>
        </w:rPr>
        <w:t xml:space="preserve">, </w:t>
      </w:r>
      <w:proofErr w:type="spellStart"/>
      <w:r w:rsidR="006D45A1">
        <w:rPr>
          <w:lang w:val="en-US"/>
        </w:rPr>
        <w:t>first_name</w:t>
      </w:r>
      <w:proofErr w:type="spellEnd"/>
      <w:r w:rsidR="00E65BF1" w:rsidRPr="00941CDA">
        <w:rPr>
          <w:lang w:val="en-US"/>
        </w:rPr>
        <w:t xml:space="preserve">, </w:t>
      </w:r>
      <w:proofErr w:type="spellStart"/>
      <w:r w:rsidR="006D45A1">
        <w:rPr>
          <w:lang w:val="en-US"/>
        </w:rPr>
        <w:t>last_name</w:t>
      </w:r>
      <w:proofErr w:type="spellEnd"/>
      <w:r w:rsidR="00E65BF1" w:rsidRPr="00941CDA">
        <w:rPr>
          <w:lang w:val="en-US"/>
        </w:rPr>
        <w:t>, passwd.</w:t>
      </w:r>
    </w:p>
    <w:p w14:paraId="127D2A97" w14:textId="77777777" w:rsidR="00B877AA" w:rsidRDefault="00B877AA" w:rsidP="00C30FE1">
      <w:pPr>
        <w:rPr>
          <w:lang w:val="en-US"/>
        </w:rPr>
      </w:pPr>
    </w:p>
    <w:p w14:paraId="07EEF74F" w14:textId="77777777" w:rsidR="00043DE8" w:rsidRPr="00043DE8" w:rsidRDefault="00043DE8" w:rsidP="00043DE8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Script:</w:t>
      </w:r>
    </w:p>
    <w:p w14:paraId="36C39319" w14:textId="77777777" w:rsidR="00043DE8" w:rsidRDefault="00043DE8" w:rsidP="00C30FE1">
      <w:pPr>
        <w:rPr>
          <w:lang w:val="en-US"/>
        </w:rPr>
      </w:pPr>
    </w:p>
    <w:p w14:paraId="09E5C65C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do_new_customer</w:t>
      </w:r>
      <w:r>
        <w:rPr>
          <w:rStyle w:val="linewrapper"/>
          <w:color w:val="808030"/>
        </w:rPr>
        <w:t>(</w:t>
      </w:r>
    </w:p>
    <w:p w14:paraId="4EF77623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p_cust_id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customer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067BF7D5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p_first_name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customer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first_name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5CDF550F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p_last_name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customer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last_name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7ECF0081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p_passwd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customer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passwd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)</w:t>
      </w:r>
    </w:p>
    <w:p w14:paraId="66534FD2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AS</w:t>
      </w:r>
    </w:p>
    <w:p w14:paraId="252A07FA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5880CFBF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customer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first_name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last_name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passwd</w:t>
      </w:r>
      <w:r>
        <w:rPr>
          <w:rStyle w:val="linewrapper"/>
          <w:color w:val="808030"/>
        </w:rPr>
        <w:t>)</w:t>
      </w:r>
    </w:p>
    <w:p w14:paraId="60AEA8A1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VALUES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p_first_name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p_last_name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p_passwd</w:t>
      </w:r>
      <w:r>
        <w:rPr>
          <w:rStyle w:val="linewrapper"/>
          <w:color w:val="808030"/>
        </w:rPr>
        <w:t>);</w:t>
      </w:r>
    </w:p>
    <w:p w14:paraId="278804F4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COMMIT</w:t>
      </w:r>
      <w:r>
        <w:rPr>
          <w:rStyle w:val="linewrapper"/>
          <w:color w:val="808030"/>
        </w:rPr>
        <w:t>;</w:t>
      </w:r>
    </w:p>
    <w:p w14:paraId="2832BDAA" w14:textId="77777777" w:rsidR="00B877AA" w:rsidRDefault="00B877AA" w:rsidP="00B877A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76111F2C" w14:textId="77777777" w:rsidR="00B877AA" w:rsidRPr="00941CDA" w:rsidRDefault="00B877AA" w:rsidP="00C30FE1">
      <w:pPr>
        <w:rPr>
          <w:lang w:val="en-US"/>
        </w:rPr>
      </w:pPr>
    </w:p>
    <w:p w14:paraId="242BCF09" w14:textId="28CF3276" w:rsidR="00B877AA" w:rsidRDefault="00B877AA" w:rsidP="00B877AA">
      <w:pPr>
        <w:rPr>
          <w:lang w:val="en-US"/>
        </w:rPr>
      </w:pPr>
      <w:r w:rsidRPr="00941CDA">
        <w:rPr>
          <w:lang w:val="en-US"/>
        </w:rPr>
        <w:t xml:space="preserve">procedure </w:t>
      </w:r>
      <w:r>
        <w:rPr>
          <w:lang w:val="en-US"/>
        </w:rPr>
        <w:t>called</w:t>
      </w:r>
      <w:r w:rsidRPr="00F04399">
        <w:rPr>
          <w:lang w:val="en-US"/>
        </w:rPr>
        <w:t xml:space="preserve"> </w:t>
      </w:r>
      <w:proofErr w:type="spellStart"/>
      <w:r w:rsidRPr="00941CDA">
        <w:rPr>
          <w:color w:val="0000FF"/>
          <w:lang w:val="en-US"/>
        </w:rPr>
        <w:t>do_</w:t>
      </w:r>
      <w:r>
        <w:rPr>
          <w:color w:val="0000FF"/>
          <w:lang w:val="en-US"/>
        </w:rPr>
        <w:t>new_cutomer</w:t>
      </w:r>
      <w:proofErr w:type="spellEnd"/>
      <w:r w:rsidRPr="00B877AA">
        <w:rPr>
          <w:lang w:val="en-US"/>
        </w:rPr>
        <w:t xml:space="preserve"> is created</w:t>
      </w:r>
      <w:r w:rsidR="00AE6E03">
        <w:rPr>
          <w:lang w:val="en-US"/>
        </w:rPr>
        <w:t>.</w:t>
      </w:r>
    </w:p>
    <w:p w14:paraId="3D7424EC" w14:textId="77777777" w:rsidR="00994003" w:rsidRPr="00941CDA" w:rsidRDefault="00994003" w:rsidP="00C30FE1">
      <w:pPr>
        <w:rPr>
          <w:lang w:val="en-US"/>
        </w:rPr>
      </w:pPr>
    </w:p>
    <w:p w14:paraId="2BB954F1" w14:textId="77777777" w:rsidR="001232B2" w:rsidRPr="00941CDA" w:rsidRDefault="001232B2" w:rsidP="00C30FE1">
      <w:pPr>
        <w:rPr>
          <w:b/>
          <w:lang w:val="en-US"/>
        </w:rPr>
      </w:pPr>
    </w:p>
    <w:p w14:paraId="7FFC67E8" w14:textId="77777777" w:rsidR="00994003" w:rsidRPr="0099569E" w:rsidRDefault="0099569E" w:rsidP="00C30FE1">
      <w:pPr>
        <w:rPr>
          <w:b/>
          <w:lang w:val="en-US"/>
        </w:rPr>
      </w:pPr>
      <w:r w:rsidRPr="0099569E">
        <w:rPr>
          <w:b/>
          <w:lang w:val="en-US"/>
        </w:rPr>
        <w:t>Task</w:t>
      </w:r>
      <w:r w:rsidR="00994003" w:rsidRPr="0099569E">
        <w:rPr>
          <w:b/>
          <w:lang w:val="en-US"/>
        </w:rPr>
        <w:t xml:space="preserve"> 5</w:t>
      </w:r>
    </w:p>
    <w:p w14:paraId="112B1EA1" w14:textId="77777777" w:rsidR="00CC1AE4" w:rsidRDefault="0099569E" w:rsidP="00C30FE1">
      <w:pPr>
        <w:rPr>
          <w:lang w:val="en-US"/>
        </w:rPr>
      </w:pPr>
      <w:r w:rsidRPr="0099569E">
        <w:rPr>
          <w:lang w:val="en-US"/>
        </w:rPr>
        <w:t xml:space="preserve">Add 4 </w:t>
      </w:r>
      <w:r>
        <w:rPr>
          <w:lang w:val="en-US"/>
        </w:rPr>
        <w:t>rows</w:t>
      </w:r>
      <w:r w:rsidRPr="0099569E">
        <w:rPr>
          <w:lang w:val="en-US"/>
        </w:rPr>
        <w:t xml:space="preserve"> to the customer table</w:t>
      </w:r>
      <w:r>
        <w:rPr>
          <w:lang w:val="en-US"/>
        </w:rPr>
        <w:t>. Do that by using</w:t>
      </w:r>
      <w:r w:rsidRPr="0099569E">
        <w:rPr>
          <w:lang w:val="en-US"/>
        </w:rPr>
        <w:t xml:space="preserve"> the procedure </w:t>
      </w:r>
      <w:proofErr w:type="spellStart"/>
      <w:r w:rsidRPr="0099569E">
        <w:rPr>
          <w:b/>
          <w:lang w:val="en-US"/>
        </w:rPr>
        <w:t>do_new_customer</w:t>
      </w:r>
      <w:proofErr w:type="spellEnd"/>
      <w:r w:rsidR="00994003" w:rsidRPr="0099569E">
        <w:rPr>
          <w:lang w:val="en-US"/>
        </w:rPr>
        <w:t xml:space="preserve">. </w:t>
      </w:r>
      <w:r w:rsidR="00994003" w:rsidRPr="00DE749C">
        <w:rPr>
          <w:lang w:val="en-US"/>
        </w:rPr>
        <w:t>Tes</w:t>
      </w:r>
      <w:r w:rsidRPr="00DE749C">
        <w:rPr>
          <w:lang w:val="en-US"/>
        </w:rPr>
        <w:t>t</w:t>
      </w:r>
      <w:r w:rsidR="00994003" w:rsidRPr="00DE749C">
        <w:rPr>
          <w:lang w:val="en-US"/>
        </w:rPr>
        <w:t xml:space="preserve"> </w:t>
      </w:r>
      <w:r w:rsidRPr="00DE749C">
        <w:rPr>
          <w:lang w:val="en-US"/>
        </w:rPr>
        <w:t>if the trigger</w:t>
      </w:r>
      <w:r w:rsidR="00994003" w:rsidRPr="00DE749C">
        <w:rPr>
          <w:lang w:val="en-US"/>
        </w:rPr>
        <w:t xml:space="preserve"> </w:t>
      </w:r>
      <w:proofErr w:type="spellStart"/>
      <w:r w:rsidR="00994003" w:rsidRPr="00DE749C">
        <w:rPr>
          <w:color w:val="0000FF"/>
          <w:lang w:val="en-US"/>
        </w:rPr>
        <w:t>biufer_</w:t>
      </w:r>
      <w:r w:rsidR="00CC1AE4" w:rsidRPr="00DE749C">
        <w:rPr>
          <w:color w:val="0000FF"/>
          <w:lang w:val="en-US"/>
        </w:rPr>
        <w:t>customer</w:t>
      </w:r>
      <w:proofErr w:type="spellEnd"/>
      <w:r w:rsidR="00994003" w:rsidRPr="00DE749C">
        <w:rPr>
          <w:lang w:val="en-US"/>
        </w:rPr>
        <w:t xml:space="preserve"> </w:t>
      </w:r>
      <w:r w:rsidR="00CC1AE4" w:rsidRPr="00DE749C">
        <w:rPr>
          <w:lang w:val="en-US"/>
        </w:rPr>
        <w:t>works.</w:t>
      </w:r>
      <w:r w:rsidR="00994003" w:rsidRPr="00DE749C">
        <w:rPr>
          <w:lang w:val="en-US"/>
        </w:rPr>
        <w:t xml:space="preserve"> </w:t>
      </w:r>
      <w:r w:rsidR="00CC1AE4" w:rsidRPr="00CC1AE4">
        <w:rPr>
          <w:lang w:val="en-US"/>
        </w:rPr>
        <w:t>Do that by adding a password that has the wrong format</w:t>
      </w:r>
      <w:r w:rsidR="00994003" w:rsidRPr="00CC1AE4">
        <w:rPr>
          <w:lang w:val="en-US"/>
        </w:rPr>
        <w:t>.</w:t>
      </w:r>
      <w:r w:rsidR="00E65BF1" w:rsidRPr="00CC1AE4">
        <w:rPr>
          <w:lang w:val="en-US"/>
        </w:rPr>
        <w:t xml:space="preserve"> </w:t>
      </w:r>
    </w:p>
    <w:p w14:paraId="3E42B6F8" w14:textId="77777777" w:rsidR="00CC1AE4" w:rsidRDefault="00CC1AE4" w:rsidP="00C30FE1">
      <w:pPr>
        <w:rPr>
          <w:lang w:val="en-US"/>
        </w:rPr>
      </w:pPr>
    </w:p>
    <w:p w14:paraId="20720F94" w14:textId="77777777" w:rsidR="00994003" w:rsidRDefault="00CC1AE4" w:rsidP="00C30FE1">
      <w:pPr>
        <w:rPr>
          <w:lang w:val="en-US"/>
        </w:rPr>
      </w:pPr>
      <w:r w:rsidRPr="00CC1AE4">
        <w:rPr>
          <w:lang w:val="en-US"/>
        </w:rPr>
        <w:t>Start with the trigger test below, before you call the p</w:t>
      </w:r>
      <w:r>
        <w:rPr>
          <w:lang w:val="en-US"/>
        </w:rPr>
        <w:t>rocedure in the anonymous block.</w:t>
      </w:r>
    </w:p>
    <w:p w14:paraId="52CC5F2E" w14:textId="77777777" w:rsidR="00E65BF1" w:rsidRPr="00CC1AE4" w:rsidRDefault="00E65BF1" w:rsidP="00C30FE1">
      <w:pPr>
        <w:rPr>
          <w:lang w:val="en-US"/>
        </w:rPr>
      </w:pPr>
    </w:p>
    <w:p w14:paraId="68C55DD0" w14:textId="26057838" w:rsidR="00F35441" w:rsidRPr="00F35441" w:rsidRDefault="00CC1AE4" w:rsidP="00F35441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>
        <w:rPr>
          <w:b/>
          <w:lang w:val="en-GB"/>
        </w:rPr>
        <w:t>Trigger test</w:t>
      </w:r>
      <w:r>
        <w:rPr>
          <w:lang w:val="en-GB"/>
        </w:rPr>
        <w:t>:</w:t>
      </w:r>
      <w:r w:rsidR="00361018" w:rsidRPr="00361018">
        <w:rPr>
          <w:lang w:val="en-GB"/>
        </w:rPr>
        <w:t xml:space="preserve"> </w:t>
      </w:r>
      <w:r w:rsidR="00361018">
        <w:rPr>
          <w:lang w:val="en-GB"/>
        </w:rPr>
        <w:t xml:space="preserve">  </w:t>
      </w:r>
    </w:p>
    <w:p w14:paraId="0178C211" w14:textId="77777777" w:rsidR="00F35441" w:rsidRDefault="00F35441" w:rsidP="00F35441">
      <w:pPr>
        <w:ind w:left="360"/>
        <w:rPr>
          <w:rFonts w:ascii="Courier New" w:hAnsi="Courier New" w:cs="Courier New"/>
          <w:color w:val="0000FF"/>
          <w:sz w:val="18"/>
          <w:szCs w:val="18"/>
          <w:lang w:val="en-GB"/>
        </w:rPr>
      </w:pPr>
    </w:p>
    <w:p w14:paraId="4F3ACBA8" w14:textId="3AE1BF68" w:rsidR="00F35441" w:rsidRDefault="00F35441" w:rsidP="00F35441">
      <w:pPr>
        <w:ind w:left="360"/>
        <w:rPr>
          <w:lang w:val="en-GB"/>
        </w:rPr>
      </w:pPr>
      <w:r>
        <w:rPr>
          <w:rFonts w:ascii="Courier New" w:hAnsi="Courier New" w:cs="Courier New"/>
          <w:color w:val="0000FF"/>
          <w:sz w:val="18"/>
          <w:szCs w:val="18"/>
          <w:lang w:val="en-GB"/>
        </w:rPr>
        <w:t>begin</w:t>
      </w:r>
      <w:r w:rsidR="00361018" w:rsidRPr="00361018">
        <w:rPr>
          <w:lang w:val="en-GB"/>
        </w:rPr>
        <w:t xml:space="preserve"> </w:t>
      </w:r>
    </w:p>
    <w:p w14:paraId="2FCB0399" w14:textId="77777777" w:rsidR="00F35441" w:rsidRDefault="00361018" w:rsidP="00F35441">
      <w:pPr>
        <w:ind w:left="360"/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spellStart"/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do_</w:t>
      </w:r>
      <w:r w:rsidR="0099569E">
        <w:rPr>
          <w:rFonts w:ascii="Courier New" w:hAnsi="Courier New" w:cs="Courier New"/>
          <w:color w:val="0000FF"/>
          <w:sz w:val="18"/>
          <w:szCs w:val="18"/>
          <w:lang w:val="en-GB"/>
        </w:rPr>
        <w:t>new_customer</w:t>
      </w:r>
      <w:proofErr w:type="spellEnd"/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('</w:t>
      </w:r>
      <w:r w:rsidR="0099569E">
        <w:rPr>
          <w:rFonts w:ascii="Courier New" w:hAnsi="Courier New" w:cs="Courier New"/>
          <w:color w:val="0000FF"/>
          <w:sz w:val="18"/>
          <w:szCs w:val="18"/>
          <w:lang w:val="en-GB"/>
        </w:rPr>
        <w:t>86</w:t>
      </w:r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11</w:t>
      </w:r>
      <w:r>
        <w:rPr>
          <w:rFonts w:ascii="Courier New" w:hAnsi="Courier New" w:cs="Courier New"/>
          <w:color w:val="0000FF"/>
          <w:sz w:val="18"/>
          <w:szCs w:val="18"/>
          <w:lang w:val="en-GB"/>
        </w:rPr>
        <w:t>24-4478','</w:t>
      </w:r>
      <w:r w:rsidR="00F35441">
        <w:rPr>
          <w:rFonts w:ascii="Courier New" w:hAnsi="Courier New" w:cs="Courier New"/>
          <w:color w:val="0000FF"/>
          <w:sz w:val="18"/>
          <w:szCs w:val="18"/>
          <w:lang w:val="en-GB"/>
        </w:rPr>
        <w:t>Raul</w:t>
      </w:r>
      <w:r>
        <w:rPr>
          <w:rFonts w:ascii="Courier New" w:hAnsi="Courier New" w:cs="Courier New"/>
          <w:color w:val="0000FF"/>
          <w:sz w:val="18"/>
          <w:szCs w:val="18"/>
          <w:lang w:val="en-GB"/>
        </w:rPr>
        <w:t>','</w:t>
      </w:r>
      <w:r w:rsidR="0099569E">
        <w:rPr>
          <w:rFonts w:ascii="Courier New" w:hAnsi="Courier New" w:cs="Courier New"/>
          <w:color w:val="0000FF"/>
          <w:sz w:val="18"/>
          <w:szCs w:val="18"/>
          <w:lang w:val="en-GB"/>
        </w:rPr>
        <w:t>Ortiz</w:t>
      </w:r>
      <w:r>
        <w:rPr>
          <w:rFonts w:ascii="Courier New" w:hAnsi="Courier New" w:cs="Courier New"/>
          <w:color w:val="0000FF"/>
          <w:sz w:val="18"/>
          <w:szCs w:val="18"/>
          <w:lang w:val="en-GB"/>
        </w:rPr>
        <w:t>','qwe</w:t>
      </w:r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</w:t>
      </w:r>
      <w:proofErr w:type="gramStart"/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);</w:t>
      </w:r>
      <w:proofErr w:type="gramEnd"/>
      <w:r w:rsidR="00F35441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 </w:t>
      </w:r>
    </w:p>
    <w:p w14:paraId="056C4D51" w14:textId="1DA3CBB8" w:rsidR="00361018" w:rsidRDefault="00F35441" w:rsidP="00F35441">
      <w:pPr>
        <w:ind w:left="360"/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  <w:lang w:val="en-GB"/>
        </w:rPr>
        <w:t>end;</w:t>
      </w:r>
      <w:proofErr w:type="gramEnd"/>
    </w:p>
    <w:p w14:paraId="26DEDB98" w14:textId="77777777" w:rsidR="00C352E4" w:rsidRDefault="00C352E4" w:rsidP="00361018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</w:p>
    <w:p w14:paraId="4E9B0E6A" w14:textId="77777777" w:rsidR="00C352E4" w:rsidRDefault="00C352E4" w:rsidP="00361018">
      <w:pPr>
        <w:rPr>
          <w:b/>
          <w:lang w:val="en-US"/>
        </w:rPr>
      </w:pPr>
      <w:r w:rsidRPr="00C352E4">
        <w:rPr>
          <w:b/>
          <w:lang w:val="en-US"/>
        </w:rPr>
        <w:t>Show</w:t>
      </w:r>
      <w:r>
        <w:rPr>
          <w:b/>
          <w:lang w:val="en-US"/>
        </w:rPr>
        <w:t xml:space="preserve"> the result of the trigger test here:</w:t>
      </w:r>
    </w:p>
    <w:p w14:paraId="76B9E902" w14:textId="17CF2BBB" w:rsidR="00043DE8" w:rsidRPr="00043DE8" w:rsidRDefault="00E905C2" w:rsidP="0094795A">
      <w:pPr>
        <w:rPr>
          <w:b/>
          <w:lang w:val="en-US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n-GB"/>
        </w:rPr>
        <w:drawing>
          <wp:inline distT="0" distB="0" distL="0" distR="0" wp14:anchorId="239767E7">
            <wp:extent cx="5399405" cy="1056005"/>
            <wp:effectExtent l="0" t="0" r="0" b="0"/>
            <wp:docPr id="1" name="Picture 6" descr="A computer screen shot of a computer erro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computer error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7529" w14:textId="77777777" w:rsidR="00C352E4" w:rsidRPr="00C352E4" w:rsidRDefault="00C352E4" w:rsidP="00C352E4">
      <w:pPr>
        <w:numPr>
          <w:ilvl w:val="0"/>
          <w:numId w:val="2"/>
        </w:numPr>
        <w:rPr>
          <w:b/>
          <w:lang w:val="en-GB"/>
        </w:rPr>
      </w:pPr>
      <w:r w:rsidRPr="00C352E4">
        <w:rPr>
          <w:b/>
          <w:lang w:val="en-GB"/>
        </w:rPr>
        <w:t>Add 4 customers:</w:t>
      </w:r>
    </w:p>
    <w:p w14:paraId="19789AB6" w14:textId="77777777" w:rsidR="00E65BF1" w:rsidRPr="00596306" w:rsidRDefault="00E65BF1" w:rsidP="00C30FE1">
      <w:pPr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596306">
        <w:rPr>
          <w:rFonts w:ascii="Courier New" w:hAnsi="Courier New" w:cs="Courier New"/>
          <w:color w:val="008000"/>
          <w:sz w:val="18"/>
          <w:szCs w:val="18"/>
          <w:lang w:val="en-US"/>
        </w:rPr>
        <w:t>-------------------------Start copy and paste---------------------------------</w:t>
      </w:r>
    </w:p>
    <w:p w14:paraId="42D3F27D" w14:textId="77777777" w:rsidR="00E65BF1" w:rsidRPr="00E65BF1" w:rsidRDefault="00E65BF1" w:rsidP="00E65BF1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BEGIN</w:t>
      </w:r>
    </w:p>
    <w:p w14:paraId="580A6BFE" w14:textId="77777777" w:rsidR="00E65BF1" w:rsidRPr="00E65BF1" w:rsidRDefault="00EC2B72" w:rsidP="00E65BF1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spellStart"/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do_</w:t>
      </w:r>
      <w:r>
        <w:rPr>
          <w:rFonts w:ascii="Courier New" w:hAnsi="Courier New" w:cs="Courier New"/>
          <w:color w:val="0000FF"/>
          <w:sz w:val="18"/>
          <w:szCs w:val="18"/>
          <w:lang w:val="en-GB"/>
        </w:rPr>
        <w:t>new_customer</w:t>
      </w:r>
      <w:proofErr w:type="spellEnd"/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('</w:t>
      </w:r>
      <w:r w:rsidR="00596306">
        <w:rPr>
          <w:rFonts w:ascii="Courier New" w:hAnsi="Courier New" w:cs="Courier New"/>
          <w:color w:val="0000FF"/>
          <w:sz w:val="18"/>
          <w:szCs w:val="18"/>
          <w:lang w:val="en-GB"/>
        </w:rPr>
        <w:t>65</w:t>
      </w:r>
      <w:r w:rsidR="003A1BFD">
        <w:rPr>
          <w:rFonts w:ascii="Courier New" w:hAnsi="Courier New" w:cs="Courier New"/>
          <w:color w:val="0000FF"/>
          <w:sz w:val="18"/>
          <w:szCs w:val="18"/>
          <w:lang w:val="en-GB"/>
        </w:rPr>
        <w:t>0707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-1111','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Tito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Ortiz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qwerTY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</w:t>
      </w:r>
      <w:proofErr w:type="gramStart"/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);</w:t>
      </w:r>
      <w:proofErr w:type="gramEnd"/>
    </w:p>
    <w:p w14:paraId="22DDCD29" w14:textId="77777777" w:rsidR="00E65BF1" w:rsidRPr="00E65BF1" w:rsidRDefault="00EC2B72" w:rsidP="00E65BF1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spellStart"/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do_</w:t>
      </w:r>
      <w:r>
        <w:rPr>
          <w:rFonts w:ascii="Courier New" w:hAnsi="Courier New" w:cs="Courier New"/>
          <w:color w:val="0000FF"/>
          <w:sz w:val="18"/>
          <w:szCs w:val="18"/>
          <w:lang w:val="en-GB"/>
        </w:rPr>
        <w:t>new_customer</w:t>
      </w:r>
      <w:proofErr w:type="spellEnd"/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('560126-11</w:t>
      </w:r>
      <w:r w:rsidR="003A1BFD">
        <w:rPr>
          <w:rFonts w:ascii="Courier New" w:hAnsi="Courier New" w:cs="Courier New"/>
          <w:color w:val="0000FF"/>
          <w:sz w:val="18"/>
          <w:szCs w:val="18"/>
          <w:lang w:val="en-GB"/>
        </w:rPr>
        <w:t>48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Margreth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Andersson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','olle85'</w:t>
      </w:r>
      <w:proofErr w:type="gramStart"/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);</w:t>
      </w:r>
      <w:proofErr w:type="gramEnd"/>
    </w:p>
    <w:p w14:paraId="32146839" w14:textId="77777777" w:rsidR="00E65BF1" w:rsidRPr="00E65BF1" w:rsidRDefault="00EC2B72" w:rsidP="00E65BF1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spellStart"/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do_</w:t>
      </w:r>
      <w:r>
        <w:rPr>
          <w:rFonts w:ascii="Courier New" w:hAnsi="Courier New" w:cs="Courier New"/>
          <w:color w:val="0000FF"/>
          <w:sz w:val="18"/>
          <w:szCs w:val="18"/>
          <w:lang w:val="en-GB"/>
        </w:rPr>
        <w:t>new_customer</w:t>
      </w:r>
      <w:proofErr w:type="spellEnd"/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('</w:t>
      </w:r>
      <w:r w:rsidR="00596306">
        <w:rPr>
          <w:rFonts w:ascii="Courier New" w:hAnsi="Courier New" w:cs="Courier New"/>
          <w:color w:val="0000FF"/>
          <w:sz w:val="18"/>
          <w:szCs w:val="18"/>
          <w:lang w:val="en-GB"/>
        </w:rPr>
        <w:t>84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0</w:t>
      </w:r>
      <w:r w:rsidR="003A1BFD">
        <w:rPr>
          <w:rFonts w:ascii="Courier New" w:hAnsi="Courier New" w:cs="Courier New"/>
          <w:color w:val="0000FF"/>
          <w:sz w:val="18"/>
          <w:szCs w:val="18"/>
          <w:lang w:val="en-GB"/>
        </w:rPr>
        <w:t>317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-1457','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Mary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Smith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','asdfgh'</w:t>
      </w:r>
      <w:proofErr w:type="gramStart"/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);</w:t>
      </w:r>
      <w:proofErr w:type="gramEnd"/>
    </w:p>
    <w:p w14:paraId="53EF33BD" w14:textId="77777777" w:rsidR="00E65BF1" w:rsidRPr="00E65BF1" w:rsidRDefault="00EC2B72" w:rsidP="00E65BF1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spellStart"/>
      <w:r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do_</w:t>
      </w:r>
      <w:r>
        <w:rPr>
          <w:rFonts w:ascii="Courier New" w:hAnsi="Courier New" w:cs="Courier New"/>
          <w:color w:val="0000FF"/>
          <w:sz w:val="18"/>
          <w:szCs w:val="18"/>
          <w:lang w:val="en-GB"/>
        </w:rPr>
        <w:t>new_customer</w:t>
      </w:r>
      <w:proofErr w:type="spellEnd"/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('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86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11</w:t>
      </w:r>
      <w:r w:rsidR="00E65BF1">
        <w:rPr>
          <w:rFonts w:ascii="Courier New" w:hAnsi="Courier New" w:cs="Courier New"/>
          <w:color w:val="0000FF"/>
          <w:sz w:val="18"/>
          <w:szCs w:val="18"/>
          <w:lang w:val="en-GB"/>
        </w:rPr>
        <w:t>24-4478','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Vincent</w:t>
      </w:r>
      <w:r w:rsidR="00E65BF1">
        <w:rPr>
          <w:rFonts w:ascii="Courier New" w:hAnsi="Courier New" w:cs="Courier New"/>
          <w:color w:val="0000FF"/>
          <w:sz w:val="18"/>
          <w:szCs w:val="18"/>
          <w:lang w:val="en-GB"/>
        </w:rPr>
        <w:t>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Ortiz</w:t>
      </w:r>
      <w:r w:rsidR="00E65BF1">
        <w:rPr>
          <w:rFonts w:ascii="Courier New" w:hAnsi="Courier New" w:cs="Courier New"/>
          <w:color w:val="0000FF"/>
          <w:sz w:val="18"/>
          <w:szCs w:val="18"/>
          <w:lang w:val="en-GB"/>
        </w:rPr>
        <w:t>','</w:t>
      </w:r>
      <w:r w:rsidR="00C352E4">
        <w:rPr>
          <w:rFonts w:ascii="Courier New" w:hAnsi="Courier New" w:cs="Courier New"/>
          <w:color w:val="0000FF"/>
          <w:sz w:val="18"/>
          <w:szCs w:val="18"/>
          <w:lang w:val="en-GB"/>
        </w:rPr>
        <w:t>qwe123</w:t>
      </w:r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'</w:t>
      </w:r>
      <w:proofErr w:type="gramStart"/>
      <w:r w:rsidR="00E65BF1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);</w:t>
      </w:r>
      <w:proofErr w:type="gramEnd"/>
    </w:p>
    <w:p w14:paraId="1AA0BC1E" w14:textId="77777777" w:rsidR="00E65BF1" w:rsidRPr="00DE749C" w:rsidRDefault="00E65BF1" w:rsidP="00E65BF1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proofErr w:type="gramStart"/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COMMIT;</w:t>
      </w:r>
      <w:proofErr w:type="gramEnd"/>
    </w:p>
    <w:p w14:paraId="235D984D" w14:textId="77777777" w:rsidR="00E65BF1" w:rsidRPr="00DE749C" w:rsidRDefault="00E65BF1" w:rsidP="00E65BF1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proofErr w:type="gramStart"/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END;</w:t>
      </w:r>
      <w:proofErr w:type="gramEnd"/>
    </w:p>
    <w:p w14:paraId="58A88DCD" w14:textId="77777777" w:rsidR="00E65BF1" w:rsidRPr="00DE749C" w:rsidRDefault="00E65BF1" w:rsidP="00E65BF1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/</w:t>
      </w:r>
    </w:p>
    <w:p w14:paraId="5554C46B" w14:textId="77777777" w:rsidR="00994003" w:rsidRPr="00DE749C" w:rsidRDefault="00E65BF1" w:rsidP="00C30FE1">
      <w:pPr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DE749C">
        <w:rPr>
          <w:rFonts w:ascii="Courier New" w:hAnsi="Courier New" w:cs="Courier New"/>
          <w:sz w:val="18"/>
          <w:szCs w:val="18"/>
          <w:lang w:val="en-US"/>
        </w:rPr>
        <w:t>--</w:t>
      </w:r>
      <w:r w:rsidRPr="00DE749C">
        <w:rPr>
          <w:rFonts w:ascii="Courier New" w:hAnsi="Courier New" w:cs="Courier New"/>
          <w:color w:val="008000"/>
          <w:sz w:val="18"/>
          <w:szCs w:val="18"/>
          <w:lang w:val="en-US"/>
        </w:rPr>
        <w:t>-----------------------</w:t>
      </w:r>
      <w:r w:rsidR="002448CB" w:rsidRPr="00DE749C">
        <w:rPr>
          <w:rFonts w:ascii="Courier New" w:hAnsi="Courier New" w:cs="Courier New"/>
          <w:color w:val="008000"/>
          <w:sz w:val="18"/>
          <w:szCs w:val="18"/>
          <w:lang w:val="en-US"/>
        </w:rPr>
        <w:t>End</w:t>
      </w:r>
      <w:r w:rsidRPr="00DE749C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copy and paste---------------------------------</w:t>
      </w:r>
    </w:p>
    <w:p w14:paraId="3E08E4E1" w14:textId="77777777" w:rsidR="00F35441" w:rsidRDefault="00F35441" w:rsidP="00C30FE1">
      <w:pPr>
        <w:rPr>
          <w:color w:val="008000"/>
          <w:lang w:val="en-US"/>
        </w:rPr>
      </w:pPr>
    </w:p>
    <w:p w14:paraId="15272EAF" w14:textId="22545B0D" w:rsidR="002D0E04" w:rsidRDefault="002D0E04" w:rsidP="00C30FE1">
      <w:pPr>
        <w:rPr>
          <w:color w:val="008000"/>
          <w:lang w:val="en-US"/>
        </w:rPr>
      </w:pPr>
      <w:r>
        <w:rPr>
          <w:lang w:val="en-US"/>
        </w:rPr>
        <w:t xml:space="preserve">4 customers are added using the </w:t>
      </w:r>
      <w:proofErr w:type="spellStart"/>
      <w:r w:rsidRPr="00941CDA">
        <w:rPr>
          <w:color w:val="0000FF"/>
          <w:lang w:val="en-US"/>
        </w:rPr>
        <w:t>do_</w:t>
      </w:r>
      <w:r>
        <w:rPr>
          <w:color w:val="0000FF"/>
          <w:lang w:val="en-US"/>
        </w:rPr>
        <w:t>new_cutomer</w:t>
      </w:r>
      <w:proofErr w:type="spellEnd"/>
      <w:r w:rsidRPr="00B877AA">
        <w:rPr>
          <w:lang w:val="en-US"/>
        </w:rPr>
        <w:t xml:space="preserve"> </w:t>
      </w:r>
      <w:r>
        <w:rPr>
          <w:lang w:val="en-US"/>
        </w:rPr>
        <w:t>procedure.</w:t>
      </w:r>
    </w:p>
    <w:p w14:paraId="03A07472" w14:textId="77777777" w:rsidR="002D0E04" w:rsidRDefault="002D0E04" w:rsidP="00C30FE1">
      <w:pPr>
        <w:rPr>
          <w:color w:val="008000"/>
          <w:lang w:val="en-US"/>
        </w:rPr>
      </w:pPr>
    </w:p>
    <w:p w14:paraId="388989B4" w14:textId="77777777" w:rsidR="00FD7796" w:rsidRDefault="00FD7796" w:rsidP="00C30FE1">
      <w:pPr>
        <w:rPr>
          <w:color w:val="008000"/>
          <w:lang w:val="en-US"/>
        </w:rPr>
      </w:pPr>
    </w:p>
    <w:p w14:paraId="56AF9F00" w14:textId="10B9AC05" w:rsidR="00994003" w:rsidRPr="00C735F8" w:rsidRDefault="00C352E4" w:rsidP="00C30FE1">
      <w:pPr>
        <w:rPr>
          <w:b/>
          <w:lang w:val="en-US"/>
        </w:rPr>
      </w:pPr>
      <w:r w:rsidRPr="00C735F8">
        <w:rPr>
          <w:b/>
          <w:lang w:val="en-US"/>
        </w:rPr>
        <w:lastRenderedPageBreak/>
        <w:t>Task</w:t>
      </w:r>
      <w:r w:rsidR="00994003" w:rsidRPr="00C735F8">
        <w:rPr>
          <w:b/>
          <w:lang w:val="en-US"/>
        </w:rPr>
        <w:t xml:space="preserve"> 6</w:t>
      </w:r>
    </w:p>
    <w:p w14:paraId="2A73B917" w14:textId="77777777" w:rsidR="00251B5B" w:rsidRDefault="00C735F8" w:rsidP="00C30FE1">
      <w:pPr>
        <w:rPr>
          <w:lang w:val="en-US"/>
        </w:rPr>
      </w:pPr>
      <w:r w:rsidRPr="003E387D">
        <w:rPr>
          <w:lang w:val="en-US"/>
        </w:rPr>
        <w:t>Create</w:t>
      </w:r>
      <w:r w:rsidRPr="00C735F8">
        <w:rPr>
          <w:b/>
          <w:lang w:val="en-US"/>
        </w:rPr>
        <w:t xml:space="preserve"> </w:t>
      </w:r>
      <w:r w:rsidRPr="00C735F8">
        <w:rPr>
          <w:lang w:val="en-US"/>
        </w:rPr>
        <w:t>a sequence called</w:t>
      </w:r>
      <w:r w:rsidR="00251B5B" w:rsidRPr="00C735F8">
        <w:rPr>
          <w:lang w:val="en-US"/>
        </w:rPr>
        <w:t xml:space="preserve"> </w:t>
      </w:r>
      <w:proofErr w:type="spellStart"/>
      <w:r>
        <w:rPr>
          <w:color w:val="0000FF"/>
          <w:lang w:val="en-US"/>
        </w:rPr>
        <w:t>pk_seq</w:t>
      </w:r>
      <w:proofErr w:type="spellEnd"/>
      <w:r w:rsidR="00251B5B" w:rsidRPr="00C735F8">
        <w:rPr>
          <w:lang w:val="en-US"/>
        </w:rPr>
        <w:t xml:space="preserve">. </w:t>
      </w:r>
      <w:r w:rsidRPr="00C735F8">
        <w:rPr>
          <w:lang w:val="en-US"/>
        </w:rPr>
        <w:t>Use the s</w:t>
      </w:r>
      <w:r>
        <w:rPr>
          <w:lang w:val="en-US"/>
        </w:rPr>
        <w:t>equence to create primary key values for the following table's primary key columns:</w:t>
      </w:r>
    </w:p>
    <w:p w14:paraId="34906506" w14:textId="77777777" w:rsidR="00C735F8" w:rsidRDefault="00C735F8" w:rsidP="00C30FE1">
      <w:pPr>
        <w:rPr>
          <w:lang w:val="en-US"/>
        </w:rPr>
      </w:pPr>
    </w:p>
    <w:p w14:paraId="22805D77" w14:textId="77777777" w:rsidR="00C735F8" w:rsidRDefault="00C735F8" w:rsidP="00C735F8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</w:t>
      </w:r>
    </w:p>
    <w:p w14:paraId="318E603E" w14:textId="77777777" w:rsidR="00C735F8" w:rsidRDefault="00C735F8" w:rsidP="00C735F8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Deposition</w:t>
      </w:r>
    </w:p>
    <w:p w14:paraId="3E0F0556" w14:textId="77777777" w:rsidR="00C735F8" w:rsidRDefault="00C735F8" w:rsidP="00C735F8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Withdrawal</w:t>
      </w:r>
    </w:p>
    <w:p w14:paraId="614C93C6" w14:textId="77777777" w:rsidR="00C735F8" w:rsidRDefault="00C735F8" w:rsidP="00C735F8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Account_</w:t>
      </w:r>
      <w:proofErr w:type="gramStart"/>
      <w:r>
        <w:rPr>
          <w:lang w:val="en-US"/>
        </w:rPr>
        <w:t>owner</w:t>
      </w:r>
      <w:proofErr w:type="spellEnd"/>
      <w:proofErr w:type="gramEnd"/>
    </w:p>
    <w:p w14:paraId="51CE0379" w14:textId="77777777" w:rsidR="00C735F8" w:rsidRDefault="00C735F8" w:rsidP="00C735F8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Interest_change</w:t>
      </w:r>
      <w:proofErr w:type="spellEnd"/>
    </w:p>
    <w:p w14:paraId="67680C0D" w14:textId="77777777" w:rsidR="003E387D" w:rsidRDefault="003E387D" w:rsidP="003E387D">
      <w:pPr>
        <w:rPr>
          <w:lang w:val="en-US"/>
        </w:rPr>
      </w:pPr>
    </w:p>
    <w:p w14:paraId="75924147" w14:textId="77777777" w:rsidR="00043DE8" w:rsidRPr="00043DE8" w:rsidRDefault="00043DE8" w:rsidP="00043DE8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Script:</w:t>
      </w:r>
    </w:p>
    <w:p w14:paraId="1521F7B4" w14:textId="77777777" w:rsidR="00043DE8" w:rsidRDefault="00043DE8" w:rsidP="003E387D">
      <w:pPr>
        <w:rPr>
          <w:lang w:val="en-US"/>
        </w:rPr>
      </w:pPr>
    </w:p>
    <w:p w14:paraId="0DD155F4" w14:textId="77777777" w:rsidR="00043DE8" w:rsidRDefault="00043DE8" w:rsidP="00043DE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SEQUENCE</w:t>
      </w:r>
      <w:r>
        <w:rPr>
          <w:rStyle w:val="linewrapper"/>
          <w:color w:val="000000"/>
        </w:rPr>
        <w:t xml:space="preserve"> pk_seq</w:t>
      </w:r>
    </w:p>
    <w:p w14:paraId="32DB1C33" w14:textId="77777777" w:rsidR="00043DE8" w:rsidRDefault="00043DE8" w:rsidP="00043DE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START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WITH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</w:p>
    <w:p w14:paraId="3D5E0CB9" w14:textId="77777777" w:rsidR="002D0E04" w:rsidRDefault="00043DE8" w:rsidP="00043DE8">
      <w:pPr>
        <w:pStyle w:val="HTMLPreformatted"/>
        <w:shd w:val="clear" w:color="auto" w:fill="FFFFFF"/>
        <w:ind w:left="480"/>
        <w:rPr>
          <w:rStyle w:val="linewrapper"/>
          <w:b/>
          <w:bCs/>
          <w:color w:val="800000"/>
        </w:rPr>
      </w:pPr>
      <w:r>
        <w:rPr>
          <w:rStyle w:val="linewrapper"/>
          <w:b/>
          <w:bCs/>
          <w:color w:val="800000"/>
        </w:rPr>
        <w:t>INCREMENT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BY</w:t>
      </w:r>
    </w:p>
    <w:p w14:paraId="1AD5B0F6" w14:textId="1935BB45" w:rsidR="00043DE8" w:rsidRDefault="00043DE8" w:rsidP="00043DE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</w:p>
    <w:p w14:paraId="76D00408" w14:textId="2FCF9C61" w:rsidR="003E387D" w:rsidRDefault="00043DE8" w:rsidP="00C30FE1">
      <w:pPr>
        <w:rPr>
          <w:lang w:val="en-US"/>
        </w:rPr>
      </w:pPr>
      <w:r>
        <w:rPr>
          <w:lang w:val="en-US"/>
        </w:rPr>
        <w:t>A</w:t>
      </w:r>
      <w:r w:rsidRPr="00C735F8">
        <w:rPr>
          <w:lang w:val="en-US"/>
        </w:rPr>
        <w:t xml:space="preserve"> sequence called </w:t>
      </w:r>
      <w:proofErr w:type="spellStart"/>
      <w:r>
        <w:rPr>
          <w:color w:val="0000FF"/>
          <w:lang w:val="en-US"/>
        </w:rPr>
        <w:t>pk_seq</w:t>
      </w:r>
      <w:proofErr w:type="spellEnd"/>
      <w:r>
        <w:rPr>
          <w:color w:val="0000FF"/>
          <w:lang w:val="en-US"/>
        </w:rPr>
        <w:t xml:space="preserve"> </w:t>
      </w:r>
      <w:r w:rsidR="001271F6">
        <w:rPr>
          <w:lang w:val="en-US"/>
        </w:rPr>
        <w:t>is</w:t>
      </w:r>
      <w:r w:rsidR="001271F6" w:rsidRPr="002C0569">
        <w:rPr>
          <w:lang w:val="en-US"/>
        </w:rPr>
        <w:t xml:space="preserve"> </w:t>
      </w:r>
      <w:r>
        <w:rPr>
          <w:lang w:val="en-US"/>
        </w:rPr>
        <w:t>c</w:t>
      </w:r>
      <w:r w:rsidRPr="003E387D">
        <w:rPr>
          <w:lang w:val="en-US"/>
        </w:rPr>
        <w:t>reate</w:t>
      </w:r>
      <w:r>
        <w:rPr>
          <w:lang w:val="en-US"/>
        </w:rPr>
        <w:t>d</w:t>
      </w:r>
      <w:r w:rsidR="00AE6E03">
        <w:rPr>
          <w:lang w:val="en-US"/>
        </w:rPr>
        <w:t>.</w:t>
      </w:r>
    </w:p>
    <w:p w14:paraId="544A3199" w14:textId="77777777" w:rsidR="00043DE8" w:rsidRDefault="00043DE8" w:rsidP="00C30FE1">
      <w:pPr>
        <w:rPr>
          <w:lang w:val="en-US"/>
        </w:rPr>
      </w:pPr>
    </w:p>
    <w:p w14:paraId="2537A649" w14:textId="77777777" w:rsidR="00994003" w:rsidRPr="003E387D" w:rsidRDefault="003E387D" w:rsidP="00C30FE1">
      <w:pPr>
        <w:rPr>
          <w:lang w:val="en-US"/>
        </w:rPr>
      </w:pPr>
      <w:r w:rsidRPr="003E387D">
        <w:rPr>
          <w:lang w:val="en-US"/>
        </w:rPr>
        <w:t>Now it is time to put some data into the tables</w:t>
      </w:r>
      <w:r w:rsidR="002448CB" w:rsidRPr="003E387D">
        <w:rPr>
          <w:lang w:val="en-US"/>
        </w:rPr>
        <w:t xml:space="preserve"> </w:t>
      </w:r>
      <w:proofErr w:type="spellStart"/>
      <w:r w:rsidR="0099299E">
        <w:rPr>
          <w:color w:val="0000FF"/>
          <w:lang w:val="en-US"/>
        </w:rPr>
        <w:t>account_type</w:t>
      </w:r>
      <w:proofErr w:type="spellEnd"/>
      <w:r w:rsidR="002448CB" w:rsidRPr="003E387D">
        <w:rPr>
          <w:lang w:val="en-US"/>
        </w:rPr>
        <w:t xml:space="preserve">, </w:t>
      </w:r>
      <w:proofErr w:type="gramStart"/>
      <w:r w:rsidR="005B044D">
        <w:rPr>
          <w:color w:val="0000FF"/>
          <w:lang w:val="en-US"/>
        </w:rPr>
        <w:t>account</w:t>
      </w:r>
      <w:proofErr w:type="gramEnd"/>
      <w:r w:rsidR="002448CB" w:rsidRPr="003E387D">
        <w:rPr>
          <w:lang w:val="en-US"/>
        </w:rPr>
        <w:t xml:space="preserve"> </w:t>
      </w:r>
      <w:r w:rsidR="005B044D">
        <w:rPr>
          <w:lang w:val="en-US"/>
        </w:rPr>
        <w:t>and</w:t>
      </w:r>
      <w:r w:rsidR="002448CB" w:rsidRPr="003E387D">
        <w:rPr>
          <w:lang w:val="en-US"/>
        </w:rPr>
        <w:t xml:space="preserve"> </w:t>
      </w:r>
      <w:proofErr w:type="spellStart"/>
      <w:r w:rsidR="005B044D">
        <w:rPr>
          <w:color w:val="0000FF"/>
          <w:lang w:val="en-US"/>
        </w:rPr>
        <w:t>account_owner</w:t>
      </w:r>
      <w:proofErr w:type="spellEnd"/>
      <w:r w:rsidR="002448CB" w:rsidRPr="005B044D">
        <w:rPr>
          <w:lang w:val="en-US"/>
        </w:rPr>
        <w:t>.</w:t>
      </w:r>
    </w:p>
    <w:p w14:paraId="62F31044" w14:textId="77777777" w:rsidR="002448CB" w:rsidRPr="003E387D" w:rsidRDefault="002448CB" w:rsidP="00C30FE1">
      <w:pPr>
        <w:rPr>
          <w:lang w:val="en-US"/>
        </w:rPr>
      </w:pPr>
    </w:p>
    <w:p w14:paraId="21C3E110" w14:textId="77777777" w:rsidR="002448CB" w:rsidRPr="002448CB" w:rsidRDefault="002448CB" w:rsidP="00C30FE1">
      <w:pPr>
        <w:rPr>
          <w:rFonts w:ascii="Courier New" w:hAnsi="Courier New" w:cs="Courier New"/>
          <w:color w:val="008000"/>
          <w:sz w:val="18"/>
          <w:szCs w:val="18"/>
          <w:lang w:val="en-GB"/>
        </w:rPr>
      </w:pPr>
      <w:r w:rsidRPr="002448CB">
        <w:rPr>
          <w:rFonts w:ascii="Courier New" w:hAnsi="Courier New" w:cs="Courier New"/>
          <w:color w:val="008000"/>
          <w:sz w:val="18"/>
          <w:szCs w:val="18"/>
          <w:lang w:val="en-GB"/>
        </w:rPr>
        <w:t>-------------------------Start copy and paste---------------------------------</w:t>
      </w:r>
    </w:p>
    <w:p w14:paraId="729DECEA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INSERT INTO </w:t>
      </w:r>
      <w:proofErr w:type="spellStart"/>
      <w:r w:rsidR="008E6CAD">
        <w:rPr>
          <w:rFonts w:ascii="Courier New" w:hAnsi="Courier New" w:cs="Courier New"/>
          <w:color w:val="0000FF"/>
          <w:sz w:val="18"/>
          <w:szCs w:val="18"/>
          <w:lang w:val="en-GB"/>
        </w:rPr>
        <w:t>account_type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(</w:t>
      </w:r>
      <w:proofErr w:type="spellStart"/>
      <w:r w:rsidR="008E6CAD" w:rsidRPr="008E6CAD">
        <w:rPr>
          <w:rFonts w:ascii="Courier New" w:hAnsi="Courier New" w:cs="Courier New"/>
          <w:color w:val="0000FF"/>
          <w:sz w:val="18"/>
          <w:szCs w:val="18"/>
          <w:lang w:val="en-GB"/>
        </w:rPr>
        <w:t>accty_</w:t>
      </w:r>
      <w:proofErr w:type="gramStart"/>
      <w:r w:rsidR="008E6CAD" w:rsidRPr="008E6CAD">
        <w:rPr>
          <w:rFonts w:ascii="Courier New" w:hAnsi="Courier New" w:cs="Courier New"/>
          <w:color w:val="0000FF"/>
          <w:sz w:val="18"/>
          <w:szCs w:val="18"/>
          <w:lang w:val="en-GB"/>
        </w:rPr>
        <w:t>id,</w:t>
      </w:r>
      <w:r w:rsidR="001947AE" w:rsidRPr="001947AE">
        <w:rPr>
          <w:rFonts w:ascii="Courier New" w:hAnsi="Courier New" w:cs="Courier New"/>
          <w:color w:val="0000FF"/>
          <w:sz w:val="18"/>
          <w:szCs w:val="18"/>
          <w:lang w:val="en-GB"/>
        </w:rPr>
        <w:t>accty</w:t>
      </w:r>
      <w:proofErr w:type="gramEnd"/>
      <w:r w:rsidR="001947AE" w:rsidRPr="001947AE">
        <w:rPr>
          <w:rFonts w:ascii="Courier New" w:hAnsi="Courier New" w:cs="Courier New"/>
          <w:color w:val="0000FF"/>
          <w:sz w:val="18"/>
          <w:szCs w:val="18"/>
          <w:lang w:val="en-GB"/>
        </w:rPr>
        <w:t>_name</w:t>
      </w:r>
      <w:r w:rsidR="008E6CAD" w:rsidRPr="008E6CAD">
        <w:rPr>
          <w:rFonts w:ascii="Courier New" w:hAnsi="Courier New" w:cs="Courier New"/>
          <w:color w:val="0000FF"/>
          <w:sz w:val="18"/>
          <w:szCs w:val="18"/>
          <w:lang w:val="en-GB"/>
        </w:rPr>
        <w:t>,present_interest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)</w:t>
      </w:r>
    </w:p>
    <w:p w14:paraId="2F96BF80" w14:textId="77777777" w:rsidR="002448CB" w:rsidRPr="00DE749C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VALUES(1,'</w:t>
      </w:r>
      <w:r w:rsidR="008E6CAD"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farmer account</w:t>
      </w: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',</w:t>
      </w:r>
      <w:r w:rsidR="008E6CAD"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2</w:t>
      </w: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.4</w:t>
      </w:r>
      <w:proofErr w:type="gramStart"/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);</w:t>
      </w:r>
      <w:proofErr w:type="gramEnd"/>
    </w:p>
    <w:p w14:paraId="453D59F5" w14:textId="77777777" w:rsidR="002448CB" w:rsidRPr="008E6CAD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INSERT INTO </w:t>
      </w:r>
      <w:proofErr w:type="spellStart"/>
      <w:r w:rsidR="008E6CAD">
        <w:rPr>
          <w:rFonts w:ascii="Courier New" w:hAnsi="Courier New" w:cs="Courier New"/>
          <w:color w:val="0000FF"/>
          <w:sz w:val="18"/>
          <w:szCs w:val="18"/>
          <w:lang w:val="en-GB"/>
        </w:rPr>
        <w:t>account_type</w:t>
      </w:r>
      <w:proofErr w:type="spellEnd"/>
      <w:r w:rsidR="008E6CAD"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(</w:t>
      </w:r>
      <w:proofErr w:type="spellStart"/>
      <w:r w:rsidR="008E6CAD"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accty_id,</w:t>
      </w:r>
      <w:r w:rsidR="001947AE" w:rsidRPr="001947AE">
        <w:rPr>
          <w:rFonts w:ascii="Courier New" w:hAnsi="Courier New" w:cs="Courier New"/>
          <w:color w:val="0000FF"/>
          <w:sz w:val="18"/>
          <w:szCs w:val="18"/>
          <w:lang w:val="en-US"/>
        </w:rPr>
        <w:t>accty_name</w:t>
      </w:r>
      <w:r w:rsidR="008E6CAD"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,present_interest</w:t>
      </w:r>
      <w:proofErr w:type="spellEnd"/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)</w:t>
      </w:r>
    </w:p>
    <w:p w14:paraId="5DB0D848" w14:textId="77777777" w:rsidR="002448CB" w:rsidRPr="00DE749C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VALUES(2,'</w:t>
      </w:r>
      <w:r w:rsidR="008E6CAD"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potato account</w:t>
      </w: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',</w:t>
      </w:r>
      <w:r w:rsidR="008E6CAD"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3</w:t>
      </w: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.4</w:t>
      </w:r>
      <w:proofErr w:type="gramStart"/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);</w:t>
      </w:r>
      <w:proofErr w:type="gramEnd"/>
    </w:p>
    <w:p w14:paraId="6466188C" w14:textId="77777777" w:rsidR="002448CB" w:rsidRPr="008E6CAD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INSERT INTO </w:t>
      </w:r>
      <w:proofErr w:type="spellStart"/>
      <w:r w:rsidR="008E6CAD">
        <w:rPr>
          <w:rFonts w:ascii="Courier New" w:hAnsi="Courier New" w:cs="Courier New"/>
          <w:color w:val="0000FF"/>
          <w:sz w:val="18"/>
          <w:szCs w:val="18"/>
          <w:lang w:val="en-GB"/>
        </w:rPr>
        <w:t>account_type</w:t>
      </w:r>
      <w:proofErr w:type="spellEnd"/>
      <w:r w:rsidR="008E6CAD"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(</w:t>
      </w:r>
      <w:proofErr w:type="spellStart"/>
      <w:r w:rsidR="008E6CAD"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accty_id,</w:t>
      </w:r>
      <w:r w:rsidR="001947AE" w:rsidRPr="001947AE">
        <w:rPr>
          <w:rFonts w:ascii="Courier New" w:hAnsi="Courier New" w:cs="Courier New"/>
          <w:color w:val="0000FF"/>
          <w:sz w:val="18"/>
          <w:szCs w:val="18"/>
          <w:lang w:val="en-US"/>
        </w:rPr>
        <w:t>accty_name</w:t>
      </w:r>
      <w:r w:rsidR="008E6CAD"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,present_interest</w:t>
      </w:r>
      <w:proofErr w:type="spellEnd"/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)</w:t>
      </w:r>
    </w:p>
    <w:p w14:paraId="3BC89D42" w14:textId="77777777" w:rsidR="002448CB" w:rsidRPr="008E6CAD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VALUES(3,'</w:t>
      </w:r>
      <w:r w:rsidR="008E6CAD"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hog account</w:t>
      </w:r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',</w:t>
      </w:r>
      <w:r w:rsidR="008E6CAD"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4</w:t>
      </w:r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.4</w:t>
      </w:r>
      <w:proofErr w:type="gramStart"/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);</w:t>
      </w:r>
      <w:proofErr w:type="gramEnd"/>
    </w:p>
    <w:p w14:paraId="1A45C41F" w14:textId="77777777" w:rsidR="002448CB" w:rsidRPr="008E6CAD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proofErr w:type="gramStart"/>
      <w:r w:rsidRPr="008E6CAD">
        <w:rPr>
          <w:rFonts w:ascii="Courier New" w:hAnsi="Courier New" w:cs="Courier New"/>
          <w:color w:val="0000FF"/>
          <w:sz w:val="18"/>
          <w:szCs w:val="18"/>
          <w:lang w:val="en-US"/>
        </w:rPr>
        <w:t>COMMIT;</w:t>
      </w:r>
      <w:proofErr w:type="gramEnd"/>
    </w:p>
    <w:p w14:paraId="01819642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INSERT INTO </w:t>
      </w:r>
      <w:r w:rsidR="008E6CAD">
        <w:rPr>
          <w:rFonts w:ascii="Courier New" w:hAnsi="Courier New" w:cs="Courier New"/>
          <w:color w:val="0000FF"/>
          <w:sz w:val="18"/>
          <w:szCs w:val="18"/>
          <w:lang w:val="en-GB"/>
        </w:rPr>
        <w:t>account</w:t>
      </w: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(</w:t>
      </w:r>
      <w:proofErr w:type="spellStart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acc_</w:t>
      </w:r>
      <w:proofErr w:type="gramStart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id,accty</w:t>
      </w:r>
      <w:proofErr w:type="gramEnd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_id,date_time,balance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)</w:t>
      </w:r>
    </w:p>
    <w:p w14:paraId="636E0FE8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VALUES(</w:t>
      </w:r>
      <w:proofErr w:type="gram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123,1,SYSDATE - 321,0);</w:t>
      </w:r>
    </w:p>
    <w:p w14:paraId="10651E63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INSERT INTO </w:t>
      </w:r>
      <w:r w:rsidR="008E6CAD">
        <w:rPr>
          <w:rFonts w:ascii="Courier New" w:hAnsi="Courier New" w:cs="Courier New"/>
          <w:color w:val="0000FF"/>
          <w:sz w:val="18"/>
          <w:szCs w:val="18"/>
          <w:lang w:val="en-GB"/>
        </w:rPr>
        <w:t>account</w:t>
      </w: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(</w:t>
      </w:r>
      <w:proofErr w:type="spellStart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acc_</w:t>
      </w:r>
      <w:proofErr w:type="gramStart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id,accty</w:t>
      </w:r>
      <w:proofErr w:type="gramEnd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_id,date_time,balance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)</w:t>
      </w:r>
    </w:p>
    <w:p w14:paraId="124B7883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VALUES(</w:t>
      </w:r>
      <w:proofErr w:type="gram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5899,2,SYSDATE - 2546,0);</w:t>
      </w:r>
    </w:p>
    <w:p w14:paraId="745AE412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INSERT INTO </w:t>
      </w:r>
      <w:r w:rsidR="008E6CAD">
        <w:rPr>
          <w:rFonts w:ascii="Courier New" w:hAnsi="Courier New" w:cs="Courier New"/>
          <w:color w:val="0000FF"/>
          <w:sz w:val="18"/>
          <w:szCs w:val="18"/>
          <w:lang w:val="en-GB"/>
        </w:rPr>
        <w:t>account</w:t>
      </w: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(</w:t>
      </w:r>
      <w:proofErr w:type="spellStart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acc_</w:t>
      </w:r>
      <w:proofErr w:type="gramStart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id,accty</w:t>
      </w:r>
      <w:proofErr w:type="gramEnd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_id,date_time,balance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)</w:t>
      </w:r>
    </w:p>
    <w:p w14:paraId="5DEC865E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VALUES(</w:t>
      </w:r>
      <w:proofErr w:type="gram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5587,3,SYSDATE - 10,0);</w:t>
      </w:r>
    </w:p>
    <w:p w14:paraId="55EB997E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INSERT INTO </w:t>
      </w:r>
      <w:r w:rsidR="008E6CAD">
        <w:rPr>
          <w:rFonts w:ascii="Courier New" w:hAnsi="Courier New" w:cs="Courier New"/>
          <w:color w:val="0000FF"/>
          <w:sz w:val="18"/>
          <w:szCs w:val="18"/>
          <w:lang w:val="en-GB"/>
        </w:rPr>
        <w:t>account</w:t>
      </w: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(</w:t>
      </w:r>
      <w:proofErr w:type="spellStart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acc_</w:t>
      </w:r>
      <w:proofErr w:type="gramStart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id,accty</w:t>
      </w:r>
      <w:proofErr w:type="gramEnd"/>
      <w:r w:rsidR="007943DB" w:rsidRPr="007943DB">
        <w:rPr>
          <w:rFonts w:ascii="Courier New" w:hAnsi="Courier New" w:cs="Courier New"/>
          <w:color w:val="0000FF"/>
          <w:sz w:val="18"/>
          <w:szCs w:val="18"/>
          <w:lang w:val="en-GB"/>
        </w:rPr>
        <w:t>_id,date_time,balance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)</w:t>
      </w:r>
    </w:p>
    <w:p w14:paraId="4A6C4C57" w14:textId="77777777" w:rsidR="002448CB" w:rsidRPr="00DE749C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VALUES(8896,1,SYSDATE - 45,0</w:t>
      </w:r>
      <w:proofErr w:type="gramStart"/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);</w:t>
      </w:r>
      <w:proofErr w:type="gramEnd"/>
    </w:p>
    <w:p w14:paraId="37B99014" w14:textId="77777777" w:rsidR="002448CB" w:rsidRPr="003C6F92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proofErr w:type="gramStart"/>
      <w:r w:rsidRPr="003C6F92">
        <w:rPr>
          <w:rFonts w:ascii="Courier New" w:hAnsi="Courier New" w:cs="Courier New"/>
          <w:color w:val="0000FF"/>
          <w:sz w:val="18"/>
          <w:szCs w:val="18"/>
          <w:lang w:val="en-US"/>
        </w:rPr>
        <w:t>COMMIT;</w:t>
      </w:r>
      <w:proofErr w:type="gramEnd"/>
    </w:p>
    <w:p w14:paraId="64D92D60" w14:textId="77777777" w:rsidR="002448CB" w:rsidRPr="003C6F92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3C6F92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INSERT INTO </w:t>
      </w:r>
      <w:proofErr w:type="spellStart"/>
      <w:r w:rsidR="003C6F92">
        <w:rPr>
          <w:rFonts w:ascii="Courier New" w:hAnsi="Courier New" w:cs="Courier New"/>
          <w:color w:val="0000FF"/>
          <w:sz w:val="18"/>
          <w:szCs w:val="18"/>
          <w:lang w:val="en-US"/>
        </w:rPr>
        <w:t>account_owner</w:t>
      </w:r>
      <w:proofErr w:type="spellEnd"/>
      <w:r w:rsidRPr="003C6F92">
        <w:rPr>
          <w:rFonts w:ascii="Courier New" w:hAnsi="Courier New" w:cs="Courier New"/>
          <w:color w:val="0000FF"/>
          <w:sz w:val="18"/>
          <w:szCs w:val="18"/>
          <w:lang w:val="en-US"/>
        </w:rPr>
        <w:t>(</w:t>
      </w:r>
      <w:proofErr w:type="spellStart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US"/>
        </w:rPr>
        <w:t>accow_id,cust_id,acc_id</w:t>
      </w:r>
      <w:proofErr w:type="spellEnd"/>
      <w:r w:rsidRPr="003C6F92">
        <w:rPr>
          <w:rFonts w:ascii="Courier New" w:hAnsi="Courier New" w:cs="Courier New"/>
          <w:color w:val="0000FF"/>
          <w:sz w:val="18"/>
          <w:szCs w:val="18"/>
          <w:lang w:val="en-US"/>
        </w:rPr>
        <w:t>)</w:t>
      </w:r>
    </w:p>
    <w:p w14:paraId="7AAE9B1B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VALUES(</w:t>
      </w:r>
      <w:proofErr w:type="gramEnd"/>
      <w:r w:rsidR="003C6F92">
        <w:rPr>
          <w:rFonts w:ascii="Courier New" w:hAnsi="Courier New" w:cs="Courier New"/>
          <w:color w:val="0000FF"/>
          <w:sz w:val="18"/>
          <w:szCs w:val="18"/>
          <w:lang w:val="en-GB"/>
        </w:rPr>
        <w:t>pk_seq.NEXTVAL,'</w:t>
      </w:r>
      <w:r w:rsidR="003A1BFD">
        <w:rPr>
          <w:rFonts w:ascii="Courier New" w:hAnsi="Courier New" w:cs="Courier New"/>
          <w:color w:val="0000FF"/>
          <w:sz w:val="18"/>
          <w:szCs w:val="18"/>
          <w:lang w:val="en-GB"/>
        </w:rPr>
        <w:t>650707</w:t>
      </w:r>
      <w:r w:rsidR="003A1BFD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-1111</w:t>
      </w: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',123);</w:t>
      </w:r>
    </w:p>
    <w:p w14:paraId="178155D8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INSERT INTO </w:t>
      </w:r>
      <w:proofErr w:type="spellStart"/>
      <w:r w:rsidR="003C6F92">
        <w:rPr>
          <w:rFonts w:ascii="Courier New" w:hAnsi="Courier New" w:cs="Courier New"/>
          <w:color w:val="0000FF"/>
          <w:sz w:val="18"/>
          <w:szCs w:val="18"/>
          <w:lang w:val="en-US"/>
        </w:rPr>
        <w:t>account_owner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(</w:t>
      </w:r>
      <w:proofErr w:type="spellStart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accow_</w:t>
      </w:r>
      <w:proofErr w:type="gramStart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id,cust</w:t>
      </w:r>
      <w:proofErr w:type="gramEnd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_id,acc_id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)</w:t>
      </w:r>
    </w:p>
    <w:p w14:paraId="57C6FCD5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VALUES(</w:t>
      </w:r>
      <w:proofErr w:type="gramEnd"/>
      <w:r w:rsidR="003C6F92">
        <w:rPr>
          <w:rFonts w:ascii="Courier New" w:hAnsi="Courier New" w:cs="Courier New"/>
          <w:color w:val="0000FF"/>
          <w:sz w:val="18"/>
          <w:szCs w:val="18"/>
          <w:lang w:val="en-GB"/>
        </w:rPr>
        <w:t>pk_seq.NEXTVAL,'</w:t>
      </w:r>
      <w:r w:rsidR="003A1BFD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560126-11</w:t>
      </w:r>
      <w:r w:rsidR="003A1BFD">
        <w:rPr>
          <w:rFonts w:ascii="Courier New" w:hAnsi="Courier New" w:cs="Courier New"/>
          <w:color w:val="0000FF"/>
          <w:sz w:val="18"/>
          <w:szCs w:val="18"/>
          <w:lang w:val="en-GB"/>
        </w:rPr>
        <w:t>48</w:t>
      </w: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',123);</w:t>
      </w:r>
    </w:p>
    <w:p w14:paraId="07DE6E85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INSERT INTO </w:t>
      </w:r>
      <w:proofErr w:type="spellStart"/>
      <w:r w:rsidR="003C6F92">
        <w:rPr>
          <w:rFonts w:ascii="Courier New" w:hAnsi="Courier New" w:cs="Courier New"/>
          <w:color w:val="0000FF"/>
          <w:sz w:val="18"/>
          <w:szCs w:val="18"/>
          <w:lang w:val="en-US"/>
        </w:rPr>
        <w:t>account_owner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(</w:t>
      </w:r>
      <w:proofErr w:type="spellStart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accow_</w:t>
      </w:r>
      <w:proofErr w:type="gramStart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id,cust</w:t>
      </w:r>
      <w:proofErr w:type="gramEnd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_id,acc_id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)</w:t>
      </w:r>
    </w:p>
    <w:p w14:paraId="7B429072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VALUES(</w:t>
      </w:r>
      <w:proofErr w:type="gramEnd"/>
      <w:r w:rsidR="003C6F92">
        <w:rPr>
          <w:rFonts w:ascii="Courier New" w:hAnsi="Courier New" w:cs="Courier New"/>
          <w:color w:val="0000FF"/>
          <w:sz w:val="18"/>
          <w:szCs w:val="18"/>
          <w:lang w:val="en-GB"/>
        </w:rPr>
        <w:t>pk_seq.NEXTVAL,'</w:t>
      </w:r>
      <w:r w:rsidR="003A1BFD">
        <w:rPr>
          <w:rFonts w:ascii="Courier New" w:hAnsi="Courier New" w:cs="Courier New"/>
          <w:color w:val="0000FF"/>
          <w:sz w:val="18"/>
          <w:szCs w:val="18"/>
          <w:lang w:val="en-GB"/>
        </w:rPr>
        <w:t>650707</w:t>
      </w:r>
      <w:r w:rsidR="003A1BFD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-1111</w:t>
      </w: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',5899);</w:t>
      </w:r>
    </w:p>
    <w:p w14:paraId="43AC6518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INSERT INTO </w:t>
      </w:r>
      <w:proofErr w:type="spellStart"/>
      <w:r w:rsidR="003C6F92">
        <w:rPr>
          <w:rFonts w:ascii="Courier New" w:hAnsi="Courier New" w:cs="Courier New"/>
          <w:color w:val="0000FF"/>
          <w:sz w:val="18"/>
          <w:szCs w:val="18"/>
          <w:lang w:val="en-US"/>
        </w:rPr>
        <w:t>account_owner</w:t>
      </w:r>
      <w:proofErr w:type="spellEnd"/>
      <w:r w:rsidR="003C6F92">
        <w:rPr>
          <w:rFonts w:ascii="Courier New" w:hAnsi="Courier New" w:cs="Courier New"/>
          <w:color w:val="0000FF"/>
          <w:sz w:val="18"/>
          <w:szCs w:val="18"/>
          <w:lang w:val="en-GB"/>
        </w:rPr>
        <w:t>(</w:t>
      </w:r>
      <w:proofErr w:type="spellStart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accow_</w:t>
      </w:r>
      <w:proofErr w:type="gramStart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id,cust</w:t>
      </w:r>
      <w:proofErr w:type="gramEnd"/>
      <w:r w:rsidR="003C6F92" w:rsidRPr="003C6F92">
        <w:rPr>
          <w:rFonts w:ascii="Courier New" w:hAnsi="Courier New" w:cs="Courier New"/>
          <w:color w:val="0000FF"/>
          <w:sz w:val="18"/>
          <w:szCs w:val="18"/>
          <w:lang w:val="en-GB"/>
        </w:rPr>
        <w:t>_id,acc_id</w:t>
      </w:r>
      <w:proofErr w:type="spellEnd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)</w:t>
      </w:r>
    </w:p>
    <w:p w14:paraId="47AF10FA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VALUES(</w:t>
      </w:r>
      <w:proofErr w:type="gramEnd"/>
      <w:r w:rsidR="003C6F92">
        <w:rPr>
          <w:rFonts w:ascii="Courier New" w:hAnsi="Courier New" w:cs="Courier New"/>
          <w:color w:val="0000FF"/>
          <w:sz w:val="18"/>
          <w:szCs w:val="18"/>
          <w:lang w:val="en-GB"/>
        </w:rPr>
        <w:t>pk_seq.NEXTVAL,'</w:t>
      </w:r>
      <w:r w:rsidR="003A1BFD">
        <w:rPr>
          <w:rFonts w:ascii="Courier New" w:hAnsi="Courier New" w:cs="Courier New"/>
          <w:color w:val="0000FF"/>
          <w:sz w:val="18"/>
          <w:szCs w:val="18"/>
          <w:lang w:val="en-GB"/>
        </w:rPr>
        <w:t>86</w:t>
      </w:r>
      <w:r w:rsidR="003A1BFD" w:rsidRPr="00E65BF1">
        <w:rPr>
          <w:rFonts w:ascii="Courier New" w:hAnsi="Courier New" w:cs="Courier New"/>
          <w:color w:val="0000FF"/>
          <w:sz w:val="18"/>
          <w:szCs w:val="18"/>
          <w:lang w:val="en-GB"/>
        </w:rPr>
        <w:t>11</w:t>
      </w:r>
      <w:r w:rsidR="003A1BFD">
        <w:rPr>
          <w:rFonts w:ascii="Courier New" w:hAnsi="Courier New" w:cs="Courier New"/>
          <w:color w:val="0000FF"/>
          <w:sz w:val="18"/>
          <w:szCs w:val="18"/>
          <w:lang w:val="en-GB"/>
        </w:rPr>
        <w:t>24-4478</w:t>
      </w:r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',8896);</w:t>
      </w:r>
    </w:p>
    <w:p w14:paraId="222B16B2" w14:textId="77777777" w:rsidR="002448CB" w:rsidRPr="00251B5B" w:rsidRDefault="002448CB" w:rsidP="002448CB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proofErr w:type="gramStart"/>
      <w:r w:rsidRPr="00251B5B">
        <w:rPr>
          <w:rFonts w:ascii="Courier New" w:hAnsi="Courier New" w:cs="Courier New"/>
          <w:color w:val="0000FF"/>
          <w:sz w:val="18"/>
          <w:szCs w:val="18"/>
          <w:lang w:val="en-GB"/>
        </w:rPr>
        <w:t>COMMIT;</w:t>
      </w:r>
      <w:proofErr w:type="gramEnd"/>
    </w:p>
    <w:p w14:paraId="6A127644" w14:textId="77777777" w:rsidR="00251B5B" w:rsidRPr="00251B5B" w:rsidRDefault="00251B5B" w:rsidP="00251B5B">
      <w:pPr>
        <w:rPr>
          <w:color w:val="008000"/>
          <w:lang w:val="en-GB"/>
        </w:rPr>
      </w:pPr>
      <w:r w:rsidRPr="00251B5B">
        <w:rPr>
          <w:rFonts w:ascii="Courier New" w:hAnsi="Courier New" w:cs="Courier New"/>
          <w:sz w:val="18"/>
          <w:szCs w:val="18"/>
          <w:lang w:val="en-GB"/>
        </w:rPr>
        <w:t>--</w:t>
      </w:r>
      <w:r w:rsidRPr="00251B5B">
        <w:rPr>
          <w:rFonts w:ascii="Courier New" w:hAnsi="Courier New" w:cs="Courier New"/>
          <w:color w:val="008000"/>
          <w:sz w:val="18"/>
          <w:szCs w:val="18"/>
          <w:lang w:val="en-GB"/>
        </w:rPr>
        <w:t>-----------------------End copy and paste---------------------------------</w:t>
      </w:r>
    </w:p>
    <w:p w14:paraId="532E3BEF" w14:textId="77777777" w:rsidR="007400D3" w:rsidRPr="00DE749C" w:rsidRDefault="007400D3" w:rsidP="00C30FE1">
      <w:pPr>
        <w:rPr>
          <w:b/>
          <w:lang w:val="en-US"/>
        </w:rPr>
      </w:pPr>
    </w:p>
    <w:p w14:paraId="71D8E738" w14:textId="77438740" w:rsidR="002D0E04" w:rsidRPr="003E387D" w:rsidRDefault="002D0E04" w:rsidP="002D0E04">
      <w:pPr>
        <w:rPr>
          <w:lang w:val="en-US"/>
        </w:rPr>
      </w:pPr>
      <w:r w:rsidRPr="003E387D">
        <w:rPr>
          <w:lang w:val="en-US"/>
        </w:rPr>
        <w:t>Data</w:t>
      </w:r>
      <w:r>
        <w:rPr>
          <w:lang w:val="en-US"/>
        </w:rPr>
        <w:t xml:space="preserve"> is added</w:t>
      </w:r>
      <w:r w:rsidRPr="003E387D">
        <w:rPr>
          <w:lang w:val="en-US"/>
        </w:rPr>
        <w:t xml:space="preserve"> into the tables </w:t>
      </w:r>
      <w:proofErr w:type="spellStart"/>
      <w:r>
        <w:rPr>
          <w:color w:val="0000FF"/>
          <w:lang w:val="en-US"/>
        </w:rPr>
        <w:t>account_type</w:t>
      </w:r>
      <w:proofErr w:type="spellEnd"/>
      <w:r w:rsidRPr="003E387D">
        <w:rPr>
          <w:lang w:val="en-US"/>
        </w:rPr>
        <w:t xml:space="preserve">, </w:t>
      </w:r>
      <w:proofErr w:type="gramStart"/>
      <w:r>
        <w:rPr>
          <w:color w:val="0000FF"/>
          <w:lang w:val="en-US"/>
        </w:rPr>
        <w:t>account</w:t>
      </w:r>
      <w:proofErr w:type="gramEnd"/>
      <w:r w:rsidRPr="003E387D">
        <w:rPr>
          <w:lang w:val="en-US"/>
        </w:rPr>
        <w:t xml:space="preserve"> </w:t>
      </w:r>
      <w:r>
        <w:rPr>
          <w:lang w:val="en-US"/>
        </w:rPr>
        <w:t>and</w:t>
      </w:r>
      <w:r w:rsidRPr="003E387D">
        <w:rPr>
          <w:lang w:val="en-US"/>
        </w:rPr>
        <w:t xml:space="preserve"> </w:t>
      </w:r>
      <w:proofErr w:type="spellStart"/>
      <w:r>
        <w:rPr>
          <w:color w:val="0000FF"/>
          <w:lang w:val="en-US"/>
        </w:rPr>
        <w:t>account_owner</w:t>
      </w:r>
      <w:proofErr w:type="spellEnd"/>
      <w:r w:rsidRPr="005B044D">
        <w:rPr>
          <w:lang w:val="en-US"/>
        </w:rPr>
        <w:t>.</w:t>
      </w:r>
    </w:p>
    <w:p w14:paraId="25FEDD6A" w14:textId="77777777" w:rsidR="007400D3" w:rsidRDefault="007400D3" w:rsidP="00C30FE1">
      <w:pPr>
        <w:rPr>
          <w:b/>
          <w:lang w:val="en-US"/>
        </w:rPr>
      </w:pPr>
    </w:p>
    <w:p w14:paraId="36EB3A92" w14:textId="77777777" w:rsidR="00AE6E03" w:rsidRPr="00DE749C" w:rsidRDefault="00AE6E03" w:rsidP="00C30FE1">
      <w:pPr>
        <w:rPr>
          <w:b/>
          <w:lang w:val="en-US"/>
        </w:rPr>
      </w:pPr>
    </w:p>
    <w:p w14:paraId="3D80E773" w14:textId="77777777" w:rsidR="0048603F" w:rsidRPr="00DE749C" w:rsidRDefault="003C6F92" w:rsidP="00C30FE1">
      <w:pPr>
        <w:rPr>
          <w:b/>
          <w:lang w:val="en-US"/>
        </w:rPr>
      </w:pPr>
      <w:r w:rsidRPr="00DE749C">
        <w:rPr>
          <w:b/>
          <w:lang w:val="en-US"/>
        </w:rPr>
        <w:t>Task</w:t>
      </w:r>
      <w:r w:rsidR="00A75BBB" w:rsidRPr="00DE749C">
        <w:rPr>
          <w:b/>
          <w:lang w:val="en-US"/>
        </w:rPr>
        <w:t xml:space="preserve"> 7</w:t>
      </w:r>
    </w:p>
    <w:p w14:paraId="153C0C9C" w14:textId="77777777" w:rsidR="009B5A62" w:rsidRDefault="00207AB5" w:rsidP="00C30FE1">
      <w:pPr>
        <w:rPr>
          <w:lang w:val="en-US"/>
        </w:rPr>
      </w:pPr>
      <w:r w:rsidRPr="00207AB5">
        <w:rPr>
          <w:lang w:val="en-US"/>
        </w:rPr>
        <w:t>Create a function named</w:t>
      </w:r>
      <w:r w:rsidR="00A75BBB" w:rsidRPr="00207AB5">
        <w:rPr>
          <w:lang w:val="en-US"/>
        </w:rPr>
        <w:t xml:space="preserve"> </w:t>
      </w:r>
      <w:proofErr w:type="spellStart"/>
      <w:r w:rsidR="00A75BBB" w:rsidRPr="00207AB5">
        <w:rPr>
          <w:color w:val="0000FF"/>
          <w:lang w:val="en-US"/>
        </w:rPr>
        <w:t>lo</w:t>
      </w:r>
      <w:r w:rsidRPr="00207AB5">
        <w:rPr>
          <w:color w:val="0000FF"/>
          <w:lang w:val="en-US"/>
        </w:rPr>
        <w:t>g</w:t>
      </w:r>
      <w:r w:rsidR="00A75BBB" w:rsidRPr="00207AB5">
        <w:rPr>
          <w:color w:val="0000FF"/>
          <w:lang w:val="en-US"/>
        </w:rPr>
        <w:t>_in</w:t>
      </w:r>
      <w:proofErr w:type="spellEnd"/>
      <w:r w:rsidR="00A75BBB" w:rsidRPr="00207AB5">
        <w:rPr>
          <w:lang w:val="en-US"/>
        </w:rPr>
        <w:t xml:space="preserve">. </w:t>
      </w:r>
      <w:r w:rsidRPr="00000396">
        <w:rPr>
          <w:lang w:val="en-US"/>
        </w:rPr>
        <w:t>This should return</w:t>
      </w:r>
      <w:r w:rsidR="00ED151F" w:rsidRPr="00000396">
        <w:rPr>
          <w:lang w:val="en-US"/>
        </w:rPr>
        <w:t xml:space="preserve"> </w:t>
      </w:r>
      <w:r w:rsidR="002F0358" w:rsidRPr="006F7C6C">
        <w:rPr>
          <w:b/>
          <w:lang w:val="en-US"/>
        </w:rPr>
        <w:t>0</w:t>
      </w:r>
      <w:r w:rsidR="002F0358" w:rsidRPr="00000396">
        <w:rPr>
          <w:lang w:val="en-US"/>
        </w:rPr>
        <w:t>(</w:t>
      </w:r>
      <w:r w:rsidRPr="00000396">
        <w:rPr>
          <w:lang w:val="en-US"/>
        </w:rPr>
        <w:t>zero</w:t>
      </w:r>
      <w:r w:rsidR="002F0358" w:rsidRPr="00000396">
        <w:rPr>
          <w:lang w:val="en-US"/>
        </w:rPr>
        <w:t xml:space="preserve">) </w:t>
      </w:r>
      <w:r w:rsidRPr="00000396">
        <w:rPr>
          <w:lang w:val="en-US"/>
        </w:rPr>
        <w:t>if the login failed</w:t>
      </w:r>
      <w:r w:rsidR="002F0358" w:rsidRPr="00000396">
        <w:rPr>
          <w:lang w:val="en-US"/>
        </w:rPr>
        <w:t xml:space="preserve">, </w:t>
      </w:r>
      <w:r w:rsidR="00000396" w:rsidRPr="00000396">
        <w:rPr>
          <w:lang w:val="en-US"/>
        </w:rPr>
        <w:t>or</w:t>
      </w:r>
      <w:r w:rsidR="002F0358" w:rsidRPr="00000396">
        <w:rPr>
          <w:lang w:val="en-US"/>
        </w:rPr>
        <w:t xml:space="preserve"> </w:t>
      </w:r>
      <w:r w:rsidR="002F0358" w:rsidRPr="006F7C6C">
        <w:rPr>
          <w:b/>
          <w:lang w:val="en-US"/>
        </w:rPr>
        <w:t>1</w:t>
      </w:r>
      <w:r w:rsidR="002F0358" w:rsidRPr="00000396">
        <w:rPr>
          <w:lang w:val="en-US"/>
        </w:rPr>
        <w:t>(</w:t>
      </w:r>
      <w:r w:rsidR="002C0569">
        <w:rPr>
          <w:lang w:val="en-US"/>
        </w:rPr>
        <w:t>one</w:t>
      </w:r>
      <w:r w:rsidR="002F0358" w:rsidRPr="00000396">
        <w:rPr>
          <w:lang w:val="en-US"/>
        </w:rPr>
        <w:t xml:space="preserve">) </w:t>
      </w:r>
      <w:r w:rsidR="00000396">
        <w:rPr>
          <w:lang w:val="en-US"/>
        </w:rPr>
        <w:t xml:space="preserve">if </w:t>
      </w:r>
      <w:r w:rsidR="002C0569">
        <w:rPr>
          <w:lang w:val="en-US"/>
        </w:rPr>
        <w:t xml:space="preserve">the </w:t>
      </w:r>
      <w:r w:rsidR="00000396">
        <w:rPr>
          <w:lang w:val="en-US"/>
        </w:rPr>
        <w:t>login was successful</w:t>
      </w:r>
      <w:r w:rsidR="00ED151F" w:rsidRPr="00000396">
        <w:rPr>
          <w:lang w:val="en-US"/>
        </w:rPr>
        <w:t xml:space="preserve">. </w:t>
      </w:r>
      <w:r w:rsidR="00000396" w:rsidRPr="00000396">
        <w:rPr>
          <w:lang w:val="en-US"/>
        </w:rPr>
        <w:t>To be able to login</w:t>
      </w:r>
      <w:r w:rsidR="00ED151F" w:rsidRPr="00000396">
        <w:rPr>
          <w:lang w:val="en-US"/>
        </w:rPr>
        <w:t xml:space="preserve"> </w:t>
      </w:r>
      <w:r w:rsidR="00000396" w:rsidRPr="00000396">
        <w:rPr>
          <w:lang w:val="en-US"/>
        </w:rPr>
        <w:t>a customer</w:t>
      </w:r>
      <w:r w:rsidR="00000396">
        <w:rPr>
          <w:lang w:val="en-US"/>
        </w:rPr>
        <w:t xml:space="preserve"> </w:t>
      </w:r>
      <w:proofErr w:type="gramStart"/>
      <w:r w:rsidR="00000396">
        <w:rPr>
          <w:lang w:val="en-US"/>
        </w:rPr>
        <w:t xml:space="preserve">has </w:t>
      </w:r>
      <w:r w:rsidR="009B5A62">
        <w:rPr>
          <w:lang w:val="en-US"/>
        </w:rPr>
        <w:t>to</w:t>
      </w:r>
      <w:proofErr w:type="gramEnd"/>
      <w:r w:rsidR="009B5A62">
        <w:rPr>
          <w:lang w:val="en-US"/>
        </w:rPr>
        <w:t xml:space="preserve"> provide two parameters: </w:t>
      </w:r>
      <w:proofErr w:type="spellStart"/>
      <w:r w:rsidRPr="00000396">
        <w:rPr>
          <w:color w:val="0000FF"/>
          <w:lang w:val="en-US"/>
        </w:rPr>
        <w:t>cust_id</w:t>
      </w:r>
      <w:proofErr w:type="spellEnd"/>
      <w:r w:rsidR="00ED151F" w:rsidRPr="00000396">
        <w:rPr>
          <w:lang w:val="en-US"/>
        </w:rPr>
        <w:t xml:space="preserve"> </w:t>
      </w:r>
      <w:r w:rsidR="009B5A62">
        <w:rPr>
          <w:lang w:val="en-US"/>
        </w:rPr>
        <w:t>and</w:t>
      </w:r>
      <w:r w:rsidR="00ED151F" w:rsidRPr="00000396">
        <w:rPr>
          <w:lang w:val="en-US"/>
        </w:rPr>
        <w:t xml:space="preserve"> </w:t>
      </w:r>
      <w:r w:rsidR="00ED151F" w:rsidRPr="00000396">
        <w:rPr>
          <w:color w:val="0000FF"/>
          <w:lang w:val="en-US"/>
        </w:rPr>
        <w:t>passwd</w:t>
      </w:r>
      <w:r w:rsidR="00ED151F" w:rsidRPr="00000396">
        <w:rPr>
          <w:lang w:val="en-US"/>
        </w:rPr>
        <w:t>.</w:t>
      </w:r>
      <w:r w:rsidR="005B30B8" w:rsidRPr="00000396">
        <w:rPr>
          <w:lang w:val="en-US"/>
        </w:rPr>
        <w:t xml:space="preserve"> </w:t>
      </w:r>
    </w:p>
    <w:p w14:paraId="3BBC6A61" w14:textId="77777777" w:rsidR="009B5A62" w:rsidRDefault="009B5A62" w:rsidP="00C30FE1">
      <w:pPr>
        <w:rPr>
          <w:lang w:val="en-US"/>
        </w:rPr>
      </w:pPr>
    </w:p>
    <w:p w14:paraId="6E466E2D" w14:textId="77777777" w:rsidR="00154799" w:rsidRPr="00043DE8" w:rsidRDefault="00154799" w:rsidP="00154799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Script:</w:t>
      </w:r>
    </w:p>
    <w:p w14:paraId="4698C83C" w14:textId="77777777" w:rsidR="00154799" w:rsidRDefault="00154799" w:rsidP="00C30FE1">
      <w:pPr>
        <w:rPr>
          <w:lang w:val="en-US"/>
        </w:rPr>
      </w:pPr>
    </w:p>
    <w:p w14:paraId="52F5A2C2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log_in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p_cust_id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customer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3471DF92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            p_passwd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customer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passwd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)</w:t>
      </w:r>
    </w:p>
    <w:p w14:paraId="0F9AAE85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NUMBER</w:t>
      </w:r>
    </w:p>
    <w:p w14:paraId="3C25ECEC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AS</w:t>
      </w:r>
    </w:p>
    <w:p w14:paraId="15FEF3F3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v_count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70E17F6D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15E263BF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COUNT</w:t>
      </w:r>
      <w:r>
        <w:rPr>
          <w:rStyle w:val="linewrapper"/>
          <w:color w:val="808030"/>
        </w:rPr>
        <w:t>(*)</w:t>
      </w:r>
    </w:p>
    <w:p w14:paraId="2919667D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v_count</w:t>
      </w:r>
    </w:p>
    <w:p w14:paraId="4E7D838E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customer</w:t>
      </w:r>
    </w:p>
    <w:p w14:paraId="402CB6A1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cust_id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p_cust_id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passwd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p_passwd</w:t>
      </w:r>
      <w:r>
        <w:rPr>
          <w:rStyle w:val="linewrapper"/>
          <w:color w:val="808030"/>
        </w:rPr>
        <w:t>;</w:t>
      </w:r>
    </w:p>
    <w:p w14:paraId="0E670260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</w:p>
    <w:p w14:paraId="20D2E615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v_count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55D178DD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-- Login successful</w:t>
      </w:r>
    </w:p>
    <w:p w14:paraId="601689D4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</w:p>
    <w:p w14:paraId="5BB27829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-- Login failed</w:t>
      </w:r>
    </w:p>
    <w:p w14:paraId="68B8972E" w14:textId="77777777" w:rsidR="00154799" w:rsidRDefault="00154799" w:rsidP="0015479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END IF</w:t>
      </w:r>
      <w:r>
        <w:rPr>
          <w:rStyle w:val="linewrapper"/>
          <w:color w:val="808030"/>
        </w:rPr>
        <w:t>;</w:t>
      </w:r>
    </w:p>
    <w:p w14:paraId="0C8CBB32" w14:textId="77777777" w:rsidR="00154799" w:rsidRDefault="00154799" w:rsidP="00154799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0562F3BB" w14:textId="77777777" w:rsidR="00FD7796" w:rsidRDefault="00FD7796" w:rsidP="00C30FE1">
      <w:pPr>
        <w:rPr>
          <w:lang w:val="en-US"/>
        </w:rPr>
      </w:pPr>
    </w:p>
    <w:p w14:paraId="4CDD7087" w14:textId="7188B0B4" w:rsidR="00AE6E03" w:rsidRDefault="00154799" w:rsidP="00C30FE1">
      <w:pPr>
        <w:rPr>
          <w:lang w:val="en-US"/>
        </w:rPr>
      </w:pPr>
      <w:r>
        <w:rPr>
          <w:lang w:val="en-US"/>
        </w:rPr>
        <w:t>A</w:t>
      </w:r>
      <w:r w:rsidRPr="00207AB5">
        <w:rPr>
          <w:lang w:val="en-US"/>
        </w:rPr>
        <w:t xml:space="preserve"> function named </w:t>
      </w:r>
      <w:proofErr w:type="spellStart"/>
      <w:r w:rsidRPr="00207AB5">
        <w:rPr>
          <w:color w:val="0000FF"/>
          <w:lang w:val="en-US"/>
        </w:rPr>
        <w:t>log_in</w:t>
      </w:r>
      <w:proofErr w:type="spellEnd"/>
      <w:r>
        <w:rPr>
          <w:lang w:val="en-US"/>
        </w:rPr>
        <w:t xml:space="preserve"> is c</w:t>
      </w:r>
      <w:r w:rsidRPr="00207AB5">
        <w:rPr>
          <w:lang w:val="en-US"/>
        </w:rPr>
        <w:t>reate</w:t>
      </w:r>
      <w:r>
        <w:rPr>
          <w:lang w:val="en-US"/>
        </w:rPr>
        <w:t>d</w:t>
      </w:r>
      <w:r w:rsidR="00AE6E03">
        <w:rPr>
          <w:lang w:val="en-US"/>
        </w:rPr>
        <w:t>.</w:t>
      </w:r>
    </w:p>
    <w:p w14:paraId="448E0D3A" w14:textId="77777777" w:rsidR="00AE6E03" w:rsidRDefault="00AE6E03" w:rsidP="00C30FE1">
      <w:pPr>
        <w:rPr>
          <w:lang w:val="en-US"/>
        </w:rPr>
      </w:pPr>
    </w:p>
    <w:p w14:paraId="4649DD6F" w14:textId="64B362D3" w:rsidR="00A75BBB" w:rsidRPr="009B5A62" w:rsidRDefault="005B30B8" w:rsidP="00C30FE1">
      <w:pPr>
        <w:rPr>
          <w:lang w:val="en-US"/>
        </w:rPr>
      </w:pPr>
      <w:r w:rsidRPr="009B5A62">
        <w:rPr>
          <w:b/>
          <w:lang w:val="en-US"/>
        </w:rPr>
        <w:t>Test</w:t>
      </w:r>
      <w:r w:rsidR="009B5A62" w:rsidRPr="009B5A62">
        <w:rPr>
          <w:b/>
          <w:lang w:val="en-US"/>
        </w:rPr>
        <w:t xml:space="preserve"> that</w:t>
      </w:r>
      <w:r w:rsidRPr="009B5A62">
        <w:rPr>
          <w:b/>
          <w:lang w:val="en-US"/>
        </w:rPr>
        <w:t xml:space="preserve"> </w:t>
      </w:r>
      <w:r w:rsidR="009B5A62" w:rsidRPr="009B5A62">
        <w:rPr>
          <w:b/>
          <w:lang w:val="en-US"/>
        </w:rPr>
        <w:t>the login function works</w:t>
      </w:r>
      <w:r w:rsidR="002C0569">
        <w:rPr>
          <w:b/>
          <w:lang w:val="en-US"/>
        </w:rPr>
        <w:t xml:space="preserve"> by </w:t>
      </w:r>
      <w:proofErr w:type="spellStart"/>
      <w:r w:rsidR="005B09CF">
        <w:rPr>
          <w:b/>
          <w:lang w:val="en-US"/>
        </w:rPr>
        <w:t>excute</w:t>
      </w:r>
      <w:proofErr w:type="spellEnd"/>
      <w:r w:rsidR="005B09CF">
        <w:rPr>
          <w:b/>
          <w:lang w:val="en-US"/>
        </w:rPr>
        <w:t xml:space="preserve"> (with your own parameters)</w:t>
      </w:r>
      <w:r w:rsidR="009B5A62" w:rsidRPr="009B5A62">
        <w:rPr>
          <w:b/>
          <w:lang w:val="en-US"/>
        </w:rPr>
        <w:t>:</w:t>
      </w:r>
    </w:p>
    <w:p w14:paraId="1AC0CF22" w14:textId="77777777" w:rsidR="005B30B8" w:rsidRPr="009B5A62" w:rsidRDefault="005B30B8" w:rsidP="00C30FE1">
      <w:pPr>
        <w:rPr>
          <w:lang w:val="en-US"/>
        </w:rPr>
      </w:pPr>
    </w:p>
    <w:p w14:paraId="71D6FCBA" w14:textId="3EBFEF8F" w:rsidR="005B30B8" w:rsidRPr="00DE749C" w:rsidRDefault="009B5A62" w:rsidP="00C30FE1">
      <w:pPr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SELECT </w:t>
      </w:r>
      <w:proofErr w:type="spellStart"/>
      <w:r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log</w:t>
      </w:r>
      <w:r w:rsidR="005B30B8"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_in</w:t>
      </w:r>
      <w:proofErr w:type="spellEnd"/>
      <w:r w:rsidR="005B30B8"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(</w:t>
      </w:r>
      <w:r w:rsidR="005B09CF">
        <w:rPr>
          <w:rFonts w:ascii="Courier New" w:hAnsi="Courier New" w:cs="Courier New"/>
          <w:color w:val="0000FF"/>
          <w:sz w:val="18"/>
          <w:szCs w:val="18"/>
          <w:lang w:val="en-US"/>
        </w:rPr>
        <w:t>'a_cust_id','</w:t>
      </w:r>
      <w:proofErr w:type="spellStart"/>
      <w:r w:rsidR="005B09CF">
        <w:rPr>
          <w:rFonts w:ascii="Courier New" w:hAnsi="Courier New" w:cs="Courier New"/>
          <w:color w:val="0000FF"/>
          <w:sz w:val="18"/>
          <w:szCs w:val="18"/>
          <w:lang w:val="en-US"/>
        </w:rPr>
        <w:t>the_password</w:t>
      </w:r>
      <w:proofErr w:type="spellEnd"/>
      <w:r w:rsidR="005B09CF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="005B30B8" w:rsidRPr="00DE749C">
        <w:rPr>
          <w:rFonts w:ascii="Courier New" w:hAnsi="Courier New" w:cs="Courier New"/>
          <w:color w:val="0000FF"/>
          <w:sz w:val="18"/>
          <w:szCs w:val="18"/>
          <w:lang w:val="en-US"/>
        </w:rPr>
        <w:t>)</w:t>
      </w:r>
    </w:p>
    <w:p w14:paraId="5FAA604F" w14:textId="77777777" w:rsidR="005B30B8" w:rsidRPr="00872178" w:rsidRDefault="005B30B8" w:rsidP="00C30FE1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872178">
        <w:rPr>
          <w:rFonts w:ascii="Courier New" w:hAnsi="Courier New" w:cs="Courier New"/>
          <w:color w:val="0000FF"/>
          <w:sz w:val="18"/>
          <w:szCs w:val="18"/>
          <w:lang w:val="en-GB"/>
        </w:rPr>
        <w:t xml:space="preserve">FROM </w:t>
      </w:r>
      <w:proofErr w:type="gramStart"/>
      <w:r w:rsidRPr="00872178">
        <w:rPr>
          <w:rFonts w:ascii="Courier New" w:hAnsi="Courier New" w:cs="Courier New"/>
          <w:color w:val="0000FF"/>
          <w:sz w:val="18"/>
          <w:szCs w:val="18"/>
          <w:lang w:val="en-GB"/>
        </w:rPr>
        <w:t>dual;</w:t>
      </w:r>
      <w:proofErr w:type="gramEnd"/>
    </w:p>
    <w:p w14:paraId="2295AD1A" w14:textId="77777777" w:rsidR="00FD7796" w:rsidRDefault="00FD7796" w:rsidP="00C30FE1">
      <w:pPr>
        <w:rPr>
          <w:lang w:val="en-GB"/>
        </w:rPr>
      </w:pPr>
    </w:p>
    <w:p w14:paraId="22DECFCF" w14:textId="77777777" w:rsidR="009B5A62" w:rsidRDefault="009B5A62" w:rsidP="009B5A62">
      <w:pPr>
        <w:rPr>
          <w:b/>
          <w:lang w:val="en-US"/>
        </w:rPr>
      </w:pPr>
      <w:r w:rsidRPr="00C352E4">
        <w:rPr>
          <w:b/>
          <w:lang w:val="en-US"/>
        </w:rPr>
        <w:t>Show</w:t>
      </w:r>
      <w:r>
        <w:rPr>
          <w:b/>
          <w:lang w:val="en-US"/>
        </w:rPr>
        <w:t xml:space="preserve"> the result of the login test here:</w:t>
      </w:r>
    </w:p>
    <w:p w14:paraId="1D9AABDF" w14:textId="77777777" w:rsidR="00FD7796" w:rsidRDefault="00FD7796" w:rsidP="009B5A62">
      <w:pPr>
        <w:rPr>
          <w:b/>
          <w:lang w:val="en-US"/>
        </w:rPr>
      </w:pPr>
    </w:p>
    <w:p w14:paraId="0B40D1FC" w14:textId="42BEAFE5" w:rsidR="00FD7796" w:rsidRPr="00043DE8" w:rsidRDefault="00FD7796" w:rsidP="00FD7796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 xml:space="preserve"> and Result</w:t>
      </w:r>
      <w:r w:rsidRPr="00043DE8">
        <w:rPr>
          <w:b/>
          <w:bCs/>
          <w:lang w:val="en-US"/>
        </w:rPr>
        <w:t>:</w:t>
      </w:r>
    </w:p>
    <w:p w14:paraId="50C4799A" w14:textId="77777777" w:rsidR="00FD7796" w:rsidRDefault="00FD7796" w:rsidP="00FD7796">
      <w:pPr>
        <w:rPr>
          <w:lang w:val="en-GB"/>
        </w:rPr>
      </w:pPr>
    </w:p>
    <w:p w14:paraId="079C5141" w14:textId="5EEA150D" w:rsidR="0002507A" w:rsidRDefault="0002507A" w:rsidP="00FD7796">
      <w:pPr>
        <w:rPr>
          <w:lang w:val="en-GB"/>
        </w:rPr>
      </w:pPr>
      <w:r>
        <w:rPr>
          <w:lang w:val="en-GB"/>
        </w:rPr>
        <w:t>When logging in with fake details,</w:t>
      </w:r>
    </w:p>
    <w:p w14:paraId="26EA5E65" w14:textId="77777777" w:rsidR="0002507A" w:rsidRDefault="0002507A" w:rsidP="00FD7796">
      <w:pPr>
        <w:rPr>
          <w:lang w:val="en-GB"/>
        </w:rPr>
      </w:pPr>
    </w:p>
    <w:p w14:paraId="1C79E69C" w14:textId="77777777" w:rsidR="00FD7796" w:rsidRDefault="00FD7796" w:rsidP="00FD779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log_in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'650007-1111'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E6"/>
        </w:rPr>
        <w:t>'abcdef'</w:t>
      </w:r>
      <w:r>
        <w:rPr>
          <w:rStyle w:val="linewrapper"/>
          <w:color w:val="808030"/>
        </w:rPr>
        <w:t>)</w:t>
      </w:r>
    </w:p>
    <w:p w14:paraId="0B90A419" w14:textId="77777777" w:rsidR="00FD7796" w:rsidRDefault="00FD7796" w:rsidP="00FD779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dual</w:t>
      </w:r>
      <w:r>
        <w:rPr>
          <w:rStyle w:val="linewrapper"/>
          <w:color w:val="808030"/>
        </w:rPr>
        <w:t>;</w:t>
      </w:r>
    </w:p>
    <w:p w14:paraId="58D6EB39" w14:textId="77777777" w:rsidR="009B5A62" w:rsidRPr="009B5A62" w:rsidRDefault="009B5A62" w:rsidP="00C30FE1">
      <w:pPr>
        <w:rPr>
          <w:lang w:val="en-US"/>
        </w:rPr>
      </w:pPr>
    </w:p>
    <w:p w14:paraId="480ADE4C" w14:textId="43F76910" w:rsidR="009B5A62" w:rsidRDefault="00E905C2" w:rsidP="00C30FE1">
      <w:pPr>
        <w:rPr>
          <w:lang w:val="en-US"/>
        </w:rPr>
      </w:pPr>
      <w:r>
        <w:rPr>
          <w:noProof/>
          <w:color w:val="808030"/>
        </w:rPr>
        <w:drawing>
          <wp:inline distT="0" distB="0" distL="0" distR="0" wp14:anchorId="6D1C7740">
            <wp:extent cx="3531235" cy="1174750"/>
            <wp:effectExtent l="0" t="0" r="0" b="0"/>
            <wp:docPr id="2" name="Picture 5" descr="A screenshot of a computer code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code&#13;&#10;&#13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D55C" w14:textId="77777777" w:rsidR="009B5A62" w:rsidRDefault="009B5A62" w:rsidP="00C30FE1">
      <w:pPr>
        <w:rPr>
          <w:lang w:val="en-US"/>
        </w:rPr>
      </w:pPr>
    </w:p>
    <w:p w14:paraId="0B65E23C" w14:textId="2F74CA62" w:rsidR="0002507A" w:rsidRDefault="0002507A" w:rsidP="0002507A">
      <w:pPr>
        <w:rPr>
          <w:lang w:val="en-GB"/>
        </w:rPr>
      </w:pPr>
      <w:r>
        <w:rPr>
          <w:lang w:val="en-GB"/>
        </w:rPr>
        <w:t>When logging in with original details,</w:t>
      </w:r>
    </w:p>
    <w:p w14:paraId="05BEFFBE" w14:textId="77777777" w:rsidR="0002507A" w:rsidRPr="0002507A" w:rsidRDefault="0002507A" w:rsidP="00C30FE1">
      <w:pPr>
        <w:rPr>
          <w:lang w:val="en-GB"/>
        </w:rPr>
      </w:pPr>
    </w:p>
    <w:p w14:paraId="3A38862D" w14:textId="77777777" w:rsidR="00FD7796" w:rsidRDefault="00FD7796" w:rsidP="00FD779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log_in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'650707-1111'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E6"/>
        </w:rPr>
        <w:t>'qwerTY'</w:t>
      </w:r>
      <w:r>
        <w:rPr>
          <w:rStyle w:val="linewrapper"/>
          <w:color w:val="808030"/>
        </w:rPr>
        <w:t>)</w:t>
      </w:r>
    </w:p>
    <w:p w14:paraId="25803867" w14:textId="77777777" w:rsidR="00FD7796" w:rsidRDefault="00FD7796" w:rsidP="00FD779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dual</w:t>
      </w:r>
      <w:r>
        <w:rPr>
          <w:rStyle w:val="linewrapper"/>
          <w:color w:val="808030"/>
        </w:rPr>
        <w:t>;</w:t>
      </w:r>
    </w:p>
    <w:p w14:paraId="424C1CC3" w14:textId="222F89A8" w:rsidR="009B5A62" w:rsidRDefault="00E905C2" w:rsidP="00C30FE1">
      <w:pPr>
        <w:rPr>
          <w:lang w:val="en-US"/>
        </w:rPr>
      </w:pPr>
      <w:r>
        <w:rPr>
          <w:noProof/>
          <w:color w:val="808030"/>
        </w:rPr>
        <w:lastRenderedPageBreak/>
        <w:drawing>
          <wp:inline distT="0" distB="0" distL="0" distR="0" wp14:anchorId="1D044554">
            <wp:extent cx="3366135" cy="1316355"/>
            <wp:effectExtent l="0" t="0" r="0" b="0"/>
            <wp:docPr id="3" name="Picture 4" descr="A screenshot of a phone numbe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phone number&#13;&#10;&#13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45B8" w14:textId="77777777" w:rsidR="009B5A62" w:rsidRDefault="009B5A62" w:rsidP="00C30FE1">
      <w:pPr>
        <w:rPr>
          <w:lang w:val="en-US"/>
        </w:rPr>
      </w:pPr>
    </w:p>
    <w:p w14:paraId="7D0315C1" w14:textId="77777777" w:rsidR="009B5A62" w:rsidRPr="00DE749C" w:rsidRDefault="009B5A62" w:rsidP="00C30FE1">
      <w:pPr>
        <w:rPr>
          <w:b/>
          <w:lang w:val="en-US"/>
        </w:rPr>
      </w:pPr>
    </w:p>
    <w:p w14:paraId="7A668273" w14:textId="77777777" w:rsidR="005B30B8" w:rsidRPr="002C0569" w:rsidRDefault="009B5A62" w:rsidP="00C30FE1">
      <w:pPr>
        <w:rPr>
          <w:b/>
          <w:lang w:val="en-US"/>
        </w:rPr>
      </w:pPr>
      <w:r w:rsidRPr="002C0569">
        <w:rPr>
          <w:b/>
          <w:lang w:val="en-US"/>
        </w:rPr>
        <w:t>Task</w:t>
      </w:r>
      <w:r w:rsidR="005B30B8" w:rsidRPr="002C0569">
        <w:rPr>
          <w:b/>
          <w:lang w:val="en-US"/>
        </w:rPr>
        <w:t xml:space="preserve"> 8</w:t>
      </w:r>
    </w:p>
    <w:p w14:paraId="49A76100" w14:textId="77777777" w:rsidR="002C0569" w:rsidRDefault="002C0569" w:rsidP="00C30FE1">
      <w:pPr>
        <w:rPr>
          <w:b/>
          <w:lang w:val="en-US"/>
        </w:rPr>
      </w:pPr>
      <w:r w:rsidRPr="002C0569">
        <w:rPr>
          <w:lang w:val="en-US"/>
        </w:rPr>
        <w:t>Create a function called</w:t>
      </w:r>
      <w:r w:rsidR="00365A88" w:rsidRPr="002C0569">
        <w:rPr>
          <w:lang w:val="en-US"/>
        </w:rPr>
        <w:t xml:space="preserve"> </w:t>
      </w:r>
      <w:proofErr w:type="spellStart"/>
      <w:r w:rsidR="00365A88" w:rsidRPr="002C0569">
        <w:rPr>
          <w:color w:val="0000FF"/>
          <w:lang w:val="en-US"/>
        </w:rPr>
        <w:t>get_</w:t>
      </w:r>
      <w:r>
        <w:rPr>
          <w:color w:val="0000FF"/>
          <w:lang w:val="en-US"/>
        </w:rPr>
        <w:t>balance</w:t>
      </w:r>
      <w:proofErr w:type="spellEnd"/>
      <w:r w:rsidR="00365A88" w:rsidRPr="002C0569">
        <w:rPr>
          <w:lang w:val="en-US"/>
        </w:rPr>
        <w:t xml:space="preserve">. </w:t>
      </w:r>
      <w:r w:rsidRPr="002C0569">
        <w:rPr>
          <w:lang w:val="en-US"/>
        </w:rPr>
        <w:t>This</w:t>
      </w:r>
      <w:r w:rsidR="00365A88" w:rsidRPr="002C0569">
        <w:rPr>
          <w:lang w:val="en-US"/>
        </w:rPr>
        <w:t xml:space="preserve"> </w:t>
      </w:r>
      <w:r w:rsidRPr="002C0569">
        <w:rPr>
          <w:lang w:val="en-US"/>
        </w:rPr>
        <w:t>should return</w:t>
      </w:r>
      <w:r w:rsidR="00365A88" w:rsidRPr="002C0569">
        <w:rPr>
          <w:lang w:val="en-US"/>
        </w:rPr>
        <w:t xml:space="preserve"> </w:t>
      </w:r>
      <w:r w:rsidRPr="002C0569">
        <w:rPr>
          <w:lang w:val="en-US"/>
        </w:rPr>
        <w:t>the current balance</w:t>
      </w:r>
      <w:r w:rsidR="00365A88" w:rsidRPr="002C0569">
        <w:rPr>
          <w:lang w:val="en-US"/>
        </w:rPr>
        <w:t xml:space="preserve"> </w:t>
      </w:r>
      <w:r w:rsidRPr="002C0569">
        <w:rPr>
          <w:lang w:val="en-US"/>
        </w:rPr>
        <w:t xml:space="preserve">for the </w:t>
      </w:r>
      <w:r>
        <w:rPr>
          <w:lang w:val="en-US"/>
        </w:rPr>
        <w:t xml:space="preserve">account </w:t>
      </w:r>
      <w:r w:rsidRPr="002C0569">
        <w:rPr>
          <w:lang w:val="en-US"/>
        </w:rPr>
        <w:t>whose</w:t>
      </w:r>
      <w:r>
        <w:rPr>
          <w:lang w:val="en-US"/>
        </w:rPr>
        <w:t xml:space="preserve"> account number</w:t>
      </w:r>
      <w:r w:rsidR="00365A88" w:rsidRPr="002C0569">
        <w:rPr>
          <w:lang w:val="en-US"/>
        </w:rPr>
        <w:t xml:space="preserve"> (</w:t>
      </w:r>
      <w:proofErr w:type="spellStart"/>
      <w:r>
        <w:rPr>
          <w:color w:val="0000FF"/>
          <w:lang w:val="en-US"/>
        </w:rPr>
        <w:t>acc_id</w:t>
      </w:r>
      <w:proofErr w:type="spellEnd"/>
      <w:r w:rsidR="00365A88" w:rsidRPr="002C0569">
        <w:rPr>
          <w:lang w:val="en-US"/>
        </w:rPr>
        <w:t xml:space="preserve">) </w:t>
      </w:r>
      <w:r>
        <w:rPr>
          <w:lang w:val="en-US"/>
        </w:rPr>
        <w:t>is sent to the function</w:t>
      </w:r>
      <w:r w:rsidR="00365A88" w:rsidRPr="002C0569">
        <w:rPr>
          <w:b/>
          <w:lang w:val="en-US"/>
        </w:rPr>
        <w:t xml:space="preserve">. </w:t>
      </w:r>
    </w:p>
    <w:p w14:paraId="20933F68" w14:textId="77777777" w:rsidR="004027B8" w:rsidRDefault="004027B8" w:rsidP="00C30FE1">
      <w:pPr>
        <w:rPr>
          <w:b/>
          <w:bCs/>
          <w:lang w:val="en-US"/>
        </w:rPr>
      </w:pPr>
    </w:p>
    <w:p w14:paraId="440547E5" w14:textId="4BF44D00" w:rsidR="004027B8" w:rsidRDefault="004027B8" w:rsidP="00C30FE1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4AA8C8EA" w14:textId="77777777" w:rsidR="004027B8" w:rsidRDefault="004027B8" w:rsidP="00C30FE1">
      <w:pPr>
        <w:rPr>
          <w:b/>
          <w:lang w:val="en-US"/>
        </w:rPr>
      </w:pPr>
    </w:p>
    <w:p w14:paraId="3EC637EB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get_balance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p_acc_id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)</w:t>
      </w:r>
    </w:p>
    <w:p w14:paraId="555C0278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NUMBER</w:t>
      </w:r>
    </w:p>
    <w:p w14:paraId="45D7961A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AS</w:t>
      </w:r>
    </w:p>
    <w:p w14:paraId="7AA63B7C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v_balance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5644EE4B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2D76A2D1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balance</w:t>
      </w:r>
    </w:p>
    <w:p w14:paraId="3B50F129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v_balance</w:t>
      </w:r>
    </w:p>
    <w:p w14:paraId="2B408571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</w:p>
    <w:p w14:paraId="654C07D5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acc_id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p_acc_id</w:t>
      </w:r>
      <w:r>
        <w:rPr>
          <w:rStyle w:val="linewrapper"/>
          <w:color w:val="808030"/>
        </w:rPr>
        <w:t>;</w:t>
      </w:r>
    </w:p>
    <w:p w14:paraId="30D550AB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</w:p>
    <w:p w14:paraId="0284853E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v_balance</w:t>
      </w:r>
      <w:r>
        <w:rPr>
          <w:rStyle w:val="linewrapper"/>
          <w:color w:val="808030"/>
        </w:rPr>
        <w:t>;</w:t>
      </w:r>
    </w:p>
    <w:p w14:paraId="30F85C30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EXCEPTION</w:t>
      </w:r>
    </w:p>
    <w:p w14:paraId="42F56DEA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D0045"/>
        </w:rPr>
        <w:t>NO_DATA_FOUND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5C8677A2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-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;</w:t>
      </w:r>
    </w:p>
    <w:p w14:paraId="2DA86296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35411425" w14:textId="04FA2ED6" w:rsidR="002C0569" w:rsidRDefault="004027B8" w:rsidP="00C30FE1">
      <w:pPr>
        <w:rPr>
          <w:lang w:val="en-US"/>
        </w:rPr>
      </w:pPr>
      <w:r>
        <w:rPr>
          <w:lang w:val="en-US"/>
        </w:rPr>
        <w:t>A</w:t>
      </w:r>
      <w:r w:rsidRPr="002C0569">
        <w:rPr>
          <w:lang w:val="en-US"/>
        </w:rPr>
        <w:t xml:space="preserve"> function</w:t>
      </w:r>
      <w:r w:rsidR="001271F6">
        <w:rPr>
          <w:lang w:val="en-US"/>
        </w:rPr>
        <w:t xml:space="preserve"> </w:t>
      </w:r>
      <w:r w:rsidRPr="002C0569">
        <w:rPr>
          <w:lang w:val="en-US"/>
        </w:rPr>
        <w:t xml:space="preserve">called </w:t>
      </w:r>
      <w:proofErr w:type="spellStart"/>
      <w:r w:rsidRPr="002C0569">
        <w:rPr>
          <w:color w:val="0000FF"/>
          <w:lang w:val="en-US"/>
        </w:rPr>
        <w:t>get_</w:t>
      </w:r>
      <w:r>
        <w:rPr>
          <w:color w:val="0000FF"/>
          <w:lang w:val="en-US"/>
        </w:rPr>
        <w:t>balance</w:t>
      </w:r>
      <w:proofErr w:type="spellEnd"/>
      <w:r>
        <w:rPr>
          <w:color w:val="0000FF"/>
          <w:lang w:val="en-US"/>
        </w:rPr>
        <w:t xml:space="preserve"> </w:t>
      </w:r>
      <w:r w:rsidR="001271F6">
        <w:rPr>
          <w:lang w:val="en-US"/>
        </w:rPr>
        <w:t>is</w:t>
      </w:r>
      <w:r w:rsidR="001271F6" w:rsidRPr="002C0569">
        <w:rPr>
          <w:lang w:val="en-US"/>
        </w:rPr>
        <w:t xml:space="preserve"> </w:t>
      </w:r>
      <w:r w:rsidR="001271F6">
        <w:rPr>
          <w:lang w:val="en-US"/>
        </w:rPr>
        <w:t>c</w:t>
      </w:r>
      <w:r w:rsidRPr="002C0569">
        <w:rPr>
          <w:lang w:val="en-US"/>
        </w:rPr>
        <w:t>reate</w:t>
      </w:r>
      <w:r>
        <w:rPr>
          <w:lang w:val="en-US"/>
        </w:rPr>
        <w:t>d.</w:t>
      </w:r>
    </w:p>
    <w:p w14:paraId="2F0E3B3D" w14:textId="77777777" w:rsidR="004027B8" w:rsidRDefault="004027B8" w:rsidP="00C30FE1">
      <w:pPr>
        <w:rPr>
          <w:b/>
          <w:lang w:val="en-US"/>
        </w:rPr>
      </w:pPr>
    </w:p>
    <w:p w14:paraId="1CAE8C6F" w14:textId="77777777" w:rsidR="005B30B8" w:rsidRPr="002C0569" w:rsidRDefault="002C0569" w:rsidP="00C30FE1">
      <w:pPr>
        <w:rPr>
          <w:b/>
          <w:lang w:val="en-US"/>
        </w:rPr>
      </w:pPr>
      <w:r w:rsidRPr="002C0569">
        <w:rPr>
          <w:b/>
          <w:lang w:val="en-US"/>
        </w:rPr>
        <w:t>Make sure that the function works</w:t>
      </w:r>
      <w:r w:rsidR="00365A88" w:rsidRPr="002C0569">
        <w:rPr>
          <w:b/>
          <w:lang w:val="en-US"/>
        </w:rPr>
        <w:t>!</w:t>
      </w:r>
    </w:p>
    <w:p w14:paraId="2AC45E80" w14:textId="77777777" w:rsidR="00365A88" w:rsidRPr="002C0569" w:rsidRDefault="00365A88" w:rsidP="00C30FE1">
      <w:pPr>
        <w:rPr>
          <w:lang w:val="en-US"/>
        </w:rPr>
      </w:pPr>
    </w:p>
    <w:p w14:paraId="4A6A2BF1" w14:textId="77777777" w:rsidR="002C0569" w:rsidRDefault="002C0569" w:rsidP="002C0569">
      <w:pPr>
        <w:rPr>
          <w:b/>
          <w:lang w:val="en-US"/>
        </w:rPr>
      </w:pPr>
      <w:r w:rsidRPr="00C352E4">
        <w:rPr>
          <w:b/>
          <w:lang w:val="en-US"/>
        </w:rPr>
        <w:t>Show</w:t>
      </w:r>
      <w:r>
        <w:rPr>
          <w:b/>
          <w:lang w:val="en-US"/>
        </w:rPr>
        <w:t xml:space="preserve"> the result of the function test here:</w:t>
      </w:r>
    </w:p>
    <w:p w14:paraId="6624956A" w14:textId="77777777" w:rsidR="00365A88" w:rsidRDefault="00365A88" w:rsidP="00C30FE1">
      <w:pPr>
        <w:rPr>
          <w:lang w:val="en-US"/>
        </w:rPr>
      </w:pPr>
    </w:p>
    <w:p w14:paraId="1243F341" w14:textId="77777777" w:rsidR="004027B8" w:rsidRPr="00043DE8" w:rsidRDefault="004027B8" w:rsidP="004027B8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 xml:space="preserve"> and Result</w:t>
      </w:r>
      <w:r w:rsidRPr="00043DE8">
        <w:rPr>
          <w:b/>
          <w:bCs/>
          <w:lang w:val="en-US"/>
        </w:rPr>
        <w:t>:</w:t>
      </w:r>
    </w:p>
    <w:p w14:paraId="10B531CB" w14:textId="77777777" w:rsidR="004027B8" w:rsidRDefault="004027B8" w:rsidP="00C30FE1">
      <w:pPr>
        <w:rPr>
          <w:lang w:val="en-US"/>
        </w:rPr>
      </w:pPr>
    </w:p>
    <w:p w14:paraId="76A5EFC5" w14:textId="7A4196B7" w:rsidR="004027B8" w:rsidRDefault="00597F08" w:rsidP="004027B8">
      <w:pPr>
        <w:rPr>
          <w:lang w:val="en-US"/>
        </w:rPr>
      </w:pPr>
      <w:r>
        <w:rPr>
          <w:lang w:val="en-US"/>
        </w:rPr>
        <w:t>G</w:t>
      </w:r>
      <w:r w:rsidR="004027B8">
        <w:rPr>
          <w:lang w:val="en-US"/>
        </w:rPr>
        <w:t xml:space="preserve">ot the results for </w:t>
      </w:r>
      <w:proofErr w:type="spellStart"/>
      <w:r w:rsidR="004027B8">
        <w:rPr>
          <w:lang w:val="en-US"/>
        </w:rPr>
        <w:t>acc_id</w:t>
      </w:r>
      <w:proofErr w:type="spellEnd"/>
      <w:r w:rsidR="004027B8">
        <w:rPr>
          <w:lang w:val="en-US"/>
        </w:rPr>
        <w:t xml:space="preserve"> ‘8896’ – original </w:t>
      </w:r>
      <w:proofErr w:type="spellStart"/>
      <w:r w:rsidR="004027B8">
        <w:rPr>
          <w:lang w:val="en-US"/>
        </w:rPr>
        <w:t>acc_id</w:t>
      </w:r>
      <w:proofErr w:type="spellEnd"/>
      <w:r>
        <w:rPr>
          <w:lang w:val="en-US"/>
        </w:rPr>
        <w:t xml:space="preserve">, </w:t>
      </w:r>
    </w:p>
    <w:p w14:paraId="674FACD2" w14:textId="6C5A47B9" w:rsidR="004027B8" w:rsidRDefault="004027B8" w:rsidP="00C30FE1">
      <w:pPr>
        <w:rPr>
          <w:lang w:val="en-US"/>
        </w:rPr>
      </w:pPr>
    </w:p>
    <w:p w14:paraId="5B09924B" w14:textId="6E08D9C1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get_balance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'8896'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dual</w:t>
      </w:r>
      <w:r>
        <w:rPr>
          <w:rStyle w:val="linewrapper"/>
          <w:color w:val="808030"/>
        </w:rPr>
        <w:t>;</w:t>
      </w:r>
    </w:p>
    <w:p w14:paraId="64097CE7" w14:textId="68524126" w:rsidR="004027B8" w:rsidRPr="004027B8" w:rsidRDefault="00E905C2" w:rsidP="00C30FE1">
      <w:pPr>
        <w:rPr>
          <w:lang w:val="en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A7B31A">
            <wp:simplePos x="0" y="0"/>
            <wp:positionH relativeFrom="column">
              <wp:posOffset>205105</wp:posOffset>
            </wp:positionH>
            <wp:positionV relativeFrom="paragraph">
              <wp:posOffset>127635</wp:posOffset>
            </wp:positionV>
            <wp:extent cx="3200400" cy="1312545"/>
            <wp:effectExtent l="0" t="0" r="0" b="0"/>
            <wp:wrapSquare wrapText="bothSides"/>
            <wp:docPr id="604931158" name="Picture 2" descr="A screenshot of a compute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3;&#10;&#13;&#10;Description automatically generated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4EDAF" w14:textId="716AEBB9" w:rsidR="00365A88" w:rsidRPr="002C0569" w:rsidRDefault="00365A88" w:rsidP="00C30FE1">
      <w:pPr>
        <w:rPr>
          <w:lang w:val="en-US"/>
        </w:rPr>
      </w:pPr>
    </w:p>
    <w:p w14:paraId="1A9F14D0" w14:textId="34530D90" w:rsidR="00365A88" w:rsidRPr="002C0569" w:rsidRDefault="00365A88" w:rsidP="00C30FE1">
      <w:pPr>
        <w:rPr>
          <w:lang w:val="en-US"/>
        </w:rPr>
      </w:pPr>
    </w:p>
    <w:p w14:paraId="63EE38EA" w14:textId="77777777" w:rsidR="00365A88" w:rsidRPr="002C0569" w:rsidRDefault="00365A88" w:rsidP="00C30FE1">
      <w:pPr>
        <w:rPr>
          <w:lang w:val="en-US"/>
        </w:rPr>
      </w:pPr>
    </w:p>
    <w:p w14:paraId="450A628B" w14:textId="77777777" w:rsidR="00365A88" w:rsidRPr="002C0569" w:rsidRDefault="00365A88" w:rsidP="00C30FE1">
      <w:pPr>
        <w:rPr>
          <w:lang w:val="en-US"/>
        </w:rPr>
      </w:pPr>
    </w:p>
    <w:p w14:paraId="3A7339CD" w14:textId="77777777" w:rsidR="002C0569" w:rsidRDefault="002C0569" w:rsidP="00C30FE1">
      <w:pPr>
        <w:rPr>
          <w:b/>
          <w:lang w:val="en-US"/>
        </w:rPr>
      </w:pPr>
    </w:p>
    <w:p w14:paraId="717D3600" w14:textId="77777777" w:rsidR="002C0569" w:rsidRDefault="002C0569" w:rsidP="00C30FE1">
      <w:pPr>
        <w:rPr>
          <w:b/>
          <w:lang w:val="en-US"/>
        </w:rPr>
      </w:pPr>
    </w:p>
    <w:p w14:paraId="6B8D979B" w14:textId="77777777" w:rsidR="007400D3" w:rsidRPr="00DE749C" w:rsidRDefault="007400D3" w:rsidP="00C30FE1">
      <w:pPr>
        <w:rPr>
          <w:b/>
          <w:lang w:val="en-US"/>
        </w:rPr>
      </w:pPr>
    </w:p>
    <w:p w14:paraId="31FE0E05" w14:textId="77777777" w:rsidR="007400D3" w:rsidRPr="00DE749C" w:rsidRDefault="007400D3" w:rsidP="00C30FE1">
      <w:pPr>
        <w:rPr>
          <w:b/>
          <w:lang w:val="en-US"/>
        </w:rPr>
      </w:pPr>
    </w:p>
    <w:p w14:paraId="17479157" w14:textId="2F7C5A74" w:rsidR="004027B8" w:rsidRDefault="00597F08" w:rsidP="004027B8">
      <w:pPr>
        <w:tabs>
          <w:tab w:val="left" w:pos="1369"/>
        </w:tabs>
        <w:rPr>
          <w:lang w:val="en-US"/>
        </w:rPr>
      </w:pPr>
      <w:r>
        <w:rPr>
          <w:lang w:val="en-US"/>
        </w:rPr>
        <w:t>R</w:t>
      </w:r>
      <w:r w:rsidR="004027B8">
        <w:rPr>
          <w:lang w:val="en-US"/>
        </w:rPr>
        <w:t xml:space="preserve">esults for fake </w:t>
      </w:r>
      <w:proofErr w:type="spellStart"/>
      <w:r w:rsidR="004027B8">
        <w:rPr>
          <w:lang w:val="en-US"/>
        </w:rPr>
        <w:t>acc_id</w:t>
      </w:r>
      <w:proofErr w:type="spellEnd"/>
      <w:r>
        <w:rPr>
          <w:lang w:val="en-US"/>
        </w:rPr>
        <w:t xml:space="preserve">, </w:t>
      </w:r>
    </w:p>
    <w:p w14:paraId="2F9F7FA9" w14:textId="77777777" w:rsidR="004027B8" w:rsidRDefault="004027B8" w:rsidP="004027B8">
      <w:pPr>
        <w:tabs>
          <w:tab w:val="left" w:pos="1369"/>
        </w:tabs>
        <w:rPr>
          <w:lang w:val="en-US"/>
        </w:rPr>
      </w:pPr>
    </w:p>
    <w:p w14:paraId="14F1540F" w14:textId="77777777" w:rsidR="004027B8" w:rsidRDefault="004027B8" w:rsidP="004027B8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SELECT</w:t>
      </w:r>
      <w:r>
        <w:rPr>
          <w:rStyle w:val="linewrapper"/>
          <w:color w:val="000000"/>
        </w:rPr>
        <w:t xml:space="preserve"> get_balance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'8966'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dual</w:t>
      </w:r>
      <w:r>
        <w:rPr>
          <w:rStyle w:val="linewrapper"/>
          <w:color w:val="808030"/>
        </w:rPr>
        <w:t>;</w:t>
      </w:r>
    </w:p>
    <w:p w14:paraId="7A6CA144" w14:textId="498D09BA" w:rsidR="007400D3" w:rsidRPr="004027B8" w:rsidRDefault="00E905C2" w:rsidP="00C30FE1">
      <w:pPr>
        <w:rPr>
          <w:b/>
          <w:lang w:val="en-SE"/>
        </w:rPr>
      </w:pPr>
      <w:r>
        <w:rPr>
          <w:noProof/>
          <w:lang w:val="en-US"/>
        </w:rPr>
        <w:drawing>
          <wp:inline distT="0" distB="0" distL="0" distR="0" wp14:anchorId="7DC48C32">
            <wp:extent cx="2893060" cy="1355725"/>
            <wp:effectExtent l="0" t="0" r="0" b="0"/>
            <wp:docPr id="4" name="Picture 4" descr="A screenshot of a compute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3;&#10;&#13;&#10;Description automatically generated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42C3" w14:textId="77777777" w:rsidR="007400D3" w:rsidRDefault="007400D3" w:rsidP="00C30FE1">
      <w:pPr>
        <w:rPr>
          <w:b/>
          <w:lang w:val="en-US"/>
        </w:rPr>
      </w:pPr>
    </w:p>
    <w:p w14:paraId="6608591B" w14:textId="77777777" w:rsidR="00440405" w:rsidRPr="00DE749C" w:rsidRDefault="00440405" w:rsidP="00C30FE1">
      <w:pPr>
        <w:rPr>
          <w:b/>
          <w:lang w:val="en-US"/>
        </w:rPr>
      </w:pPr>
    </w:p>
    <w:p w14:paraId="3A802435" w14:textId="77777777" w:rsidR="0048603F" w:rsidRPr="00DE749C" w:rsidRDefault="00B43954" w:rsidP="00C30FE1">
      <w:pPr>
        <w:rPr>
          <w:b/>
          <w:lang w:val="en-US"/>
        </w:rPr>
      </w:pPr>
      <w:r w:rsidRPr="00DE749C">
        <w:rPr>
          <w:b/>
          <w:lang w:val="en-US"/>
        </w:rPr>
        <w:t xml:space="preserve">Task </w:t>
      </w:r>
      <w:r w:rsidR="00365A88" w:rsidRPr="00DE749C">
        <w:rPr>
          <w:b/>
          <w:lang w:val="en-US"/>
        </w:rPr>
        <w:t>9</w:t>
      </w:r>
    </w:p>
    <w:p w14:paraId="6BEDB907" w14:textId="14301B72" w:rsidR="00B43954" w:rsidRDefault="00B43954" w:rsidP="00C30FE1">
      <w:pPr>
        <w:rPr>
          <w:lang w:val="en-US"/>
        </w:rPr>
      </w:pPr>
      <w:r w:rsidRPr="00B43954">
        <w:rPr>
          <w:lang w:val="en-US"/>
        </w:rPr>
        <w:t>Create a function called</w:t>
      </w:r>
      <w:r w:rsidR="00872178" w:rsidRPr="00B43954">
        <w:rPr>
          <w:lang w:val="en-US"/>
        </w:rPr>
        <w:t xml:space="preserve"> </w:t>
      </w:r>
      <w:proofErr w:type="spellStart"/>
      <w:r w:rsidR="00872178" w:rsidRPr="00B43954">
        <w:rPr>
          <w:color w:val="0000FF"/>
          <w:lang w:val="en-US"/>
        </w:rPr>
        <w:t>get_</w:t>
      </w:r>
      <w:r w:rsidRPr="00B43954">
        <w:rPr>
          <w:color w:val="0000FF"/>
          <w:lang w:val="en-US"/>
        </w:rPr>
        <w:t>authority</w:t>
      </w:r>
      <w:proofErr w:type="spellEnd"/>
      <w:r w:rsidR="00872178" w:rsidRPr="00B43954">
        <w:rPr>
          <w:lang w:val="en-US"/>
        </w:rPr>
        <w:t xml:space="preserve">. </w:t>
      </w:r>
      <w:r w:rsidRPr="00B43954">
        <w:rPr>
          <w:lang w:val="en-US"/>
        </w:rPr>
        <w:t>This function takes two parameters</w:t>
      </w:r>
      <w:r w:rsidR="00811F0D">
        <w:rPr>
          <w:lang w:val="en-US"/>
        </w:rPr>
        <w:t xml:space="preserve"> (found in the </w:t>
      </w:r>
      <w:proofErr w:type="spellStart"/>
      <w:r w:rsidR="00811F0D" w:rsidRPr="00811F0D">
        <w:rPr>
          <w:b/>
          <w:lang w:val="en-US"/>
        </w:rPr>
        <w:t>account_owner</w:t>
      </w:r>
      <w:proofErr w:type="spellEnd"/>
      <w:r w:rsidR="00811F0D">
        <w:rPr>
          <w:lang w:val="en-US"/>
        </w:rPr>
        <w:t xml:space="preserve"> table)</w:t>
      </w:r>
      <w:r w:rsidRPr="00B43954">
        <w:rPr>
          <w:lang w:val="en-US"/>
        </w:rPr>
        <w:t xml:space="preserve">: </w:t>
      </w:r>
      <w:r w:rsidR="00872178" w:rsidRPr="00B43954">
        <w:rPr>
          <w:lang w:val="en-US"/>
        </w:rPr>
        <w:t xml:space="preserve"> </w:t>
      </w:r>
      <w:proofErr w:type="spellStart"/>
      <w:r w:rsidRPr="00B43954">
        <w:rPr>
          <w:color w:val="0000FF"/>
          <w:lang w:val="en-US"/>
        </w:rPr>
        <w:t>cust_id</w:t>
      </w:r>
      <w:proofErr w:type="spellEnd"/>
      <w:r w:rsidR="00872178" w:rsidRPr="00B43954">
        <w:rPr>
          <w:lang w:val="en-US"/>
        </w:rPr>
        <w:t xml:space="preserve"> </w:t>
      </w:r>
      <w:r w:rsidRPr="00B43954">
        <w:rPr>
          <w:lang w:val="en-US"/>
        </w:rPr>
        <w:t>and</w:t>
      </w:r>
      <w:r w:rsidR="00872178" w:rsidRPr="00B43954">
        <w:rPr>
          <w:lang w:val="en-US"/>
        </w:rPr>
        <w:t xml:space="preserve"> </w:t>
      </w:r>
      <w:proofErr w:type="spellStart"/>
      <w:r w:rsidRPr="00B43954">
        <w:rPr>
          <w:color w:val="0000FF"/>
          <w:lang w:val="en-US"/>
        </w:rPr>
        <w:t>acc_id</w:t>
      </w:r>
      <w:proofErr w:type="spellEnd"/>
      <w:r w:rsidR="00872178" w:rsidRPr="00B43954">
        <w:rPr>
          <w:lang w:val="en-US"/>
        </w:rPr>
        <w:t xml:space="preserve">, </w:t>
      </w:r>
      <w:r w:rsidRPr="00B43954">
        <w:rPr>
          <w:lang w:val="en-US"/>
        </w:rPr>
        <w:t>and returns</w:t>
      </w:r>
      <w:r w:rsidR="00602AB5" w:rsidRPr="00B43954">
        <w:rPr>
          <w:lang w:val="en-US"/>
        </w:rPr>
        <w:t xml:space="preserve"> </w:t>
      </w:r>
      <w:r w:rsidR="00602AB5" w:rsidRPr="006F7C6C">
        <w:rPr>
          <w:b/>
          <w:lang w:val="en-US"/>
        </w:rPr>
        <w:t>1</w:t>
      </w:r>
      <w:r w:rsidR="00602AB5" w:rsidRPr="00B43954">
        <w:rPr>
          <w:lang w:val="en-US"/>
        </w:rPr>
        <w:t xml:space="preserve"> (</w:t>
      </w:r>
      <w:r w:rsidRPr="00B43954">
        <w:rPr>
          <w:lang w:val="en-US"/>
        </w:rPr>
        <w:t>one</w:t>
      </w:r>
      <w:r w:rsidR="00602AB5" w:rsidRPr="00B43954">
        <w:rPr>
          <w:lang w:val="en-US"/>
        </w:rPr>
        <w:t>)</w:t>
      </w:r>
      <w:r>
        <w:rPr>
          <w:lang w:val="en-US"/>
        </w:rPr>
        <w:t>,</w:t>
      </w:r>
      <w:r w:rsidR="00602AB5" w:rsidRPr="00B43954">
        <w:rPr>
          <w:lang w:val="en-US"/>
        </w:rPr>
        <w:t xml:space="preserve"> </w:t>
      </w:r>
      <w:r w:rsidRPr="00B43954">
        <w:rPr>
          <w:lang w:val="en-US"/>
        </w:rPr>
        <w:t>if the customer</w:t>
      </w:r>
      <w:r w:rsidR="00DE749C">
        <w:rPr>
          <w:lang w:val="en-US"/>
        </w:rPr>
        <w:t xml:space="preserve"> has</w:t>
      </w:r>
      <w:r>
        <w:rPr>
          <w:lang w:val="en-US"/>
        </w:rPr>
        <w:t xml:space="preserve"> the right to make withdrawals from the account, or</w:t>
      </w:r>
      <w:r w:rsidR="00602AB5" w:rsidRPr="00B43954">
        <w:rPr>
          <w:lang w:val="en-US"/>
        </w:rPr>
        <w:t xml:space="preserve"> </w:t>
      </w:r>
      <w:r w:rsidR="00602AB5" w:rsidRPr="006F7C6C">
        <w:rPr>
          <w:b/>
          <w:lang w:val="en-US"/>
        </w:rPr>
        <w:t xml:space="preserve">0 </w:t>
      </w:r>
      <w:r w:rsidR="00602AB5" w:rsidRPr="00B43954">
        <w:rPr>
          <w:lang w:val="en-US"/>
        </w:rPr>
        <w:t>(</w:t>
      </w:r>
      <w:r>
        <w:rPr>
          <w:lang w:val="en-US"/>
        </w:rPr>
        <w:t>zero), if the customer doesn't ha</w:t>
      </w:r>
      <w:r w:rsidR="00DE749C">
        <w:rPr>
          <w:lang w:val="en-US"/>
        </w:rPr>
        <w:t xml:space="preserve">ve </w:t>
      </w:r>
      <w:r>
        <w:rPr>
          <w:lang w:val="en-US"/>
        </w:rPr>
        <w:t>any authority to the account</w:t>
      </w:r>
      <w:r w:rsidR="00602AB5" w:rsidRPr="00B43954">
        <w:rPr>
          <w:lang w:val="en-US"/>
        </w:rPr>
        <w:t xml:space="preserve">. </w:t>
      </w:r>
    </w:p>
    <w:p w14:paraId="0AB5291D" w14:textId="62F6EE50" w:rsidR="00931486" w:rsidRPr="00F42C8E" w:rsidRDefault="00B43954" w:rsidP="00C30FE1">
      <w:pPr>
        <w:rPr>
          <w:i/>
          <w:lang w:val="en-US"/>
        </w:rPr>
      </w:pPr>
      <w:r w:rsidRPr="00F42C8E">
        <w:rPr>
          <w:i/>
          <w:lang w:val="en-US"/>
        </w:rPr>
        <w:t>When a customer transfer</w:t>
      </w:r>
      <w:r w:rsidR="00811F0D" w:rsidRPr="00F42C8E">
        <w:rPr>
          <w:i/>
          <w:lang w:val="en-US"/>
        </w:rPr>
        <w:t>s money from one account to another</w:t>
      </w:r>
      <w:r w:rsidRPr="00F42C8E">
        <w:rPr>
          <w:i/>
          <w:lang w:val="en-US"/>
        </w:rPr>
        <w:t xml:space="preserve">, </w:t>
      </w:r>
      <w:r w:rsidR="00F42C8E">
        <w:rPr>
          <w:i/>
          <w:lang w:val="en-US"/>
        </w:rPr>
        <w:t>use the</w:t>
      </w:r>
      <w:r w:rsidRPr="00F42C8E">
        <w:rPr>
          <w:i/>
          <w:lang w:val="en-US"/>
        </w:rPr>
        <w:t xml:space="preserve"> function </w:t>
      </w:r>
      <w:r w:rsidR="00F42C8E">
        <w:rPr>
          <w:i/>
          <w:lang w:val="en-US"/>
        </w:rPr>
        <w:t>to check</w:t>
      </w:r>
      <w:r w:rsidRPr="00F42C8E">
        <w:rPr>
          <w:i/>
          <w:lang w:val="en-US"/>
        </w:rPr>
        <w:t xml:space="preserve"> </w:t>
      </w:r>
      <w:r w:rsidR="00811F0D" w:rsidRPr="00F42C8E">
        <w:rPr>
          <w:i/>
          <w:lang w:val="en-US"/>
        </w:rPr>
        <w:t xml:space="preserve">if the customer has authority to the account represented by the column </w:t>
      </w:r>
      <w:proofErr w:type="spellStart"/>
      <w:r w:rsidR="00811F0D" w:rsidRPr="00F42C8E">
        <w:rPr>
          <w:b/>
          <w:i/>
          <w:lang w:val="en-US"/>
        </w:rPr>
        <w:t>from_acc_id</w:t>
      </w:r>
      <w:proofErr w:type="spellEnd"/>
      <w:r w:rsidR="00811F0D" w:rsidRPr="00F42C8E">
        <w:rPr>
          <w:i/>
          <w:lang w:val="en-US"/>
        </w:rPr>
        <w:t xml:space="preserve"> in the transfer table.</w:t>
      </w:r>
    </w:p>
    <w:p w14:paraId="494D24E5" w14:textId="77777777" w:rsidR="00811F0D" w:rsidRDefault="00811F0D" w:rsidP="00C30FE1">
      <w:pPr>
        <w:rPr>
          <w:lang w:val="en-US"/>
        </w:rPr>
      </w:pPr>
    </w:p>
    <w:p w14:paraId="4BCA7912" w14:textId="77777777" w:rsidR="00931486" w:rsidRDefault="00931486" w:rsidP="00931486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75474FBA" w14:textId="77777777" w:rsidR="00931486" w:rsidRDefault="00931486" w:rsidP="00C30FE1">
      <w:pPr>
        <w:rPr>
          <w:lang w:val="en-US"/>
        </w:rPr>
      </w:pPr>
    </w:p>
    <w:p w14:paraId="0408015D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get_authority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p_cust_id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account_owner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4228FDDD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                       p_acc_id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account_owner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)</w:t>
      </w:r>
    </w:p>
    <w:p w14:paraId="399FE027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NUMBER</w:t>
      </w:r>
    </w:p>
    <w:p w14:paraId="4566FBFA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AS</w:t>
      </w:r>
    </w:p>
    <w:p w14:paraId="1ADD8E6C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v_count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40AD8E97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5D440A06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COUNT</w:t>
      </w:r>
      <w:r>
        <w:rPr>
          <w:rStyle w:val="linewrapper"/>
          <w:color w:val="808030"/>
        </w:rPr>
        <w:t>(*)</w:t>
      </w:r>
    </w:p>
    <w:p w14:paraId="164179D9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v_count</w:t>
      </w:r>
    </w:p>
    <w:p w14:paraId="68EC425C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account_owner</w:t>
      </w:r>
    </w:p>
    <w:p w14:paraId="4ABABD08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cust_id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p_cust_id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acc_id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p_acc_id</w:t>
      </w:r>
      <w:r>
        <w:rPr>
          <w:rStyle w:val="linewrapper"/>
          <w:color w:val="808030"/>
        </w:rPr>
        <w:t>;</w:t>
      </w:r>
    </w:p>
    <w:p w14:paraId="78F2AE2D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</w:p>
    <w:p w14:paraId="1110DF20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v_count 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4F4C7BF5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-- Customer has authority</w:t>
      </w:r>
    </w:p>
    <w:p w14:paraId="443C3BB9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</w:p>
    <w:p w14:paraId="55CBFA41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-- Customer does not have authority</w:t>
      </w:r>
    </w:p>
    <w:p w14:paraId="0D4C657C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END IF</w:t>
      </w:r>
      <w:r>
        <w:rPr>
          <w:rStyle w:val="linewrapper"/>
          <w:color w:val="808030"/>
        </w:rPr>
        <w:t>;</w:t>
      </w:r>
    </w:p>
    <w:p w14:paraId="46DDFFAB" w14:textId="77777777" w:rsidR="00931486" w:rsidRDefault="00931486" w:rsidP="00931486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49ECC8AD" w14:textId="77777777" w:rsidR="00931486" w:rsidRDefault="00931486" w:rsidP="00931486">
      <w:pPr>
        <w:pStyle w:val="HTMLPreformatted"/>
        <w:shd w:val="clear" w:color="auto" w:fill="FFFFFF"/>
        <w:ind w:left="480"/>
        <w:rPr>
          <w:color w:val="000000"/>
        </w:rPr>
      </w:pPr>
    </w:p>
    <w:p w14:paraId="37FD1B2B" w14:textId="700AF4AE" w:rsidR="00931486" w:rsidRDefault="00931486" w:rsidP="00C30FE1">
      <w:pPr>
        <w:rPr>
          <w:lang w:val="en-US"/>
        </w:rPr>
      </w:pPr>
      <w:r>
        <w:rPr>
          <w:lang w:val="en-US"/>
        </w:rPr>
        <w:t>A</w:t>
      </w:r>
      <w:r w:rsidRPr="00B43954">
        <w:rPr>
          <w:lang w:val="en-US"/>
        </w:rPr>
        <w:t xml:space="preserve"> function called </w:t>
      </w:r>
      <w:proofErr w:type="spellStart"/>
      <w:r w:rsidRPr="00B43954">
        <w:rPr>
          <w:color w:val="0000FF"/>
          <w:lang w:val="en-US"/>
        </w:rPr>
        <w:t>get_authority</w:t>
      </w:r>
      <w:proofErr w:type="spellEnd"/>
      <w:r>
        <w:rPr>
          <w:color w:val="0000FF"/>
          <w:lang w:val="en-US"/>
        </w:rPr>
        <w:t xml:space="preserve"> is </w:t>
      </w:r>
      <w:proofErr w:type="gramStart"/>
      <w:r>
        <w:rPr>
          <w:lang w:val="en-US"/>
        </w:rPr>
        <w:t>c</w:t>
      </w:r>
      <w:r w:rsidRPr="00B43954">
        <w:rPr>
          <w:lang w:val="en-US"/>
        </w:rPr>
        <w:t>reate</w:t>
      </w:r>
      <w:r w:rsidR="00440405">
        <w:rPr>
          <w:lang w:val="en-US"/>
        </w:rPr>
        <w:t>d</w:t>
      </w:r>
      <w:proofErr w:type="gramEnd"/>
    </w:p>
    <w:p w14:paraId="69BF53EB" w14:textId="77777777" w:rsidR="00931486" w:rsidRDefault="00931486" w:rsidP="00C30FE1">
      <w:pPr>
        <w:rPr>
          <w:lang w:val="en-US"/>
        </w:rPr>
      </w:pPr>
    </w:p>
    <w:p w14:paraId="2F8D41F4" w14:textId="77777777" w:rsidR="00811F0D" w:rsidRPr="002C0569" w:rsidRDefault="00811F0D" w:rsidP="00811F0D">
      <w:pPr>
        <w:rPr>
          <w:b/>
          <w:lang w:val="en-US"/>
        </w:rPr>
      </w:pPr>
      <w:r w:rsidRPr="002C0569">
        <w:rPr>
          <w:b/>
          <w:lang w:val="en-US"/>
        </w:rPr>
        <w:t>Make sure that the function works!</w:t>
      </w:r>
    </w:p>
    <w:p w14:paraId="59280288" w14:textId="77777777" w:rsidR="00811F0D" w:rsidRPr="002C0569" w:rsidRDefault="00811F0D" w:rsidP="00811F0D">
      <w:pPr>
        <w:rPr>
          <w:lang w:val="en-US"/>
        </w:rPr>
      </w:pPr>
    </w:p>
    <w:p w14:paraId="7165EEA9" w14:textId="77777777" w:rsidR="00811F0D" w:rsidRDefault="00811F0D" w:rsidP="00811F0D">
      <w:pPr>
        <w:rPr>
          <w:b/>
          <w:lang w:val="en-US"/>
        </w:rPr>
      </w:pPr>
      <w:r w:rsidRPr="00C352E4">
        <w:rPr>
          <w:b/>
          <w:lang w:val="en-US"/>
        </w:rPr>
        <w:t>Show</w:t>
      </w:r>
      <w:r>
        <w:rPr>
          <w:b/>
          <w:lang w:val="en-US"/>
        </w:rPr>
        <w:t xml:space="preserve"> the result of the function test here:</w:t>
      </w:r>
    </w:p>
    <w:p w14:paraId="6E81CBB1" w14:textId="77777777" w:rsidR="00602AB5" w:rsidRDefault="00602AB5" w:rsidP="00C30FE1">
      <w:pPr>
        <w:rPr>
          <w:lang w:val="en-US"/>
        </w:rPr>
      </w:pPr>
    </w:p>
    <w:p w14:paraId="3AC8F355" w14:textId="77777777" w:rsidR="00440405" w:rsidRPr="00043DE8" w:rsidRDefault="00440405" w:rsidP="00440405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 xml:space="preserve"> and Result</w:t>
      </w:r>
      <w:r w:rsidRPr="00043DE8">
        <w:rPr>
          <w:b/>
          <w:bCs/>
          <w:lang w:val="en-US"/>
        </w:rPr>
        <w:t>:</w:t>
      </w:r>
    </w:p>
    <w:p w14:paraId="047040B6" w14:textId="77777777" w:rsidR="00811F0D" w:rsidRDefault="00811F0D" w:rsidP="00C30FE1">
      <w:pPr>
        <w:rPr>
          <w:lang w:val="en-US"/>
        </w:rPr>
      </w:pPr>
    </w:p>
    <w:p w14:paraId="0C7BD4D6" w14:textId="77777777" w:rsidR="00440405" w:rsidRDefault="00440405" w:rsidP="00C30FE1">
      <w:pPr>
        <w:rPr>
          <w:lang w:val="en-US"/>
        </w:rPr>
      </w:pPr>
    </w:p>
    <w:p w14:paraId="14ACE33F" w14:textId="77777777" w:rsidR="00440405" w:rsidRDefault="00440405" w:rsidP="004404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get_authority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'650707-1111'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8C00"/>
        </w:rPr>
        <w:t>123</w:t>
      </w:r>
      <w:r>
        <w:rPr>
          <w:rStyle w:val="linewrapper"/>
          <w:color w:val="808030"/>
        </w:rPr>
        <w:t>)</w:t>
      </w:r>
    </w:p>
    <w:p w14:paraId="479692DC" w14:textId="77777777" w:rsidR="00440405" w:rsidRDefault="00440405" w:rsidP="004404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dual</w:t>
      </w:r>
      <w:r>
        <w:rPr>
          <w:rStyle w:val="linewrapper"/>
          <w:color w:val="808030"/>
        </w:rPr>
        <w:t>;</w:t>
      </w:r>
    </w:p>
    <w:p w14:paraId="768CCF22" w14:textId="2882D244" w:rsidR="00440405" w:rsidRDefault="00E905C2" w:rsidP="004404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D7184B6">
            <wp:extent cx="4130675" cy="1568450"/>
            <wp:effectExtent l="0" t="0" r="0" b="0"/>
            <wp:docPr id="5" name="Picture 3" descr="A screenshot of a phone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phone&#13;&#10;&#13;&#10;Description automatically generated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58B9" w14:textId="77777777" w:rsidR="00440405" w:rsidRDefault="00440405" w:rsidP="00440405">
      <w:pPr>
        <w:pStyle w:val="HTMLPreformatted"/>
        <w:shd w:val="clear" w:color="auto" w:fill="FFFFFF"/>
        <w:ind w:left="480"/>
        <w:rPr>
          <w:rStyle w:val="linewrapper"/>
          <w:b/>
          <w:bCs/>
          <w:color w:val="800000"/>
        </w:rPr>
      </w:pPr>
    </w:p>
    <w:p w14:paraId="12F33F58" w14:textId="15ABED75" w:rsidR="00440405" w:rsidRDefault="00440405" w:rsidP="004404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get_authority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'650607-1111'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8C00"/>
        </w:rPr>
        <w:t>132</w:t>
      </w:r>
      <w:r>
        <w:rPr>
          <w:rStyle w:val="linewrapper"/>
          <w:color w:val="808030"/>
        </w:rPr>
        <w:t>)</w:t>
      </w:r>
    </w:p>
    <w:p w14:paraId="18D1CD57" w14:textId="77777777" w:rsidR="00440405" w:rsidRDefault="00440405" w:rsidP="00440405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dual</w:t>
      </w:r>
      <w:r>
        <w:rPr>
          <w:rStyle w:val="linewrapper"/>
          <w:color w:val="808030"/>
        </w:rPr>
        <w:t>;</w:t>
      </w:r>
    </w:p>
    <w:p w14:paraId="43BF4930" w14:textId="77777777" w:rsidR="00440405" w:rsidRDefault="00440405" w:rsidP="00440405">
      <w:pPr>
        <w:pStyle w:val="HTMLPreformatted"/>
        <w:shd w:val="clear" w:color="auto" w:fill="FFFFFF"/>
        <w:ind w:left="480"/>
        <w:rPr>
          <w:color w:val="000000"/>
        </w:rPr>
      </w:pPr>
    </w:p>
    <w:p w14:paraId="1C679453" w14:textId="7F5A243C" w:rsidR="00440405" w:rsidRDefault="00E905C2" w:rsidP="004404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3D04C5">
            <wp:extent cx="3964940" cy="2010410"/>
            <wp:effectExtent l="0" t="0" r="0" b="0"/>
            <wp:docPr id="6" name="Picture 3" descr="A screenshot of a phone numbe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phone number&#13;&#10;&#13;&#10;Description automatically generated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3FE3" w14:textId="77777777" w:rsidR="00811F0D" w:rsidRDefault="00811F0D" w:rsidP="00C30FE1">
      <w:pPr>
        <w:rPr>
          <w:lang w:val="en-US"/>
        </w:rPr>
      </w:pPr>
    </w:p>
    <w:p w14:paraId="3E7DDADD" w14:textId="77777777" w:rsidR="00811F0D" w:rsidRPr="00811F0D" w:rsidRDefault="00811F0D" w:rsidP="00C30FE1">
      <w:pPr>
        <w:rPr>
          <w:lang w:val="en-US"/>
        </w:rPr>
      </w:pPr>
    </w:p>
    <w:p w14:paraId="7D42350F" w14:textId="77777777" w:rsidR="00602AB5" w:rsidRPr="00811F0D" w:rsidRDefault="00811F0D" w:rsidP="00C30FE1">
      <w:pPr>
        <w:rPr>
          <w:b/>
          <w:lang w:val="en-US"/>
        </w:rPr>
      </w:pPr>
      <w:r w:rsidRPr="00811F0D">
        <w:rPr>
          <w:b/>
          <w:lang w:val="en-US"/>
        </w:rPr>
        <w:t>Task</w:t>
      </w:r>
      <w:r w:rsidR="00602AB5" w:rsidRPr="00811F0D">
        <w:rPr>
          <w:b/>
          <w:lang w:val="en-US"/>
        </w:rPr>
        <w:t xml:space="preserve"> 10</w:t>
      </w:r>
    </w:p>
    <w:p w14:paraId="6FFA8C6A" w14:textId="77777777" w:rsidR="006F7C6C" w:rsidRDefault="00811F0D" w:rsidP="00C30FE1">
      <w:pPr>
        <w:rPr>
          <w:lang w:val="en-US"/>
        </w:rPr>
      </w:pPr>
      <w:r w:rsidRPr="00811F0D">
        <w:rPr>
          <w:lang w:val="en-US"/>
        </w:rPr>
        <w:t>Create a trigger called</w:t>
      </w:r>
      <w:r w:rsidR="00334703" w:rsidRPr="00811F0D">
        <w:rPr>
          <w:lang w:val="en-US"/>
        </w:rPr>
        <w:t xml:space="preserve"> </w:t>
      </w:r>
      <w:proofErr w:type="spellStart"/>
      <w:r w:rsidR="00334703" w:rsidRPr="00811F0D">
        <w:rPr>
          <w:color w:val="0000FF"/>
          <w:lang w:val="en-US"/>
        </w:rPr>
        <w:t>aifer_</w:t>
      </w:r>
      <w:r>
        <w:rPr>
          <w:color w:val="0000FF"/>
          <w:lang w:val="en-US"/>
        </w:rPr>
        <w:t>deposition</w:t>
      </w:r>
      <w:proofErr w:type="spellEnd"/>
      <w:r w:rsidR="00334703" w:rsidRPr="00811F0D">
        <w:rPr>
          <w:lang w:val="en-US"/>
        </w:rPr>
        <w:t xml:space="preserve">. </w:t>
      </w:r>
      <w:r w:rsidRPr="006F7C6C">
        <w:rPr>
          <w:lang w:val="en-US"/>
        </w:rPr>
        <w:t>The</w:t>
      </w:r>
      <w:r w:rsidR="00982B7B" w:rsidRPr="006F7C6C">
        <w:rPr>
          <w:lang w:val="en-US"/>
        </w:rPr>
        <w:t xml:space="preserve"> trigger </w:t>
      </w:r>
      <w:r w:rsidR="006F7C6C" w:rsidRPr="006F7C6C">
        <w:rPr>
          <w:lang w:val="en-US"/>
        </w:rPr>
        <w:t xml:space="preserve">shall ensure that the balance is right after deposition to </w:t>
      </w:r>
      <w:r w:rsidR="006F7C6C">
        <w:rPr>
          <w:lang w:val="en-US"/>
        </w:rPr>
        <w:t>an account.</w:t>
      </w:r>
    </w:p>
    <w:p w14:paraId="79E9A408" w14:textId="77777777" w:rsidR="006F7C6C" w:rsidRDefault="006F7C6C" w:rsidP="00C30FE1">
      <w:pPr>
        <w:rPr>
          <w:lang w:val="en-US"/>
        </w:rPr>
      </w:pPr>
    </w:p>
    <w:p w14:paraId="1346CBE8" w14:textId="77777777" w:rsidR="00602AB5" w:rsidRDefault="006F7C6C" w:rsidP="00C30FE1">
      <w:pPr>
        <w:rPr>
          <w:lang w:val="en-US"/>
        </w:rPr>
      </w:pPr>
      <w:r w:rsidRPr="006F7C6C">
        <w:rPr>
          <w:lang w:val="en-US"/>
        </w:rPr>
        <w:t xml:space="preserve">The trigger should start </w:t>
      </w:r>
      <w:r w:rsidRPr="006F7C6C">
        <w:rPr>
          <w:b/>
          <w:lang w:val="en-US"/>
        </w:rPr>
        <w:t>after insert</w:t>
      </w:r>
      <w:r w:rsidRPr="006F7C6C">
        <w:rPr>
          <w:lang w:val="en-US"/>
        </w:rPr>
        <w:t xml:space="preserve"> </w:t>
      </w:r>
      <w:r w:rsidR="00ED1264">
        <w:rPr>
          <w:lang w:val="en-US"/>
        </w:rPr>
        <w:t>on</w:t>
      </w:r>
      <w:r w:rsidRPr="006F7C6C">
        <w:rPr>
          <w:lang w:val="en-US"/>
        </w:rPr>
        <w:t xml:space="preserve"> the </w:t>
      </w:r>
      <w:r>
        <w:rPr>
          <w:lang w:val="en-US"/>
        </w:rPr>
        <w:t>deposition table.</w:t>
      </w:r>
    </w:p>
    <w:p w14:paraId="027AAA49" w14:textId="77777777" w:rsidR="00C541AB" w:rsidRDefault="00C541AB" w:rsidP="00C30FE1">
      <w:pPr>
        <w:rPr>
          <w:lang w:val="en-US"/>
        </w:rPr>
      </w:pPr>
    </w:p>
    <w:p w14:paraId="4240E600" w14:textId="77777777" w:rsidR="00156B23" w:rsidRDefault="00156B23" w:rsidP="00156B23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2D9EDAE9" w14:textId="77777777" w:rsidR="00156B23" w:rsidRDefault="00156B23" w:rsidP="00C30FE1">
      <w:pPr>
        <w:rPr>
          <w:lang w:val="en-US"/>
        </w:rPr>
      </w:pPr>
    </w:p>
    <w:p w14:paraId="7C4CAFCC" w14:textId="77777777" w:rsidR="00C541AB" w:rsidRDefault="00C541AB" w:rsidP="00C541A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aifer_deposition</w:t>
      </w:r>
    </w:p>
    <w:p w14:paraId="25012E3B" w14:textId="77777777" w:rsidR="00C541AB" w:rsidRDefault="00C541AB" w:rsidP="00C541A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AFTER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deposition</w:t>
      </w:r>
    </w:p>
    <w:p w14:paraId="39575058" w14:textId="77777777" w:rsidR="00C541AB" w:rsidRDefault="00C541AB" w:rsidP="00C541A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</w:p>
    <w:p w14:paraId="65B221AC" w14:textId="77777777" w:rsidR="00C541AB" w:rsidRDefault="00C541AB" w:rsidP="00C541A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7DC2BE4A" w14:textId="77777777" w:rsidR="00C541AB" w:rsidRDefault="00C541AB" w:rsidP="00C541A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</w:p>
    <w:p w14:paraId="330B11EC" w14:textId="77777777" w:rsidR="00C541AB" w:rsidRDefault="00C541AB" w:rsidP="00C541A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SET</w:t>
      </w:r>
      <w:r>
        <w:rPr>
          <w:rStyle w:val="linewrapper"/>
          <w:color w:val="000000"/>
        </w:rPr>
        <w:t xml:space="preserve"> balance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balance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:</w:t>
      </w:r>
      <w:r>
        <w:rPr>
          <w:rStyle w:val="linewrapper"/>
          <w:color w:val="797997"/>
        </w:rPr>
        <w:t>NEW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amount</w:t>
      </w:r>
    </w:p>
    <w:p w14:paraId="4ABB59EF" w14:textId="77777777" w:rsidR="00C541AB" w:rsidRDefault="00C541AB" w:rsidP="00C541A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acc_id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:</w:t>
      </w:r>
      <w:r>
        <w:rPr>
          <w:rStyle w:val="linewrapper"/>
          <w:color w:val="797997"/>
        </w:rPr>
        <w:t>NEW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acc_id</w:t>
      </w:r>
      <w:r>
        <w:rPr>
          <w:rStyle w:val="linewrapper"/>
          <w:color w:val="808030"/>
        </w:rPr>
        <w:t>;</w:t>
      </w:r>
    </w:p>
    <w:p w14:paraId="1075FF71" w14:textId="77777777" w:rsidR="00C541AB" w:rsidRDefault="00C541AB" w:rsidP="00C541A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4E5DB745" w14:textId="77777777" w:rsidR="00C541AB" w:rsidRDefault="00C541AB" w:rsidP="00C30FE1">
      <w:pPr>
        <w:rPr>
          <w:lang w:val="en-US"/>
        </w:rPr>
      </w:pPr>
    </w:p>
    <w:p w14:paraId="403C4359" w14:textId="4B7DC7E1" w:rsidR="00C541AB" w:rsidRPr="006F7C6C" w:rsidRDefault="00C541AB" w:rsidP="00C30FE1">
      <w:pPr>
        <w:rPr>
          <w:lang w:val="en-US"/>
        </w:rPr>
      </w:pPr>
      <w:r>
        <w:rPr>
          <w:lang w:val="en-US"/>
        </w:rPr>
        <w:t>A</w:t>
      </w:r>
      <w:r w:rsidRPr="00811F0D">
        <w:rPr>
          <w:lang w:val="en-US"/>
        </w:rPr>
        <w:t xml:space="preserve"> trigger called </w:t>
      </w:r>
      <w:proofErr w:type="spellStart"/>
      <w:r w:rsidRPr="00811F0D">
        <w:rPr>
          <w:color w:val="0000FF"/>
          <w:lang w:val="en-US"/>
        </w:rPr>
        <w:t>aifer_</w:t>
      </w:r>
      <w:r>
        <w:rPr>
          <w:color w:val="0000FF"/>
          <w:lang w:val="en-US"/>
        </w:rPr>
        <w:t>deposition</w:t>
      </w:r>
      <w:proofErr w:type="spellEnd"/>
      <w:r>
        <w:rPr>
          <w:color w:val="0000FF"/>
          <w:lang w:val="en-US"/>
        </w:rPr>
        <w:t xml:space="preserve"> </w:t>
      </w:r>
      <w:r>
        <w:rPr>
          <w:lang w:val="en-US"/>
        </w:rPr>
        <w:t>is c</w:t>
      </w:r>
      <w:r w:rsidRPr="00811F0D">
        <w:rPr>
          <w:lang w:val="en-US"/>
        </w:rPr>
        <w:t>reate</w:t>
      </w:r>
      <w:r>
        <w:rPr>
          <w:lang w:val="en-US"/>
        </w:rPr>
        <w:t>d.</w:t>
      </w:r>
    </w:p>
    <w:p w14:paraId="1E0946A5" w14:textId="77777777" w:rsidR="00982B7B" w:rsidRDefault="00982B7B" w:rsidP="00C30FE1">
      <w:pPr>
        <w:rPr>
          <w:lang w:val="en-US"/>
        </w:rPr>
      </w:pPr>
    </w:p>
    <w:p w14:paraId="64E7E6BB" w14:textId="77777777" w:rsidR="00D46A45" w:rsidRPr="006F7C6C" w:rsidRDefault="00D46A45" w:rsidP="00C30FE1">
      <w:pPr>
        <w:rPr>
          <w:lang w:val="en-US"/>
        </w:rPr>
      </w:pPr>
    </w:p>
    <w:p w14:paraId="2F8B7604" w14:textId="77777777" w:rsidR="00982B7B" w:rsidRPr="00DE749C" w:rsidRDefault="00FA475E" w:rsidP="00C30FE1">
      <w:pPr>
        <w:rPr>
          <w:b/>
          <w:lang w:val="en-US"/>
        </w:rPr>
      </w:pPr>
      <w:r w:rsidRPr="00DE749C">
        <w:rPr>
          <w:b/>
          <w:lang w:val="en-US"/>
        </w:rPr>
        <w:t>Task</w:t>
      </w:r>
      <w:r w:rsidR="00982B7B" w:rsidRPr="00DE749C">
        <w:rPr>
          <w:b/>
          <w:lang w:val="en-US"/>
        </w:rPr>
        <w:t xml:space="preserve"> 11</w:t>
      </w:r>
    </w:p>
    <w:p w14:paraId="143B4861" w14:textId="77777777" w:rsidR="00FA475E" w:rsidRDefault="00FA475E" w:rsidP="00C30FE1">
      <w:pPr>
        <w:rPr>
          <w:lang w:val="en-US"/>
        </w:rPr>
      </w:pPr>
      <w:r w:rsidRPr="00FA475E">
        <w:rPr>
          <w:lang w:val="en-US"/>
        </w:rPr>
        <w:t>Create a trigger called</w:t>
      </w:r>
      <w:r w:rsidR="00982B7B" w:rsidRPr="00FA475E">
        <w:rPr>
          <w:lang w:val="en-US"/>
        </w:rPr>
        <w:t xml:space="preserve"> </w:t>
      </w:r>
      <w:proofErr w:type="spellStart"/>
      <w:r w:rsidR="00982B7B" w:rsidRPr="00FA475E">
        <w:rPr>
          <w:color w:val="0000FF"/>
          <w:lang w:val="en-US"/>
        </w:rPr>
        <w:t>bifer_</w:t>
      </w:r>
      <w:r w:rsidRPr="00FA475E">
        <w:rPr>
          <w:color w:val="0000FF"/>
          <w:lang w:val="en-US"/>
        </w:rPr>
        <w:t>withdrawal</w:t>
      </w:r>
      <w:proofErr w:type="spellEnd"/>
      <w:r w:rsidR="00982B7B" w:rsidRPr="00FA475E">
        <w:rPr>
          <w:lang w:val="en-US"/>
        </w:rPr>
        <w:t xml:space="preserve">. </w:t>
      </w:r>
      <w:r w:rsidRPr="00FA475E">
        <w:rPr>
          <w:lang w:val="en-US"/>
        </w:rPr>
        <w:t>The trigger</w:t>
      </w:r>
      <w:r w:rsidR="00982B7B" w:rsidRPr="00FA475E">
        <w:rPr>
          <w:lang w:val="en-US"/>
        </w:rPr>
        <w:t xml:space="preserve"> </w:t>
      </w:r>
      <w:r w:rsidRPr="00FA475E">
        <w:rPr>
          <w:lang w:val="en-US"/>
        </w:rPr>
        <w:t xml:space="preserve">must ensure that you </w:t>
      </w:r>
      <w:r w:rsidR="00380B71" w:rsidRPr="00FA475E">
        <w:rPr>
          <w:lang w:val="en-US"/>
        </w:rPr>
        <w:t>cannot</w:t>
      </w:r>
      <w:r w:rsidRPr="00FA475E">
        <w:rPr>
          <w:lang w:val="en-US"/>
        </w:rPr>
        <w:t xml:space="preserve"> </w:t>
      </w:r>
      <w:r w:rsidR="00DE749C">
        <w:rPr>
          <w:lang w:val="en-US"/>
        </w:rPr>
        <w:t xml:space="preserve">withdraw more </w:t>
      </w:r>
      <w:r w:rsidRPr="00FA475E">
        <w:rPr>
          <w:lang w:val="en-US"/>
        </w:rPr>
        <w:t>money than there is</w:t>
      </w:r>
      <w:r w:rsidR="00DE749C">
        <w:rPr>
          <w:lang w:val="en-US"/>
        </w:rPr>
        <w:t xml:space="preserve"> available</w:t>
      </w:r>
      <w:r w:rsidRPr="00FA475E">
        <w:rPr>
          <w:lang w:val="en-US"/>
        </w:rPr>
        <w:t xml:space="preserve"> in the account</w:t>
      </w:r>
      <w:r>
        <w:rPr>
          <w:lang w:val="en-US"/>
        </w:rPr>
        <w:t>.</w:t>
      </w:r>
    </w:p>
    <w:p w14:paraId="41546B4F" w14:textId="77777777" w:rsidR="00FA475E" w:rsidRDefault="00FA475E" w:rsidP="00C30FE1">
      <w:pPr>
        <w:rPr>
          <w:lang w:val="en-US"/>
        </w:rPr>
      </w:pPr>
    </w:p>
    <w:p w14:paraId="5EA586C5" w14:textId="77777777" w:rsidR="00380B71" w:rsidRDefault="00FA475E" w:rsidP="00C30FE1">
      <w:pPr>
        <w:rPr>
          <w:lang w:val="en-US"/>
        </w:rPr>
      </w:pPr>
      <w:r w:rsidRPr="00FA475E">
        <w:rPr>
          <w:lang w:val="en-US"/>
        </w:rPr>
        <w:t xml:space="preserve">The trigger should start before insert </w:t>
      </w:r>
      <w:r w:rsidR="00380B71">
        <w:rPr>
          <w:lang w:val="en-US"/>
        </w:rPr>
        <w:t>into</w:t>
      </w:r>
      <w:r w:rsidRPr="00FA475E">
        <w:rPr>
          <w:lang w:val="en-US"/>
        </w:rPr>
        <w:t xml:space="preserve"> the</w:t>
      </w:r>
      <w:r w:rsidR="00380B71">
        <w:rPr>
          <w:lang w:val="en-US"/>
        </w:rPr>
        <w:t xml:space="preserve"> withdrawal </w:t>
      </w:r>
      <w:r w:rsidR="00F42C8E">
        <w:rPr>
          <w:lang w:val="en-US"/>
        </w:rPr>
        <w:t>table</w:t>
      </w:r>
      <w:r w:rsidR="00F42C8E" w:rsidRPr="00FA475E">
        <w:rPr>
          <w:lang w:val="en-US"/>
        </w:rPr>
        <w:t>.</w:t>
      </w:r>
    </w:p>
    <w:p w14:paraId="0F3021F0" w14:textId="77777777" w:rsidR="00380B71" w:rsidRDefault="00380B71" w:rsidP="00C30FE1">
      <w:pPr>
        <w:rPr>
          <w:lang w:val="en-US"/>
        </w:rPr>
      </w:pPr>
    </w:p>
    <w:p w14:paraId="4492BD05" w14:textId="77777777" w:rsidR="00982B7B" w:rsidRDefault="00380B71" w:rsidP="00C30FE1">
      <w:pPr>
        <w:rPr>
          <w:lang w:val="en-US"/>
        </w:rPr>
      </w:pPr>
      <w:r w:rsidRPr="00380B71">
        <w:rPr>
          <w:b/>
          <w:lang w:val="en-US"/>
        </w:rPr>
        <w:lastRenderedPageBreak/>
        <w:t>NOTE</w:t>
      </w:r>
      <w:r w:rsidR="00F32CE6" w:rsidRPr="00380B71">
        <w:rPr>
          <w:b/>
          <w:lang w:val="en-US"/>
        </w:rPr>
        <w:t>!</w:t>
      </w:r>
      <w:r w:rsidR="00F32CE6" w:rsidRPr="00380B71">
        <w:rPr>
          <w:lang w:val="en-US"/>
        </w:rPr>
        <w:t xml:space="preserve"> </w:t>
      </w:r>
      <w:r w:rsidRPr="00380B71">
        <w:rPr>
          <w:lang w:val="en-US"/>
        </w:rPr>
        <w:t xml:space="preserve">The trigger should use the function </w:t>
      </w:r>
      <w:proofErr w:type="spellStart"/>
      <w:r w:rsidR="00F32CE6" w:rsidRPr="00380B71">
        <w:rPr>
          <w:color w:val="0000FF"/>
          <w:lang w:val="en-US"/>
        </w:rPr>
        <w:t>get_</w:t>
      </w:r>
      <w:r>
        <w:rPr>
          <w:color w:val="0000FF"/>
          <w:lang w:val="en-US"/>
        </w:rPr>
        <w:t>balance</w:t>
      </w:r>
      <w:proofErr w:type="spellEnd"/>
      <w:r w:rsidR="00F32CE6" w:rsidRPr="00380B71">
        <w:rPr>
          <w:lang w:val="en-US"/>
        </w:rPr>
        <w:t xml:space="preserve"> </w:t>
      </w:r>
      <w:r>
        <w:rPr>
          <w:lang w:val="en-US"/>
        </w:rPr>
        <w:t>for this job</w:t>
      </w:r>
      <w:r w:rsidR="00F32CE6" w:rsidRPr="00380B71">
        <w:rPr>
          <w:lang w:val="en-US"/>
        </w:rPr>
        <w:t>.</w:t>
      </w:r>
    </w:p>
    <w:p w14:paraId="03A29729" w14:textId="77777777" w:rsidR="007F39CC" w:rsidRDefault="007F39CC" w:rsidP="007F39CC">
      <w:pPr>
        <w:rPr>
          <w:b/>
          <w:bCs/>
          <w:lang w:val="en-US"/>
        </w:rPr>
      </w:pPr>
    </w:p>
    <w:p w14:paraId="2FD70297" w14:textId="668B28A1" w:rsidR="007F39CC" w:rsidRDefault="007F39CC" w:rsidP="007F39CC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0DF3A5D4" w14:textId="77777777" w:rsidR="007F39CC" w:rsidRDefault="007F39CC" w:rsidP="00C30FE1">
      <w:pPr>
        <w:rPr>
          <w:lang w:val="en-US"/>
        </w:rPr>
      </w:pPr>
    </w:p>
    <w:p w14:paraId="62B3EA49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CREATE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OR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REPLACE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TRIGGER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bifer_</w:t>
      </w:r>
      <w:proofErr w:type="gramStart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withdrawal</w:t>
      </w:r>
      <w:proofErr w:type="spellEnd"/>
      <w:proofErr w:type="gramEnd"/>
    </w:p>
    <w:p w14:paraId="2B2FEFBA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BEFORE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INSERT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ON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withdrawal</w:t>
      </w:r>
    </w:p>
    <w:p w14:paraId="690C7A0D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FOR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EACH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ROW</w:t>
      </w:r>
    </w:p>
    <w:p w14:paraId="1EB32981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DECLARE</w:t>
      </w:r>
    </w:p>
    <w:p w14:paraId="5A4BF91A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proofErr w:type="spellStart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v_balance</w:t>
      </w:r>
      <w:proofErr w:type="spellEnd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gramStart"/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NUMBER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2FA03FF9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BEGIN</w:t>
      </w:r>
    </w:p>
    <w:p w14:paraId="31C31205" w14:textId="7882D8EA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7F39CC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Get</w:t>
      </w:r>
      <w:r w:rsidR="00AE6E03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ting the </w:t>
      </w:r>
      <w:r w:rsidRPr="007F39CC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current balance of the account</w:t>
      </w:r>
    </w:p>
    <w:p w14:paraId="23970623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proofErr w:type="spellStart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v_balance</w:t>
      </w:r>
      <w:proofErr w:type="spellEnd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:=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get_balance</w:t>
      </w:r>
      <w:proofErr w:type="spellEnd"/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(:</w:t>
      </w:r>
      <w:proofErr w:type="spellStart"/>
      <w:r w:rsidRPr="007F39CC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7F39CC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acc_id</w:t>
      </w:r>
      <w:proofErr w:type="spellEnd"/>
      <w:proofErr w:type="gramStart"/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);</w:t>
      </w:r>
      <w:proofErr w:type="gramEnd"/>
    </w:p>
    <w:p w14:paraId="73D328A8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</w:p>
    <w:p w14:paraId="06CB9ADD" w14:textId="3FA19D6C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7F39CC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Check</w:t>
      </w:r>
      <w:r w:rsidR="00AE6E03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ing</w:t>
      </w:r>
      <w:r w:rsidRPr="007F39CC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 if the withdrawal amount is greater than the balance</w:t>
      </w:r>
    </w:p>
    <w:p w14:paraId="4C00BE11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IF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7F39CC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7F39CC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amount</w:t>
      </w:r>
      <w:proofErr w:type="spellEnd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&gt;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v_balance</w:t>
      </w:r>
      <w:proofErr w:type="spellEnd"/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THEN</w:t>
      </w:r>
    </w:p>
    <w:p w14:paraId="53886B57" w14:textId="7A9E01AD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7F39CC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If the amount is greate</w:t>
      </w:r>
      <w:r w:rsidR="00AE6E03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r, then </w:t>
      </w:r>
      <w:r w:rsidRPr="007F39CC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raise an error</w:t>
      </w:r>
    </w:p>
    <w:p w14:paraId="338AC84A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7F39CC">
        <w:rPr>
          <w:rFonts w:ascii="Courier New" w:eastAsia="Times New Roman" w:hAnsi="Courier New" w:cs="Courier New"/>
          <w:b/>
          <w:bCs/>
          <w:color w:val="BB7977"/>
          <w:sz w:val="20"/>
          <w:lang w:val="en-US" w:eastAsia="en-GB"/>
        </w:rPr>
        <w:t>RAISE_APPLICATION_ERROR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(-</w:t>
      </w:r>
      <w:r w:rsidRPr="007F39CC">
        <w:rPr>
          <w:rFonts w:ascii="Courier New" w:eastAsia="Times New Roman" w:hAnsi="Courier New" w:cs="Courier New"/>
          <w:color w:val="008C00"/>
          <w:sz w:val="20"/>
          <w:lang w:val="en-US" w:eastAsia="en-GB"/>
        </w:rPr>
        <w:t>20001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,</w:t>
      </w: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7F39CC">
        <w:rPr>
          <w:rFonts w:ascii="Courier New" w:eastAsia="Times New Roman" w:hAnsi="Courier New" w:cs="Courier New"/>
          <w:color w:val="0000E6"/>
          <w:sz w:val="20"/>
          <w:lang w:val="en-US" w:eastAsia="en-GB"/>
        </w:rPr>
        <w:t>'Insufficient funds for withdrawal'</w:t>
      </w:r>
      <w:proofErr w:type="gramStart"/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);</w:t>
      </w:r>
      <w:proofErr w:type="gramEnd"/>
    </w:p>
    <w:p w14:paraId="6E3296FF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7F39CC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 xml:space="preserve">END </w:t>
      </w:r>
      <w:proofErr w:type="gramStart"/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IF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25D7A5DB" w14:textId="77777777" w:rsidR="007F39CC" w:rsidRPr="007F39CC" w:rsidRDefault="007F39CC" w:rsidP="007F3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proofErr w:type="gramStart"/>
      <w:r w:rsidRPr="007F39CC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END</w:t>
      </w:r>
      <w:r w:rsidRPr="007F39CC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0476F57A" w14:textId="77777777" w:rsidR="007F39CC" w:rsidRPr="00380B71" w:rsidRDefault="007F39CC" w:rsidP="00C30FE1">
      <w:pPr>
        <w:rPr>
          <w:lang w:val="en-US"/>
        </w:rPr>
      </w:pPr>
    </w:p>
    <w:p w14:paraId="4BC7E26E" w14:textId="5EC2AD63" w:rsidR="007F39CC" w:rsidRPr="006F7C6C" w:rsidRDefault="007F39CC" w:rsidP="007F39CC">
      <w:pPr>
        <w:rPr>
          <w:lang w:val="en-US"/>
        </w:rPr>
      </w:pPr>
      <w:r>
        <w:rPr>
          <w:lang w:val="en-US"/>
        </w:rPr>
        <w:t>A</w:t>
      </w:r>
      <w:r w:rsidRPr="00811F0D">
        <w:rPr>
          <w:lang w:val="en-US"/>
        </w:rPr>
        <w:t xml:space="preserve"> trigger called </w:t>
      </w:r>
      <w:proofErr w:type="spellStart"/>
      <w:r w:rsidRPr="00FA475E">
        <w:rPr>
          <w:color w:val="0000FF"/>
          <w:lang w:val="en-US"/>
        </w:rPr>
        <w:t>bifer_withdrawal</w:t>
      </w:r>
      <w:proofErr w:type="spellEnd"/>
      <w:r>
        <w:rPr>
          <w:lang w:val="en-US"/>
        </w:rPr>
        <w:t xml:space="preserve"> is c</w:t>
      </w:r>
      <w:r w:rsidRPr="00811F0D">
        <w:rPr>
          <w:lang w:val="en-US"/>
        </w:rPr>
        <w:t>reate</w:t>
      </w:r>
      <w:r>
        <w:rPr>
          <w:lang w:val="en-US"/>
        </w:rPr>
        <w:t>d.</w:t>
      </w:r>
    </w:p>
    <w:p w14:paraId="4C6A3192" w14:textId="77777777" w:rsidR="00602AB5" w:rsidRPr="00380B71" w:rsidRDefault="00602AB5" w:rsidP="00C30FE1">
      <w:pPr>
        <w:rPr>
          <w:lang w:val="en-US"/>
        </w:rPr>
      </w:pPr>
    </w:p>
    <w:p w14:paraId="20FC9631" w14:textId="77777777" w:rsidR="007400D3" w:rsidRDefault="007400D3" w:rsidP="00C30FE1">
      <w:pPr>
        <w:rPr>
          <w:b/>
          <w:lang w:val="en-US"/>
        </w:rPr>
      </w:pPr>
    </w:p>
    <w:p w14:paraId="151A9BB6" w14:textId="77777777" w:rsidR="00602AB5" w:rsidRPr="00ED1264" w:rsidRDefault="00ED1264" w:rsidP="00C30FE1">
      <w:pPr>
        <w:rPr>
          <w:b/>
          <w:lang w:val="en-US"/>
        </w:rPr>
      </w:pPr>
      <w:r w:rsidRPr="00ED1264">
        <w:rPr>
          <w:b/>
          <w:lang w:val="en-US"/>
        </w:rPr>
        <w:t>Task</w:t>
      </w:r>
      <w:r w:rsidR="00E10E9C" w:rsidRPr="00ED1264">
        <w:rPr>
          <w:b/>
          <w:lang w:val="en-US"/>
        </w:rPr>
        <w:t xml:space="preserve"> 12</w:t>
      </w:r>
    </w:p>
    <w:p w14:paraId="38D45AA7" w14:textId="77777777" w:rsidR="00ED1264" w:rsidRDefault="00ED1264" w:rsidP="00C30FE1">
      <w:pPr>
        <w:rPr>
          <w:lang w:val="en-US"/>
        </w:rPr>
      </w:pPr>
      <w:r w:rsidRPr="00ED1264">
        <w:rPr>
          <w:lang w:val="en-US"/>
        </w:rPr>
        <w:t>Create a trigger called</w:t>
      </w:r>
      <w:r w:rsidR="00E10E9C" w:rsidRPr="00ED1264">
        <w:rPr>
          <w:lang w:val="en-US"/>
        </w:rPr>
        <w:t xml:space="preserve"> </w:t>
      </w:r>
      <w:proofErr w:type="spellStart"/>
      <w:r w:rsidR="00E10E9C" w:rsidRPr="00ED1264">
        <w:rPr>
          <w:color w:val="0000FF"/>
          <w:lang w:val="en-US"/>
        </w:rPr>
        <w:t>aifer_</w:t>
      </w:r>
      <w:r>
        <w:rPr>
          <w:color w:val="0000FF"/>
          <w:lang w:val="en-US"/>
        </w:rPr>
        <w:t>withdrawal</w:t>
      </w:r>
      <w:proofErr w:type="spellEnd"/>
      <w:r w:rsidR="00E10E9C" w:rsidRPr="00ED1264">
        <w:rPr>
          <w:lang w:val="en-US"/>
        </w:rPr>
        <w:t xml:space="preserve">. </w:t>
      </w:r>
      <w:r w:rsidRPr="006F7C6C">
        <w:rPr>
          <w:lang w:val="en-US"/>
        </w:rPr>
        <w:t xml:space="preserve">The trigger shall ensure that the balance is </w:t>
      </w:r>
      <w:r w:rsidR="00DE749C">
        <w:rPr>
          <w:lang w:val="en-US"/>
        </w:rPr>
        <w:t>correct</w:t>
      </w:r>
      <w:r w:rsidRPr="006F7C6C">
        <w:rPr>
          <w:lang w:val="en-US"/>
        </w:rPr>
        <w:t xml:space="preserve"> after </w:t>
      </w:r>
      <w:r>
        <w:rPr>
          <w:lang w:val="en-US"/>
        </w:rPr>
        <w:t>withdrawal</w:t>
      </w:r>
      <w:r w:rsidRPr="006F7C6C">
        <w:rPr>
          <w:lang w:val="en-US"/>
        </w:rPr>
        <w:t xml:space="preserve"> </w:t>
      </w:r>
      <w:r>
        <w:rPr>
          <w:lang w:val="en-US"/>
        </w:rPr>
        <w:t>on</w:t>
      </w:r>
      <w:r w:rsidRPr="006F7C6C">
        <w:rPr>
          <w:lang w:val="en-US"/>
        </w:rPr>
        <w:t xml:space="preserve"> </w:t>
      </w:r>
      <w:r>
        <w:rPr>
          <w:lang w:val="en-US"/>
        </w:rPr>
        <w:t>an account.</w:t>
      </w:r>
    </w:p>
    <w:p w14:paraId="45A681B9" w14:textId="77777777" w:rsidR="00ED1264" w:rsidRDefault="00ED1264" w:rsidP="00C30FE1">
      <w:pPr>
        <w:rPr>
          <w:lang w:val="en-US"/>
        </w:rPr>
      </w:pPr>
    </w:p>
    <w:p w14:paraId="1FCB73DF" w14:textId="77777777" w:rsidR="00ED1264" w:rsidRPr="006F7C6C" w:rsidRDefault="00ED1264" w:rsidP="00ED1264">
      <w:pPr>
        <w:rPr>
          <w:lang w:val="en-US"/>
        </w:rPr>
      </w:pPr>
      <w:r w:rsidRPr="006F7C6C">
        <w:rPr>
          <w:lang w:val="en-US"/>
        </w:rPr>
        <w:t xml:space="preserve">The trigger should start </w:t>
      </w:r>
      <w:r w:rsidRPr="006F7C6C">
        <w:rPr>
          <w:b/>
          <w:lang w:val="en-US"/>
        </w:rPr>
        <w:t>after insert</w:t>
      </w:r>
      <w:r w:rsidRPr="006F7C6C">
        <w:rPr>
          <w:lang w:val="en-US"/>
        </w:rPr>
        <w:t xml:space="preserve"> </w:t>
      </w:r>
      <w:r>
        <w:rPr>
          <w:lang w:val="en-US"/>
        </w:rPr>
        <w:t>on</w:t>
      </w:r>
      <w:r w:rsidRPr="006F7C6C">
        <w:rPr>
          <w:lang w:val="en-US"/>
        </w:rPr>
        <w:t xml:space="preserve"> the </w:t>
      </w:r>
      <w:r>
        <w:rPr>
          <w:lang w:val="en-US"/>
        </w:rPr>
        <w:t>withdrawal table.</w:t>
      </w:r>
    </w:p>
    <w:p w14:paraId="5B28E76F" w14:textId="77777777" w:rsidR="007400D3" w:rsidRDefault="007400D3" w:rsidP="00C30FE1">
      <w:pPr>
        <w:rPr>
          <w:lang w:val="en-US"/>
        </w:rPr>
      </w:pPr>
    </w:p>
    <w:p w14:paraId="22A12E26" w14:textId="77777777" w:rsidR="00620330" w:rsidRDefault="00620330" w:rsidP="00620330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3B6812AC" w14:textId="77777777" w:rsidR="00620330" w:rsidRDefault="00620330" w:rsidP="00C30FE1">
      <w:pPr>
        <w:rPr>
          <w:lang w:val="en-US"/>
        </w:rPr>
      </w:pPr>
    </w:p>
    <w:p w14:paraId="597BA2D7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CREATE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OR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REPLACE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TRIGGER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aifer_</w:t>
      </w:r>
      <w:proofErr w:type="gramStart"/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withdrawal</w:t>
      </w:r>
      <w:proofErr w:type="spellEnd"/>
      <w:proofErr w:type="gramEnd"/>
    </w:p>
    <w:p w14:paraId="772302CB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AFTER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INSERT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ON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withdrawal</w:t>
      </w:r>
    </w:p>
    <w:p w14:paraId="152F2D25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FOR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EACH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ROW</w:t>
      </w:r>
    </w:p>
    <w:p w14:paraId="4DE3A09C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BEGIN</w:t>
      </w:r>
    </w:p>
    <w:p w14:paraId="3095550B" w14:textId="5FF4CAC9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620330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Check</w:t>
      </w:r>
      <w:r w:rsidR="008035A7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ing</w:t>
      </w:r>
      <w:r w:rsidRPr="00620330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 if the account has enough balance</w:t>
      </w:r>
    </w:p>
    <w:p w14:paraId="6BEC4EB3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IF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get_balance</w:t>
      </w:r>
      <w:proofErr w:type="spellEnd"/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(:</w:t>
      </w:r>
      <w:proofErr w:type="spellStart"/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acc_id</w:t>
      </w:r>
      <w:proofErr w:type="spellEnd"/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)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&gt;=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amount</w:t>
      </w:r>
      <w:proofErr w:type="spellEnd"/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THEN</w:t>
      </w:r>
    </w:p>
    <w:p w14:paraId="639422B6" w14:textId="438B4665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620330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Updat</w:t>
      </w:r>
      <w:r w:rsidR="008035A7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ing</w:t>
      </w:r>
      <w:r w:rsidRPr="00620330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 the account balance</w:t>
      </w:r>
    </w:p>
    <w:p w14:paraId="4504795B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UPDATE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gramStart"/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account</w:t>
      </w:r>
      <w:proofErr w:type="gramEnd"/>
    </w:p>
    <w:p w14:paraId="57B07EB6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SET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balance 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=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balance 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-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amount</w:t>
      </w:r>
      <w:proofErr w:type="spellEnd"/>
    </w:p>
    <w:p w14:paraId="28F9E01D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WHERE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acc_id</w:t>
      </w:r>
      <w:proofErr w:type="spellEnd"/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=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acc_</w:t>
      </w:r>
      <w:proofErr w:type="gramStart"/>
      <w:r w:rsidRPr="00620330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id</w:t>
      </w:r>
      <w:proofErr w:type="spellEnd"/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151783C4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ELSE</w:t>
      </w:r>
    </w:p>
    <w:p w14:paraId="4226B7C4" w14:textId="6F1061A2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620330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Rais</w:t>
      </w:r>
      <w:r w:rsidR="008035A7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ing</w:t>
      </w:r>
      <w:r w:rsidRPr="00620330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 an error if </w:t>
      </w:r>
      <w:r w:rsidR="008035A7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the fund is </w:t>
      </w:r>
      <w:r w:rsidRPr="00620330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insufficient</w:t>
      </w:r>
    </w:p>
    <w:p w14:paraId="6264B191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620330">
        <w:rPr>
          <w:rFonts w:ascii="Courier New" w:eastAsia="Times New Roman" w:hAnsi="Courier New" w:cs="Courier New"/>
          <w:b/>
          <w:bCs/>
          <w:color w:val="BB7977"/>
          <w:sz w:val="20"/>
          <w:lang w:val="en-US" w:eastAsia="en-GB"/>
        </w:rPr>
        <w:t>RAISE_APPLICATION_ERROR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(-</w:t>
      </w:r>
      <w:r w:rsidRPr="00620330">
        <w:rPr>
          <w:rFonts w:ascii="Courier New" w:eastAsia="Times New Roman" w:hAnsi="Courier New" w:cs="Courier New"/>
          <w:color w:val="008C00"/>
          <w:sz w:val="20"/>
          <w:lang w:val="en-US" w:eastAsia="en-GB"/>
        </w:rPr>
        <w:t>20002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,</w:t>
      </w: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620330">
        <w:rPr>
          <w:rFonts w:ascii="Courier New" w:eastAsia="Times New Roman" w:hAnsi="Courier New" w:cs="Courier New"/>
          <w:color w:val="0000E6"/>
          <w:sz w:val="20"/>
          <w:lang w:val="en-US" w:eastAsia="en-GB"/>
        </w:rPr>
        <w:t>'Insufficient funds for withdrawal'</w:t>
      </w:r>
      <w:proofErr w:type="gramStart"/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);</w:t>
      </w:r>
      <w:proofErr w:type="gramEnd"/>
    </w:p>
    <w:p w14:paraId="4BFCFFEF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620330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 xml:space="preserve">END </w:t>
      </w:r>
      <w:proofErr w:type="gramStart"/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IF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43F3621E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808030"/>
          <w:sz w:val="20"/>
          <w:lang w:val="en-US" w:eastAsia="en-GB"/>
        </w:rPr>
      </w:pPr>
      <w:proofErr w:type="gramStart"/>
      <w:r w:rsidRPr="00620330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END</w:t>
      </w:r>
      <w:r w:rsidRPr="00620330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31ABE209" w14:textId="77777777" w:rsidR="00620330" w:rsidRPr="00620330" w:rsidRDefault="00620330" w:rsidP="00620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</w:p>
    <w:p w14:paraId="2D016B49" w14:textId="369B6395" w:rsidR="00620330" w:rsidRPr="006F7C6C" w:rsidRDefault="00620330" w:rsidP="00620330">
      <w:pPr>
        <w:rPr>
          <w:lang w:val="en-US"/>
        </w:rPr>
      </w:pPr>
      <w:r>
        <w:rPr>
          <w:lang w:val="en-US"/>
        </w:rPr>
        <w:t>A</w:t>
      </w:r>
      <w:r w:rsidRPr="00811F0D">
        <w:rPr>
          <w:lang w:val="en-US"/>
        </w:rPr>
        <w:t xml:space="preserve"> trigger called </w:t>
      </w:r>
      <w:proofErr w:type="spellStart"/>
      <w:r w:rsidRPr="00ED1264">
        <w:rPr>
          <w:color w:val="0000FF"/>
          <w:lang w:val="en-US"/>
        </w:rPr>
        <w:t>aifer_</w:t>
      </w:r>
      <w:r>
        <w:rPr>
          <w:color w:val="0000FF"/>
          <w:lang w:val="en-US"/>
        </w:rPr>
        <w:t>withdrawal</w:t>
      </w:r>
      <w:proofErr w:type="spellEnd"/>
      <w:r>
        <w:rPr>
          <w:lang w:val="en-US"/>
        </w:rPr>
        <w:t xml:space="preserve"> is c</w:t>
      </w:r>
      <w:r w:rsidRPr="00811F0D">
        <w:rPr>
          <w:lang w:val="en-US"/>
        </w:rPr>
        <w:t>reate</w:t>
      </w:r>
      <w:r>
        <w:rPr>
          <w:lang w:val="en-US"/>
        </w:rPr>
        <w:t>d.</w:t>
      </w:r>
    </w:p>
    <w:p w14:paraId="4B437AB8" w14:textId="77777777" w:rsidR="00D46A45" w:rsidRDefault="00D46A45" w:rsidP="00C30FE1">
      <w:pPr>
        <w:rPr>
          <w:b/>
          <w:lang w:val="en-US"/>
        </w:rPr>
      </w:pPr>
    </w:p>
    <w:p w14:paraId="76C7C62C" w14:textId="77777777" w:rsidR="00D46A45" w:rsidRDefault="00D46A45" w:rsidP="00C30FE1">
      <w:pPr>
        <w:rPr>
          <w:b/>
          <w:lang w:val="en-US"/>
        </w:rPr>
      </w:pPr>
    </w:p>
    <w:p w14:paraId="690A8450" w14:textId="77777777" w:rsidR="00E10E9C" w:rsidRPr="007400D3" w:rsidRDefault="007400D3" w:rsidP="00C30FE1">
      <w:pPr>
        <w:rPr>
          <w:b/>
          <w:lang w:val="en-US"/>
        </w:rPr>
      </w:pPr>
      <w:r w:rsidRPr="007400D3">
        <w:rPr>
          <w:b/>
          <w:lang w:val="en-US"/>
        </w:rPr>
        <w:t>Task</w:t>
      </w:r>
      <w:r w:rsidR="007B284B" w:rsidRPr="007400D3">
        <w:rPr>
          <w:b/>
          <w:lang w:val="en-US"/>
        </w:rPr>
        <w:t xml:space="preserve"> 13</w:t>
      </w:r>
    </w:p>
    <w:p w14:paraId="5382D47E" w14:textId="77777777" w:rsidR="007400D3" w:rsidRDefault="007400D3" w:rsidP="00C30FE1">
      <w:pPr>
        <w:rPr>
          <w:lang w:val="en-US"/>
        </w:rPr>
      </w:pPr>
      <w:r w:rsidRPr="007400D3">
        <w:rPr>
          <w:lang w:val="en-US"/>
        </w:rPr>
        <w:t>Create an additional trigger</w:t>
      </w:r>
      <w:r>
        <w:rPr>
          <w:lang w:val="en-US"/>
        </w:rPr>
        <w:t>,</w:t>
      </w:r>
      <w:r w:rsidR="007B284B" w:rsidRPr="007400D3">
        <w:rPr>
          <w:lang w:val="en-US"/>
        </w:rPr>
        <w:t xml:space="preserve"> </w:t>
      </w:r>
      <w:r>
        <w:rPr>
          <w:lang w:val="en-US"/>
        </w:rPr>
        <w:t>t</w:t>
      </w:r>
      <w:r w:rsidRPr="007400D3">
        <w:rPr>
          <w:lang w:val="en-US"/>
        </w:rPr>
        <w:t>his time with the name</w:t>
      </w:r>
      <w:r w:rsidR="007B284B" w:rsidRPr="007400D3">
        <w:rPr>
          <w:lang w:val="en-US"/>
        </w:rPr>
        <w:t xml:space="preserve"> </w:t>
      </w:r>
      <w:proofErr w:type="spellStart"/>
      <w:r w:rsidR="007B284B" w:rsidRPr="007400D3">
        <w:rPr>
          <w:color w:val="0000FF"/>
          <w:lang w:val="en-US"/>
        </w:rPr>
        <w:t>bifer_</w:t>
      </w:r>
      <w:r>
        <w:rPr>
          <w:color w:val="0000FF"/>
          <w:lang w:val="en-US"/>
        </w:rPr>
        <w:t>transfer</w:t>
      </w:r>
      <w:proofErr w:type="spellEnd"/>
      <w:r w:rsidR="007B284B" w:rsidRPr="007400D3">
        <w:rPr>
          <w:lang w:val="en-US"/>
        </w:rPr>
        <w:t xml:space="preserve">. </w:t>
      </w:r>
      <w:r w:rsidRPr="00FA475E">
        <w:rPr>
          <w:lang w:val="en-US"/>
        </w:rPr>
        <w:t>The trigger must ensure that you cannot take out more money than there is</w:t>
      </w:r>
      <w:r w:rsidR="00DE749C">
        <w:rPr>
          <w:lang w:val="en-US"/>
        </w:rPr>
        <w:t xml:space="preserve"> available</w:t>
      </w:r>
      <w:r w:rsidRPr="00FA475E">
        <w:rPr>
          <w:lang w:val="en-US"/>
        </w:rPr>
        <w:t xml:space="preserve"> in the </w:t>
      </w:r>
      <w:r w:rsidR="00F42C8E">
        <w:rPr>
          <w:lang w:val="en-US"/>
        </w:rPr>
        <w:t xml:space="preserve">account that you are moving money </w:t>
      </w:r>
      <w:proofErr w:type="gramStart"/>
      <w:r w:rsidR="00F42C8E">
        <w:rPr>
          <w:lang w:val="en-US"/>
        </w:rPr>
        <w:t>from</w:t>
      </w:r>
      <w:r w:rsidR="00D46A45">
        <w:rPr>
          <w:lang w:val="en-US"/>
        </w:rPr>
        <w:t xml:space="preserve">, </w:t>
      </w:r>
      <w:r>
        <w:rPr>
          <w:lang w:val="en-US"/>
        </w:rPr>
        <w:t>when</w:t>
      </w:r>
      <w:proofErr w:type="gramEnd"/>
      <w:r>
        <w:rPr>
          <w:lang w:val="en-US"/>
        </w:rPr>
        <w:t xml:space="preserve"> you transfer money from one account to another.</w:t>
      </w:r>
    </w:p>
    <w:p w14:paraId="5D1EC109" w14:textId="77777777" w:rsidR="007400D3" w:rsidRPr="007400D3" w:rsidRDefault="007400D3" w:rsidP="00C30FE1">
      <w:pPr>
        <w:rPr>
          <w:lang w:val="en-US"/>
        </w:rPr>
      </w:pPr>
    </w:p>
    <w:p w14:paraId="7FE0593F" w14:textId="77777777" w:rsidR="007400D3" w:rsidRDefault="007400D3" w:rsidP="00C30FE1">
      <w:pPr>
        <w:rPr>
          <w:lang w:val="en-US"/>
        </w:rPr>
      </w:pPr>
      <w:r w:rsidRPr="00F42C8E">
        <w:rPr>
          <w:b/>
          <w:lang w:val="en-US"/>
        </w:rPr>
        <w:t>NOTE</w:t>
      </w:r>
      <w:r w:rsidR="007B284B" w:rsidRPr="00F42C8E">
        <w:rPr>
          <w:b/>
          <w:lang w:val="en-US"/>
        </w:rPr>
        <w:t>!</w:t>
      </w:r>
      <w:r w:rsidR="00F42C8E">
        <w:rPr>
          <w:lang w:val="en-US"/>
        </w:rPr>
        <w:t xml:space="preserve"> </w:t>
      </w:r>
      <w:r w:rsidR="00F42C8E" w:rsidRPr="00380B71">
        <w:rPr>
          <w:lang w:val="en-US"/>
        </w:rPr>
        <w:t xml:space="preserve">The trigger should use the function </w:t>
      </w:r>
      <w:proofErr w:type="spellStart"/>
      <w:r w:rsidR="00F42C8E" w:rsidRPr="00380B71">
        <w:rPr>
          <w:color w:val="0000FF"/>
          <w:lang w:val="en-US"/>
        </w:rPr>
        <w:t>get_</w:t>
      </w:r>
      <w:r w:rsidR="00F42C8E">
        <w:rPr>
          <w:color w:val="0000FF"/>
          <w:lang w:val="en-US"/>
        </w:rPr>
        <w:t>balance</w:t>
      </w:r>
      <w:proofErr w:type="spellEnd"/>
      <w:r w:rsidR="00F42C8E" w:rsidRPr="00380B71">
        <w:rPr>
          <w:lang w:val="en-US"/>
        </w:rPr>
        <w:t xml:space="preserve"> </w:t>
      </w:r>
      <w:r w:rsidR="00F42C8E">
        <w:rPr>
          <w:lang w:val="en-US"/>
        </w:rPr>
        <w:t>for this job</w:t>
      </w:r>
      <w:r w:rsidR="00D46A45">
        <w:rPr>
          <w:lang w:val="en-US"/>
        </w:rPr>
        <w:t>.</w:t>
      </w:r>
      <w:r w:rsidR="00F42C8E">
        <w:rPr>
          <w:lang w:val="en-US"/>
        </w:rPr>
        <w:t xml:space="preserve"> </w:t>
      </w:r>
    </w:p>
    <w:p w14:paraId="5CCCC411" w14:textId="77777777" w:rsidR="00F42C8E" w:rsidRPr="00F42C8E" w:rsidRDefault="00F42C8E" w:rsidP="00C30FE1">
      <w:pPr>
        <w:rPr>
          <w:lang w:val="en-US"/>
        </w:rPr>
      </w:pPr>
    </w:p>
    <w:p w14:paraId="7D96E4E2" w14:textId="043168B3" w:rsidR="007400D3" w:rsidRPr="00250C3B" w:rsidRDefault="00D46A45" w:rsidP="00C30FE1">
      <w:pPr>
        <w:rPr>
          <w:i/>
          <w:lang w:val="en-US"/>
        </w:rPr>
      </w:pPr>
      <w:r w:rsidRPr="00D46A45">
        <w:rPr>
          <w:i/>
          <w:lang w:val="en-US"/>
        </w:rPr>
        <w:t>This is a go</w:t>
      </w:r>
      <w:r w:rsidR="00DE749C">
        <w:rPr>
          <w:i/>
          <w:lang w:val="en-US"/>
        </w:rPr>
        <w:t>o</w:t>
      </w:r>
      <w:r w:rsidRPr="00D46A45">
        <w:rPr>
          <w:i/>
          <w:lang w:val="en-US"/>
        </w:rPr>
        <w:t>d example of how we can reuse our SQL code!</w:t>
      </w:r>
    </w:p>
    <w:p w14:paraId="6543C0CE" w14:textId="77777777" w:rsidR="00250C3B" w:rsidRDefault="00250C3B" w:rsidP="00250C3B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37712CF3" w14:textId="77777777" w:rsid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</w:pPr>
    </w:p>
    <w:p w14:paraId="768A3CBE" w14:textId="26D43E92" w:rsidR="00250C3B" w:rsidRP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CREATE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OR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REPLACE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TRIGGER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bifer_</w:t>
      </w:r>
      <w:proofErr w:type="gramStart"/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transfer</w:t>
      </w:r>
      <w:proofErr w:type="spellEnd"/>
      <w:proofErr w:type="gramEnd"/>
    </w:p>
    <w:p w14:paraId="30493B30" w14:textId="77777777" w:rsidR="00250C3B" w:rsidRP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BEFORE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INSERT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ON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transfer</w:t>
      </w:r>
    </w:p>
    <w:p w14:paraId="04706527" w14:textId="77777777" w:rsidR="00250C3B" w:rsidRP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FOR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EACH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ROW</w:t>
      </w:r>
    </w:p>
    <w:p w14:paraId="66E52BEF" w14:textId="77777777" w:rsidR="00250C3B" w:rsidRP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BEGIN</w:t>
      </w:r>
    </w:p>
    <w:p w14:paraId="00D35475" w14:textId="218C2B3A" w:rsidR="00250C3B" w:rsidRP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250C3B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Check</w:t>
      </w:r>
      <w:r w:rsidR="00B3373B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ing</w:t>
      </w:r>
      <w:r w:rsidRPr="00250C3B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 if the account has enough balance</w:t>
      </w:r>
    </w:p>
    <w:p w14:paraId="465BBDCF" w14:textId="77777777" w:rsidR="00250C3B" w:rsidRP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IF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get_balance</w:t>
      </w:r>
      <w:proofErr w:type="spellEnd"/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(:</w:t>
      </w:r>
      <w:proofErr w:type="spellStart"/>
      <w:r w:rsidRPr="00250C3B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250C3B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from_acc_id</w:t>
      </w:r>
      <w:proofErr w:type="spellEnd"/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)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&lt;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250C3B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250C3B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amount</w:t>
      </w:r>
      <w:proofErr w:type="spellEnd"/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gramStart"/>
      <w:r w:rsidRPr="00250C3B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THEN</w:t>
      </w:r>
      <w:proofErr w:type="gramEnd"/>
    </w:p>
    <w:p w14:paraId="488D759B" w14:textId="7F3A525F" w:rsidR="00250C3B" w:rsidRP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250C3B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If the balance is insufficient, raise an error</w:t>
      </w:r>
    </w:p>
    <w:p w14:paraId="75E5A494" w14:textId="77777777" w:rsidR="00250C3B" w:rsidRPr="00250C3B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    </w:t>
      </w:r>
      <w:r w:rsidRPr="00250C3B">
        <w:rPr>
          <w:rFonts w:ascii="Courier New" w:eastAsia="Times New Roman" w:hAnsi="Courier New" w:cs="Courier New"/>
          <w:b/>
          <w:bCs/>
          <w:color w:val="BB7977"/>
          <w:sz w:val="20"/>
          <w:lang w:val="en-US" w:eastAsia="en-GB"/>
        </w:rPr>
        <w:t>RAISE_APPLICATION_ERROR</w:t>
      </w:r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(-</w:t>
      </w:r>
      <w:r w:rsidRPr="00250C3B">
        <w:rPr>
          <w:rFonts w:ascii="Courier New" w:eastAsia="Times New Roman" w:hAnsi="Courier New" w:cs="Courier New"/>
          <w:color w:val="008C00"/>
          <w:sz w:val="20"/>
          <w:lang w:val="en-US" w:eastAsia="en-GB"/>
        </w:rPr>
        <w:t>20003</w:t>
      </w:r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,</w:t>
      </w: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250C3B">
        <w:rPr>
          <w:rFonts w:ascii="Courier New" w:eastAsia="Times New Roman" w:hAnsi="Courier New" w:cs="Courier New"/>
          <w:color w:val="0000E6"/>
          <w:sz w:val="20"/>
          <w:lang w:val="en-US" w:eastAsia="en-GB"/>
        </w:rPr>
        <w:t>'Insufficient funds for transfer'</w:t>
      </w:r>
      <w:proofErr w:type="gramStart"/>
      <w:r w:rsidRPr="00250C3B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);</w:t>
      </w:r>
      <w:proofErr w:type="gramEnd"/>
    </w:p>
    <w:p w14:paraId="05E7C9D7" w14:textId="77777777" w:rsidR="00250C3B" w:rsidRPr="00E905C2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250C3B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E905C2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 xml:space="preserve">END </w:t>
      </w:r>
      <w:proofErr w:type="gramStart"/>
      <w:r w:rsidRPr="00E905C2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IF</w:t>
      </w:r>
      <w:r w:rsidRPr="00E905C2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2836EB30" w14:textId="77777777" w:rsidR="00250C3B" w:rsidRPr="00E905C2" w:rsidRDefault="00250C3B" w:rsidP="0025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proofErr w:type="gramStart"/>
      <w:r w:rsidRPr="00E905C2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END</w:t>
      </w:r>
      <w:r w:rsidRPr="00E905C2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20D79C94" w14:textId="77777777" w:rsidR="00D46A45" w:rsidRDefault="00D46A45" w:rsidP="00C30FE1">
      <w:pPr>
        <w:rPr>
          <w:b/>
          <w:lang w:val="en-US"/>
        </w:rPr>
      </w:pPr>
    </w:p>
    <w:p w14:paraId="02017857" w14:textId="766D3B9C" w:rsidR="00250C3B" w:rsidRPr="006F7C6C" w:rsidRDefault="00250C3B" w:rsidP="00250C3B">
      <w:pPr>
        <w:rPr>
          <w:lang w:val="en-US"/>
        </w:rPr>
      </w:pPr>
      <w:r>
        <w:rPr>
          <w:lang w:val="en-US"/>
        </w:rPr>
        <w:t>A</w:t>
      </w:r>
      <w:r w:rsidRPr="00811F0D">
        <w:rPr>
          <w:lang w:val="en-US"/>
        </w:rPr>
        <w:t xml:space="preserve"> trigger called </w:t>
      </w:r>
      <w:proofErr w:type="spellStart"/>
      <w:r w:rsidRPr="007400D3">
        <w:rPr>
          <w:color w:val="0000FF"/>
          <w:lang w:val="en-US"/>
        </w:rPr>
        <w:t>bifer_</w:t>
      </w:r>
      <w:r>
        <w:rPr>
          <w:color w:val="0000FF"/>
          <w:lang w:val="en-US"/>
        </w:rPr>
        <w:t>transfer</w:t>
      </w:r>
      <w:proofErr w:type="spellEnd"/>
      <w:r>
        <w:rPr>
          <w:lang w:val="en-US"/>
        </w:rPr>
        <w:t xml:space="preserve"> is c</w:t>
      </w:r>
      <w:r w:rsidRPr="00811F0D">
        <w:rPr>
          <w:lang w:val="en-US"/>
        </w:rPr>
        <w:t>reate</w:t>
      </w:r>
      <w:r>
        <w:rPr>
          <w:lang w:val="en-US"/>
        </w:rPr>
        <w:t>d.</w:t>
      </w:r>
    </w:p>
    <w:p w14:paraId="2A62DA18" w14:textId="77777777" w:rsidR="00250C3B" w:rsidRPr="00DE749C" w:rsidRDefault="00250C3B" w:rsidP="00C30FE1">
      <w:pPr>
        <w:rPr>
          <w:b/>
          <w:lang w:val="en-US"/>
        </w:rPr>
      </w:pPr>
    </w:p>
    <w:p w14:paraId="0A9E9197" w14:textId="77777777" w:rsidR="00E10E9C" w:rsidRPr="007717C9" w:rsidRDefault="007717C9" w:rsidP="00C30FE1">
      <w:pPr>
        <w:rPr>
          <w:b/>
          <w:lang w:val="en-US"/>
        </w:rPr>
      </w:pPr>
      <w:r w:rsidRPr="007717C9">
        <w:rPr>
          <w:b/>
          <w:lang w:val="en-US"/>
        </w:rPr>
        <w:t>Task</w:t>
      </w:r>
      <w:r w:rsidR="00E7409B" w:rsidRPr="007717C9">
        <w:rPr>
          <w:b/>
          <w:lang w:val="en-US"/>
        </w:rPr>
        <w:t xml:space="preserve"> 14</w:t>
      </w:r>
    </w:p>
    <w:p w14:paraId="00440DB3" w14:textId="77777777" w:rsidR="007717C9" w:rsidRDefault="007717C9" w:rsidP="00C30FE1">
      <w:pPr>
        <w:rPr>
          <w:lang w:val="en-US"/>
        </w:rPr>
      </w:pPr>
      <w:r w:rsidRPr="007717C9">
        <w:rPr>
          <w:lang w:val="en-US"/>
        </w:rPr>
        <w:t>Now it is time to create the last trigger in this lab</w:t>
      </w:r>
      <w:r w:rsidR="000C4DAD" w:rsidRPr="007717C9">
        <w:rPr>
          <w:lang w:val="en-US"/>
        </w:rPr>
        <w:t xml:space="preserve">. </w:t>
      </w:r>
      <w:r w:rsidRPr="007717C9">
        <w:rPr>
          <w:lang w:val="en-US"/>
        </w:rPr>
        <w:t xml:space="preserve">The trigger </w:t>
      </w:r>
      <w:r w:rsidR="002E1229">
        <w:rPr>
          <w:lang w:val="en-US"/>
        </w:rPr>
        <w:t>should</w:t>
      </w:r>
      <w:r w:rsidRPr="007717C9">
        <w:rPr>
          <w:lang w:val="en-US"/>
        </w:rPr>
        <w:t xml:space="preserve"> have the name</w:t>
      </w:r>
      <w:r w:rsidR="000C4DAD" w:rsidRPr="007717C9">
        <w:rPr>
          <w:lang w:val="en-US"/>
        </w:rPr>
        <w:t xml:space="preserve"> </w:t>
      </w:r>
      <w:proofErr w:type="spellStart"/>
      <w:r w:rsidR="000C4DAD" w:rsidRPr="007717C9">
        <w:rPr>
          <w:color w:val="0000FF"/>
          <w:lang w:val="en-US"/>
        </w:rPr>
        <w:t>aifer_</w:t>
      </w:r>
      <w:r>
        <w:rPr>
          <w:color w:val="0000FF"/>
          <w:lang w:val="en-US"/>
        </w:rPr>
        <w:t>transfer</w:t>
      </w:r>
      <w:proofErr w:type="spellEnd"/>
      <w:r w:rsidR="000C4DAD" w:rsidRPr="007717C9">
        <w:rPr>
          <w:lang w:val="en-US"/>
        </w:rPr>
        <w:t xml:space="preserve">. </w:t>
      </w:r>
      <w:r w:rsidRPr="007717C9">
        <w:rPr>
          <w:lang w:val="en-US"/>
        </w:rPr>
        <w:t xml:space="preserve">It </w:t>
      </w:r>
      <w:r w:rsidR="002E1229">
        <w:rPr>
          <w:lang w:val="en-US"/>
        </w:rPr>
        <w:t>must</w:t>
      </w:r>
      <w:r w:rsidRPr="007717C9">
        <w:rPr>
          <w:lang w:val="en-US"/>
        </w:rPr>
        <w:t xml:space="preserve"> ensure that the balance is </w:t>
      </w:r>
      <w:r w:rsidR="00DE749C">
        <w:rPr>
          <w:lang w:val="en-US"/>
        </w:rPr>
        <w:t>correct</w:t>
      </w:r>
      <w:r w:rsidRPr="007717C9">
        <w:rPr>
          <w:lang w:val="en-US"/>
        </w:rPr>
        <w:t xml:space="preserve"> on the accounts after the trans</w:t>
      </w:r>
      <w:r w:rsidR="00DE749C">
        <w:rPr>
          <w:lang w:val="en-US"/>
        </w:rPr>
        <w:t xml:space="preserve">action </w:t>
      </w:r>
      <w:r w:rsidRPr="007717C9">
        <w:rPr>
          <w:lang w:val="en-US"/>
        </w:rPr>
        <w:t>is complete</w:t>
      </w:r>
      <w:r w:rsidR="00DE749C">
        <w:rPr>
          <w:lang w:val="en-US"/>
        </w:rPr>
        <w:t>d</w:t>
      </w:r>
      <w:r>
        <w:rPr>
          <w:lang w:val="en-US"/>
        </w:rPr>
        <w:t>.</w:t>
      </w:r>
    </w:p>
    <w:p w14:paraId="4DCE3636" w14:textId="77777777" w:rsidR="007717C9" w:rsidRPr="007717C9" w:rsidRDefault="007717C9" w:rsidP="00C30FE1">
      <w:pPr>
        <w:rPr>
          <w:lang w:val="en-US"/>
        </w:rPr>
      </w:pPr>
    </w:p>
    <w:p w14:paraId="7B029992" w14:textId="77777777" w:rsidR="007717C9" w:rsidRDefault="007717C9" w:rsidP="007717C9">
      <w:pPr>
        <w:rPr>
          <w:lang w:val="en-US"/>
        </w:rPr>
      </w:pPr>
      <w:r w:rsidRPr="006F7C6C">
        <w:rPr>
          <w:lang w:val="en-US"/>
        </w:rPr>
        <w:t xml:space="preserve">The trigger should start </w:t>
      </w:r>
      <w:r w:rsidRPr="006F7C6C">
        <w:rPr>
          <w:b/>
          <w:lang w:val="en-US"/>
        </w:rPr>
        <w:t>after insert</w:t>
      </w:r>
      <w:r w:rsidRPr="006F7C6C">
        <w:rPr>
          <w:lang w:val="en-US"/>
        </w:rPr>
        <w:t xml:space="preserve"> </w:t>
      </w:r>
      <w:r>
        <w:rPr>
          <w:lang w:val="en-US"/>
        </w:rPr>
        <w:t>on</w:t>
      </w:r>
      <w:r w:rsidRPr="006F7C6C">
        <w:rPr>
          <w:lang w:val="en-US"/>
        </w:rPr>
        <w:t xml:space="preserve"> the </w:t>
      </w:r>
      <w:r>
        <w:rPr>
          <w:lang w:val="en-US"/>
        </w:rPr>
        <w:t>transfer table.</w:t>
      </w:r>
    </w:p>
    <w:p w14:paraId="38D409FA" w14:textId="77777777" w:rsidR="0046530A" w:rsidRDefault="0046530A" w:rsidP="0046530A">
      <w:pPr>
        <w:rPr>
          <w:b/>
          <w:bCs/>
          <w:lang w:val="en-US"/>
        </w:rPr>
      </w:pPr>
    </w:p>
    <w:p w14:paraId="1A3952D6" w14:textId="242BA134" w:rsidR="0046530A" w:rsidRDefault="0046530A" w:rsidP="0046530A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7D2A1F47" w14:textId="77777777" w:rsidR="0046530A" w:rsidRDefault="0046530A" w:rsidP="007717C9">
      <w:pPr>
        <w:rPr>
          <w:lang w:val="en-US"/>
        </w:rPr>
      </w:pPr>
    </w:p>
    <w:p w14:paraId="2D3CE71B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CREATE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OR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REPLACE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TRIGGER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aifer_</w:t>
      </w:r>
      <w:proofErr w:type="gramStart"/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transfer</w:t>
      </w:r>
      <w:proofErr w:type="spellEnd"/>
      <w:proofErr w:type="gramEnd"/>
    </w:p>
    <w:p w14:paraId="147AC869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AFTER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INSERT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ON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transfer</w:t>
      </w:r>
    </w:p>
    <w:p w14:paraId="45671034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FOR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EACH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ROW</w:t>
      </w:r>
    </w:p>
    <w:p w14:paraId="1DE56D3D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BEGIN</w:t>
      </w:r>
    </w:p>
    <w:p w14:paraId="059C888B" w14:textId="78E3AE65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46530A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Subtract</w:t>
      </w:r>
      <w:r w:rsidR="001B3D62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ing</w:t>
      </w:r>
      <w:r w:rsidRPr="0046530A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 the transfer amount from the source account</w:t>
      </w:r>
    </w:p>
    <w:p w14:paraId="612EE5A1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UPDATE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gramStart"/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account</w:t>
      </w:r>
      <w:proofErr w:type="gramEnd"/>
    </w:p>
    <w:p w14:paraId="5F2C46F9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SET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balance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=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balance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-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amount</w:t>
      </w:r>
      <w:proofErr w:type="spellEnd"/>
    </w:p>
    <w:p w14:paraId="40ABB777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WHERE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acc_id</w:t>
      </w:r>
      <w:proofErr w:type="spellEnd"/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=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from_acc_</w:t>
      </w:r>
      <w:proofErr w:type="gramStart"/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id</w:t>
      </w:r>
      <w:proofErr w:type="spellEnd"/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16AA377C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</w:p>
    <w:p w14:paraId="1B1F4F10" w14:textId="403247F0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46530A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-- Add</w:t>
      </w:r>
      <w:r w:rsidR="001B3D62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>ing</w:t>
      </w:r>
      <w:r w:rsidRPr="0046530A">
        <w:rPr>
          <w:rFonts w:ascii="Courier New" w:eastAsia="Times New Roman" w:hAnsi="Courier New" w:cs="Courier New"/>
          <w:color w:val="696969"/>
          <w:sz w:val="20"/>
          <w:lang w:val="en-US" w:eastAsia="en-GB"/>
        </w:rPr>
        <w:t xml:space="preserve"> the transfer amount to the destination account</w:t>
      </w:r>
    </w:p>
    <w:p w14:paraId="1B28E970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UPDATE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gramStart"/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account</w:t>
      </w:r>
      <w:proofErr w:type="gramEnd"/>
    </w:p>
    <w:p w14:paraId="0B903240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SET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balance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=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balance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+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amount</w:t>
      </w:r>
      <w:proofErr w:type="spellEnd"/>
    </w:p>
    <w:p w14:paraId="35E47C72" w14:textId="77777777" w:rsidR="0046530A" w:rsidRPr="0046530A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   </w:t>
      </w:r>
      <w:r w:rsidRPr="0046530A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WHERE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proofErr w:type="spellStart"/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>acc_id</w:t>
      </w:r>
      <w:proofErr w:type="spellEnd"/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=</w:t>
      </w:r>
      <w:r w:rsidRPr="0046530A">
        <w:rPr>
          <w:rFonts w:ascii="Courier New" w:eastAsia="Times New Roman" w:hAnsi="Courier New" w:cs="Courier New"/>
          <w:color w:val="000000"/>
          <w:sz w:val="20"/>
          <w:lang w:val="en-US" w:eastAsia="en-GB"/>
        </w:rPr>
        <w:t xml:space="preserve"> 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:</w:t>
      </w:r>
      <w:proofErr w:type="spellStart"/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NEW</w:t>
      </w:r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.</w:t>
      </w:r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to_acc_</w:t>
      </w:r>
      <w:proofErr w:type="gramStart"/>
      <w:r w:rsidRPr="0046530A">
        <w:rPr>
          <w:rFonts w:ascii="Courier New" w:eastAsia="Times New Roman" w:hAnsi="Courier New" w:cs="Courier New"/>
          <w:color w:val="797997"/>
          <w:sz w:val="20"/>
          <w:lang w:val="en-US" w:eastAsia="en-GB"/>
        </w:rPr>
        <w:t>id</w:t>
      </w:r>
      <w:proofErr w:type="spellEnd"/>
      <w:r w:rsidRPr="0046530A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1986E7ED" w14:textId="77777777" w:rsidR="0046530A" w:rsidRPr="00C54363" w:rsidRDefault="0046530A" w:rsidP="00465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sz w:val="20"/>
          <w:lang w:val="en-US" w:eastAsia="en-GB"/>
        </w:rPr>
      </w:pPr>
      <w:proofErr w:type="gramStart"/>
      <w:r w:rsidRPr="00C54363">
        <w:rPr>
          <w:rFonts w:ascii="Courier New" w:eastAsia="Times New Roman" w:hAnsi="Courier New" w:cs="Courier New"/>
          <w:b/>
          <w:bCs/>
          <w:color w:val="800000"/>
          <w:sz w:val="20"/>
          <w:lang w:val="en-US" w:eastAsia="en-GB"/>
        </w:rPr>
        <w:t>END</w:t>
      </w:r>
      <w:r w:rsidRPr="00C54363">
        <w:rPr>
          <w:rFonts w:ascii="Courier New" w:eastAsia="Times New Roman" w:hAnsi="Courier New" w:cs="Courier New"/>
          <w:color w:val="808030"/>
          <w:sz w:val="20"/>
          <w:lang w:val="en-US" w:eastAsia="en-GB"/>
        </w:rPr>
        <w:t>;</w:t>
      </w:r>
      <w:proofErr w:type="gramEnd"/>
    </w:p>
    <w:p w14:paraId="750A7524" w14:textId="77777777" w:rsidR="0046530A" w:rsidRPr="006F7C6C" w:rsidRDefault="0046530A" w:rsidP="007717C9">
      <w:pPr>
        <w:rPr>
          <w:lang w:val="en-US"/>
        </w:rPr>
      </w:pPr>
    </w:p>
    <w:p w14:paraId="559DF85B" w14:textId="03FDA9CA" w:rsidR="0046530A" w:rsidRPr="006F7C6C" w:rsidRDefault="0046530A" w:rsidP="0046530A">
      <w:pPr>
        <w:rPr>
          <w:lang w:val="en-US"/>
        </w:rPr>
      </w:pPr>
      <w:r>
        <w:rPr>
          <w:lang w:val="en-US"/>
        </w:rPr>
        <w:t>A</w:t>
      </w:r>
      <w:r w:rsidRPr="00811F0D">
        <w:rPr>
          <w:lang w:val="en-US"/>
        </w:rPr>
        <w:t xml:space="preserve"> trigger called </w:t>
      </w:r>
      <w:proofErr w:type="spellStart"/>
      <w:r w:rsidRPr="007717C9">
        <w:rPr>
          <w:color w:val="0000FF"/>
          <w:lang w:val="en-US"/>
        </w:rPr>
        <w:t>aifer_</w:t>
      </w:r>
      <w:r>
        <w:rPr>
          <w:color w:val="0000FF"/>
          <w:lang w:val="en-US"/>
        </w:rPr>
        <w:t>transfer</w:t>
      </w:r>
      <w:proofErr w:type="spellEnd"/>
      <w:r>
        <w:rPr>
          <w:lang w:val="en-US"/>
        </w:rPr>
        <w:t xml:space="preserve"> is c</w:t>
      </w:r>
      <w:r w:rsidRPr="00811F0D">
        <w:rPr>
          <w:lang w:val="en-US"/>
        </w:rPr>
        <w:t>reate</w:t>
      </w:r>
      <w:r>
        <w:rPr>
          <w:lang w:val="en-US"/>
        </w:rPr>
        <w:t>d.</w:t>
      </w:r>
    </w:p>
    <w:p w14:paraId="2DCA6A1B" w14:textId="77777777" w:rsidR="000C4DAD" w:rsidRDefault="000C4DAD" w:rsidP="00C30FE1">
      <w:pPr>
        <w:rPr>
          <w:lang w:val="en-US"/>
        </w:rPr>
      </w:pPr>
    </w:p>
    <w:p w14:paraId="49554F39" w14:textId="77777777" w:rsidR="007717C9" w:rsidRPr="007717C9" w:rsidRDefault="007717C9" w:rsidP="00C30FE1">
      <w:pPr>
        <w:rPr>
          <w:lang w:val="en-US"/>
        </w:rPr>
      </w:pPr>
    </w:p>
    <w:p w14:paraId="68CD0722" w14:textId="77777777" w:rsidR="000C4DAD" w:rsidRPr="00D4419F" w:rsidRDefault="00D4419F" w:rsidP="00C30FE1">
      <w:pPr>
        <w:rPr>
          <w:b/>
          <w:lang w:val="en-US"/>
        </w:rPr>
      </w:pPr>
      <w:r w:rsidRPr="00D4419F">
        <w:rPr>
          <w:b/>
          <w:lang w:val="en-US"/>
        </w:rPr>
        <w:t>Task</w:t>
      </w:r>
      <w:r w:rsidR="000C4DAD" w:rsidRPr="00D4419F">
        <w:rPr>
          <w:b/>
          <w:lang w:val="en-US"/>
        </w:rPr>
        <w:t xml:space="preserve"> 15</w:t>
      </w:r>
    </w:p>
    <w:p w14:paraId="1C97A3DB" w14:textId="77777777" w:rsidR="00252C49" w:rsidRDefault="00D4419F" w:rsidP="00C30FE1">
      <w:pPr>
        <w:rPr>
          <w:lang w:val="en-US"/>
        </w:rPr>
      </w:pPr>
      <w:r w:rsidRPr="00D4419F">
        <w:rPr>
          <w:lang w:val="en-US"/>
        </w:rPr>
        <w:t>Create a</w:t>
      </w:r>
      <w:r w:rsidR="00252C49" w:rsidRPr="00D4419F">
        <w:rPr>
          <w:lang w:val="en-US"/>
        </w:rPr>
        <w:t xml:space="preserve"> procedur</w:t>
      </w:r>
      <w:r w:rsidRPr="00D4419F">
        <w:rPr>
          <w:lang w:val="en-US"/>
        </w:rPr>
        <w:t>e</w:t>
      </w:r>
      <w:r w:rsidR="00252C49" w:rsidRPr="00D4419F">
        <w:rPr>
          <w:lang w:val="en-US"/>
        </w:rPr>
        <w:t xml:space="preserve"> </w:t>
      </w:r>
      <w:r>
        <w:rPr>
          <w:lang w:val="en-US"/>
        </w:rPr>
        <w:t>called</w:t>
      </w:r>
      <w:r w:rsidR="00252C49" w:rsidRPr="00D4419F">
        <w:rPr>
          <w:lang w:val="en-US"/>
        </w:rPr>
        <w:t xml:space="preserve"> </w:t>
      </w:r>
      <w:proofErr w:type="spellStart"/>
      <w:r w:rsidR="00252C49" w:rsidRPr="00D4419F">
        <w:rPr>
          <w:color w:val="0000FF"/>
          <w:lang w:val="en-US"/>
        </w:rPr>
        <w:t>do_</w:t>
      </w:r>
      <w:r>
        <w:rPr>
          <w:color w:val="0000FF"/>
          <w:lang w:val="en-US"/>
        </w:rPr>
        <w:t>deposition</w:t>
      </w:r>
      <w:proofErr w:type="spellEnd"/>
      <w:r w:rsidR="00252C49" w:rsidRPr="00D4419F">
        <w:rPr>
          <w:lang w:val="en-US"/>
        </w:rPr>
        <w:t xml:space="preserve">. </w:t>
      </w:r>
      <w:r w:rsidRPr="00D4419F">
        <w:rPr>
          <w:lang w:val="en-US"/>
        </w:rPr>
        <w:t xml:space="preserve">The procedure creates a row in the table </w:t>
      </w:r>
      <w:r w:rsidRPr="000651CB">
        <w:rPr>
          <w:b/>
          <w:lang w:val="en-US"/>
        </w:rPr>
        <w:t>deposition</w:t>
      </w:r>
      <w:r w:rsidRPr="00D4419F">
        <w:rPr>
          <w:lang w:val="en-US"/>
        </w:rPr>
        <w:t xml:space="preserve">. </w:t>
      </w:r>
      <w:r>
        <w:rPr>
          <w:lang w:val="en-US"/>
        </w:rPr>
        <w:t xml:space="preserve">After the transaction has committed, a message containing the balance of the account, after the deposit, </w:t>
      </w:r>
      <w:r w:rsidR="00AA4443">
        <w:rPr>
          <w:lang w:val="en-US"/>
        </w:rPr>
        <w:t>should be</w:t>
      </w:r>
      <w:r>
        <w:rPr>
          <w:lang w:val="en-US"/>
        </w:rPr>
        <w:t xml:space="preserve"> printed out.</w:t>
      </w:r>
    </w:p>
    <w:p w14:paraId="657CF94C" w14:textId="77777777" w:rsidR="00C54363" w:rsidRDefault="00C54363" w:rsidP="00C30FE1">
      <w:pPr>
        <w:rPr>
          <w:lang w:val="en-US"/>
        </w:rPr>
      </w:pPr>
    </w:p>
    <w:p w14:paraId="4FCA6A59" w14:textId="77777777" w:rsidR="00C54363" w:rsidRDefault="00C54363" w:rsidP="00C54363">
      <w:pPr>
        <w:rPr>
          <w:b/>
          <w:bCs/>
          <w:lang w:val="en-US"/>
        </w:rPr>
      </w:pPr>
    </w:p>
    <w:p w14:paraId="0683AA04" w14:textId="77777777" w:rsidR="00C54363" w:rsidRDefault="00C54363" w:rsidP="00C54363">
      <w:pPr>
        <w:rPr>
          <w:b/>
          <w:bCs/>
          <w:lang w:val="en-US"/>
        </w:rPr>
      </w:pPr>
    </w:p>
    <w:p w14:paraId="4C29CF7F" w14:textId="235ECA4D" w:rsidR="00C54363" w:rsidRDefault="00C54363" w:rsidP="00C54363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7A633D0B" w14:textId="77777777" w:rsidR="00C54363" w:rsidRDefault="00C54363" w:rsidP="00C30FE1">
      <w:pPr>
        <w:rPr>
          <w:lang w:val="en-US"/>
        </w:rPr>
      </w:pPr>
    </w:p>
    <w:p w14:paraId="20FC31E1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do_deposition</w:t>
      </w:r>
      <w:r>
        <w:rPr>
          <w:rStyle w:val="linewrapper"/>
          <w:color w:val="808030"/>
        </w:rPr>
        <w:t>(</w:t>
      </w:r>
    </w:p>
    <w:p w14:paraId="06123E10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p_dep_id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deposition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dep_id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04E39D92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p_cust_id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deposition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2B208E88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p_acc_id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deposition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1B08BC7E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p_amount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deposition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amount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3933F362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p_date_time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deposition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date_time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)</w:t>
      </w:r>
    </w:p>
    <w:p w14:paraId="190CC6A1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AS</w:t>
      </w:r>
    </w:p>
    <w:p w14:paraId="1A2CC1AB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v_balance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420E72EB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3F5B8B3F" w14:textId="6A1572E4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-- Insert</w:t>
      </w:r>
      <w:proofErr w:type="spellStart"/>
      <w:r w:rsidR="00A52BD3">
        <w:rPr>
          <w:rStyle w:val="linewrapper"/>
          <w:color w:val="696969"/>
          <w:lang w:val="en-US"/>
        </w:rPr>
        <w:t>ing</w:t>
      </w:r>
      <w:proofErr w:type="spellEnd"/>
      <w:r>
        <w:rPr>
          <w:rStyle w:val="linewrapper"/>
          <w:color w:val="696969"/>
        </w:rPr>
        <w:t xml:space="preserve"> the deposition</w:t>
      </w:r>
    </w:p>
    <w:p w14:paraId="35F9BC9D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deposition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dep_id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acc_id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amount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date_time</w:t>
      </w:r>
      <w:r>
        <w:rPr>
          <w:rStyle w:val="linewrapper"/>
          <w:color w:val="808030"/>
        </w:rPr>
        <w:t>)</w:t>
      </w:r>
    </w:p>
    <w:p w14:paraId="48C5ACE0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VALUES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p_dep_id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p_acc_id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p_amount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p_date_time</w:t>
      </w:r>
      <w:r>
        <w:rPr>
          <w:rStyle w:val="linewrapper"/>
          <w:color w:val="808030"/>
        </w:rPr>
        <w:t>);</w:t>
      </w:r>
    </w:p>
    <w:p w14:paraId="6285DF0C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</w:p>
    <w:p w14:paraId="44CAA8C0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-- Commit the transaction</w:t>
      </w:r>
    </w:p>
    <w:p w14:paraId="2DB89BFA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COMMIT</w:t>
      </w:r>
      <w:r>
        <w:rPr>
          <w:rStyle w:val="linewrapper"/>
          <w:color w:val="808030"/>
        </w:rPr>
        <w:t>;</w:t>
      </w:r>
    </w:p>
    <w:p w14:paraId="1E449193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</w:p>
    <w:p w14:paraId="47918061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-- Retrieve and display the updated balance</w:t>
      </w:r>
    </w:p>
    <w:p w14:paraId="33F6EA1F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v_balance </w:t>
      </w:r>
      <w:r>
        <w:rPr>
          <w:rStyle w:val="linewrapper"/>
          <w:color w:val="808030"/>
        </w:rPr>
        <w:t>:=</w:t>
      </w:r>
      <w:r>
        <w:rPr>
          <w:rStyle w:val="linewrapper"/>
          <w:color w:val="000000"/>
        </w:rPr>
        <w:t xml:space="preserve"> get_balance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p_acc_id</w:t>
      </w:r>
      <w:r>
        <w:rPr>
          <w:rStyle w:val="linewrapper"/>
          <w:color w:val="808030"/>
        </w:rPr>
        <w:t>);</w:t>
      </w:r>
    </w:p>
    <w:p w14:paraId="22807BC8" w14:textId="77777777" w:rsidR="00C54363" w:rsidRDefault="00C54363" w:rsidP="00C5436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'Account balance after deposit: 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||</w:t>
      </w:r>
      <w:r>
        <w:rPr>
          <w:rStyle w:val="linewrapper"/>
          <w:color w:val="000000"/>
        </w:rPr>
        <w:t xml:space="preserve"> v_balance</w:t>
      </w:r>
      <w:r>
        <w:rPr>
          <w:rStyle w:val="linewrapper"/>
          <w:color w:val="808030"/>
        </w:rPr>
        <w:t>);</w:t>
      </w:r>
    </w:p>
    <w:p w14:paraId="36197D4D" w14:textId="77777777" w:rsidR="00C54363" w:rsidRDefault="00C54363" w:rsidP="00C54363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479B042E" w14:textId="77777777" w:rsidR="00C54363" w:rsidRDefault="00C54363" w:rsidP="00C30FE1">
      <w:pPr>
        <w:rPr>
          <w:lang w:val="en-US"/>
        </w:rPr>
      </w:pPr>
    </w:p>
    <w:p w14:paraId="7D15DCDE" w14:textId="0C6D0BBA" w:rsidR="00C54363" w:rsidRPr="006F7C6C" w:rsidRDefault="00C54363" w:rsidP="00C54363">
      <w:pPr>
        <w:rPr>
          <w:lang w:val="en-US"/>
        </w:rPr>
      </w:pPr>
      <w:r>
        <w:rPr>
          <w:lang w:val="en-US"/>
        </w:rPr>
        <w:t>A</w:t>
      </w:r>
      <w:r w:rsidRPr="00811F0D">
        <w:rPr>
          <w:lang w:val="en-US"/>
        </w:rPr>
        <w:t xml:space="preserve"> </w:t>
      </w:r>
      <w:r w:rsidRPr="00D4419F">
        <w:rPr>
          <w:lang w:val="en-US"/>
        </w:rPr>
        <w:t xml:space="preserve">procedure </w:t>
      </w:r>
      <w:r w:rsidRPr="00811F0D">
        <w:rPr>
          <w:lang w:val="en-US"/>
        </w:rPr>
        <w:t xml:space="preserve">called </w:t>
      </w:r>
      <w:proofErr w:type="spellStart"/>
      <w:r w:rsidRPr="00D4419F">
        <w:rPr>
          <w:color w:val="0000FF"/>
          <w:lang w:val="en-US"/>
        </w:rPr>
        <w:t>do_</w:t>
      </w:r>
      <w:r>
        <w:rPr>
          <w:color w:val="0000FF"/>
          <w:lang w:val="en-US"/>
        </w:rPr>
        <w:t>deposition</w:t>
      </w:r>
      <w:proofErr w:type="spellEnd"/>
      <w:r>
        <w:rPr>
          <w:lang w:val="en-US"/>
        </w:rPr>
        <w:t xml:space="preserve"> is c</w:t>
      </w:r>
      <w:r w:rsidRPr="00811F0D">
        <w:rPr>
          <w:lang w:val="en-US"/>
        </w:rPr>
        <w:t>reate</w:t>
      </w:r>
      <w:r>
        <w:rPr>
          <w:lang w:val="en-US"/>
        </w:rPr>
        <w:t>d.</w:t>
      </w:r>
    </w:p>
    <w:p w14:paraId="0075CFBF" w14:textId="77777777" w:rsidR="00D4419F" w:rsidRDefault="00D4419F" w:rsidP="00C30FE1">
      <w:pPr>
        <w:rPr>
          <w:lang w:val="en-US"/>
        </w:rPr>
      </w:pPr>
    </w:p>
    <w:p w14:paraId="42AF74EE" w14:textId="77777777" w:rsidR="00D4419F" w:rsidRPr="00D4419F" w:rsidRDefault="00D4419F" w:rsidP="00C30FE1">
      <w:pPr>
        <w:rPr>
          <w:lang w:val="en-US"/>
        </w:rPr>
      </w:pPr>
    </w:p>
    <w:p w14:paraId="60259E2F" w14:textId="77777777" w:rsidR="00252C49" w:rsidRPr="00866EB9" w:rsidRDefault="00D4419F" w:rsidP="00C30FE1">
      <w:pPr>
        <w:rPr>
          <w:b/>
          <w:lang w:val="en-US"/>
        </w:rPr>
      </w:pPr>
      <w:r w:rsidRPr="00866EB9">
        <w:rPr>
          <w:b/>
          <w:lang w:val="en-US"/>
        </w:rPr>
        <w:t>Task</w:t>
      </w:r>
      <w:r w:rsidR="00252C49" w:rsidRPr="00866EB9">
        <w:rPr>
          <w:b/>
          <w:lang w:val="en-US"/>
        </w:rPr>
        <w:t xml:space="preserve"> 16</w:t>
      </w:r>
    </w:p>
    <w:p w14:paraId="1E326092" w14:textId="77777777" w:rsidR="00866EB9" w:rsidRPr="00866EB9" w:rsidRDefault="00866EB9" w:rsidP="00866EB9">
      <w:pPr>
        <w:rPr>
          <w:lang w:val="en-US"/>
        </w:rPr>
      </w:pPr>
      <w:r w:rsidRPr="00866EB9">
        <w:rPr>
          <w:lang w:val="en-US"/>
        </w:rPr>
        <w:t xml:space="preserve">Make sure that the procedure </w:t>
      </w:r>
      <w:proofErr w:type="spellStart"/>
      <w:proofErr w:type="gramStart"/>
      <w:r w:rsidRPr="00D4419F">
        <w:rPr>
          <w:color w:val="0000FF"/>
          <w:lang w:val="en-US"/>
        </w:rPr>
        <w:t>do</w:t>
      </w:r>
      <w:proofErr w:type="gramEnd"/>
      <w:r w:rsidRPr="00D4419F">
        <w:rPr>
          <w:color w:val="0000FF"/>
          <w:lang w:val="en-US"/>
        </w:rPr>
        <w:t>_</w:t>
      </w:r>
      <w:r>
        <w:rPr>
          <w:color w:val="0000FF"/>
          <w:lang w:val="en-US"/>
        </w:rPr>
        <w:t>deposition</w:t>
      </w:r>
      <w:proofErr w:type="spellEnd"/>
      <w:r w:rsidRPr="00866EB9">
        <w:rPr>
          <w:lang w:val="en-US"/>
        </w:rPr>
        <w:t xml:space="preserve"> works!</w:t>
      </w:r>
    </w:p>
    <w:p w14:paraId="20B3AB01" w14:textId="77777777" w:rsidR="00866EB9" w:rsidRPr="002C0569" w:rsidRDefault="00866EB9" w:rsidP="00866EB9">
      <w:pPr>
        <w:rPr>
          <w:lang w:val="en-US"/>
        </w:rPr>
      </w:pPr>
    </w:p>
    <w:p w14:paraId="27B40CC6" w14:textId="77777777" w:rsidR="00866EB9" w:rsidRDefault="00866EB9" w:rsidP="00866EB9">
      <w:pPr>
        <w:rPr>
          <w:b/>
          <w:lang w:val="en-US"/>
        </w:rPr>
      </w:pPr>
      <w:r w:rsidRPr="00C352E4">
        <w:rPr>
          <w:b/>
          <w:lang w:val="en-US"/>
        </w:rPr>
        <w:t>Show</w:t>
      </w:r>
      <w:r>
        <w:rPr>
          <w:b/>
          <w:lang w:val="en-US"/>
        </w:rPr>
        <w:t xml:space="preserve"> the result of the test here:</w:t>
      </w:r>
    </w:p>
    <w:p w14:paraId="415ABF60" w14:textId="77777777" w:rsidR="00252C49" w:rsidRDefault="00252C49" w:rsidP="00C30FE1">
      <w:pPr>
        <w:rPr>
          <w:lang w:val="en-US"/>
        </w:rPr>
      </w:pPr>
    </w:p>
    <w:p w14:paraId="55515139" w14:textId="77777777" w:rsidR="00CD544B" w:rsidRPr="00043DE8" w:rsidRDefault="00CD544B" w:rsidP="00CD544B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 xml:space="preserve"> and Result</w:t>
      </w:r>
      <w:r w:rsidRPr="00043DE8">
        <w:rPr>
          <w:b/>
          <w:bCs/>
          <w:lang w:val="en-US"/>
        </w:rPr>
        <w:t>:</w:t>
      </w:r>
    </w:p>
    <w:p w14:paraId="066B16AB" w14:textId="77777777" w:rsidR="00CD544B" w:rsidRPr="00866EB9" w:rsidRDefault="00CD544B" w:rsidP="00C30FE1">
      <w:pPr>
        <w:rPr>
          <w:lang w:val="en-US"/>
        </w:rPr>
      </w:pPr>
    </w:p>
    <w:p w14:paraId="4A56CFFC" w14:textId="34181D3E" w:rsidR="00CD544B" w:rsidRDefault="00CD544B" w:rsidP="00CD544B">
      <w:pPr>
        <w:rPr>
          <w:lang w:val="en-US"/>
        </w:rPr>
      </w:pPr>
      <w:r>
        <w:rPr>
          <w:lang w:val="en-US"/>
        </w:rPr>
        <w:t>Balance before executing the procedure,</w:t>
      </w:r>
    </w:p>
    <w:p w14:paraId="7F75C418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</w:p>
    <w:p w14:paraId="63F0CCD8" w14:textId="77777777" w:rsidR="00CD544B" w:rsidRDefault="00CD544B" w:rsidP="00CD544B">
      <w:pPr>
        <w:pStyle w:val="HTMLPreformatted"/>
        <w:shd w:val="clear" w:color="auto" w:fill="FFFFFF"/>
        <w:ind w:left="480"/>
        <w:rPr>
          <w:rStyle w:val="linewrapper"/>
          <w:b/>
          <w:bCs/>
          <w:color w:val="8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808030"/>
        </w:rPr>
        <w:t>*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</w:p>
    <w:p w14:paraId="11A7C80A" w14:textId="77777777" w:rsidR="00CD544B" w:rsidRDefault="00CD544B" w:rsidP="00CD544B">
      <w:pPr>
        <w:pStyle w:val="HTMLPreformatted"/>
        <w:shd w:val="clear" w:color="auto" w:fill="FFFFFF"/>
        <w:ind w:left="480"/>
        <w:rPr>
          <w:rStyle w:val="linewrapper"/>
          <w:b/>
          <w:bCs/>
          <w:color w:val="800000"/>
        </w:rPr>
      </w:pPr>
    </w:p>
    <w:p w14:paraId="27EF6B8A" w14:textId="5621B5CF" w:rsidR="00CD544B" w:rsidRDefault="00E905C2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noProof/>
          <w:lang w:val="en-US"/>
        </w:rPr>
        <w:drawing>
          <wp:inline distT="0" distB="0" distL="0" distR="0" wp14:anchorId="3B792DBE">
            <wp:extent cx="4847590" cy="2112645"/>
            <wp:effectExtent l="0" t="0" r="0" b="0"/>
            <wp:docPr id="7" name="Picture 2" descr="A screenshot of a compute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3;&#10;&#13;&#10;Description automatically generated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D4B1" w14:textId="77777777" w:rsidR="00CD544B" w:rsidRDefault="00CD544B" w:rsidP="00CD544B">
      <w:pPr>
        <w:pStyle w:val="HTMLPreformatted"/>
        <w:shd w:val="clear" w:color="auto" w:fill="FFFFFF"/>
        <w:rPr>
          <w:rStyle w:val="linewrapper"/>
          <w:b/>
          <w:bCs/>
          <w:color w:val="800000"/>
        </w:rPr>
      </w:pPr>
    </w:p>
    <w:p w14:paraId="5D314C01" w14:textId="77B971F6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473DB800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do_deposition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p_dep_id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pk_seq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NEXTVAL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5C8B896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p_cust_id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'650707-1111'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05E0B24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52DE23D7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p_amount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7200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F11DF0D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              p_date_time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SYSDATE</w:t>
      </w:r>
      <w:r>
        <w:rPr>
          <w:rStyle w:val="linewrapper"/>
          <w:color w:val="808030"/>
        </w:rPr>
        <w:t>);</w:t>
      </w:r>
    </w:p>
    <w:p w14:paraId="5BA6B76F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25D802A1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</w:p>
    <w:p w14:paraId="32379A0B" w14:textId="4C9F3064" w:rsidR="00CD544B" w:rsidRPr="006F7C6C" w:rsidRDefault="00CD544B" w:rsidP="00CD544B">
      <w:pPr>
        <w:rPr>
          <w:lang w:val="en-US"/>
        </w:rPr>
      </w:pPr>
      <w:proofErr w:type="spellStart"/>
      <w:r w:rsidRPr="00D4419F">
        <w:rPr>
          <w:color w:val="0000FF"/>
          <w:lang w:val="en-US"/>
        </w:rPr>
        <w:t>do_</w:t>
      </w:r>
      <w:r>
        <w:rPr>
          <w:color w:val="0000FF"/>
          <w:lang w:val="en-US"/>
        </w:rPr>
        <w:t>deposition</w:t>
      </w:r>
      <w:proofErr w:type="spellEnd"/>
      <w:r>
        <w:rPr>
          <w:lang w:val="en-US"/>
        </w:rPr>
        <w:t xml:space="preserve"> </w:t>
      </w:r>
      <w:r w:rsidR="008B5173">
        <w:rPr>
          <w:lang w:val="en-US"/>
        </w:rPr>
        <w:t>p</w:t>
      </w:r>
      <w:r w:rsidR="008B5173" w:rsidRPr="00D4419F">
        <w:rPr>
          <w:lang w:val="en-US"/>
        </w:rPr>
        <w:t xml:space="preserve">rocedure </w:t>
      </w:r>
      <w:r>
        <w:rPr>
          <w:lang w:val="en-US"/>
        </w:rPr>
        <w:t>is executed.</w:t>
      </w:r>
    </w:p>
    <w:p w14:paraId="30CC8C85" w14:textId="5202918F" w:rsidR="00CD544B" w:rsidRDefault="00E905C2" w:rsidP="00CD544B">
      <w:pPr>
        <w:pStyle w:val="HTMLPreformatted"/>
        <w:shd w:val="clear" w:color="auto" w:fill="FFFFFF"/>
        <w:ind w:left="480"/>
        <w:rPr>
          <w:color w:val="000000"/>
          <w:lang w:val="en-US"/>
        </w:rPr>
      </w:pPr>
      <w:r>
        <w:rPr>
          <w:noProof/>
          <w:lang w:val="en-US"/>
        </w:rPr>
        <w:drawing>
          <wp:inline distT="0" distB="0" distL="0" distR="0" wp14:anchorId="3072B4C7">
            <wp:extent cx="4122420" cy="906780"/>
            <wp:effectExtent l="0" t="0" r="0" b="0"/>
            <wp:docPr id="8" name="Picture 1" descr="A close-up of a white background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close-up of a white background&#13;&#10;&#13;&#10;Description automatically generated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7E2F" w14:textId="77777777" w:rsidR="00EC2F25" w:rsidRDefault="00EC2F25" w:rsidP="00CD544B">
      <w:pPr>
        <w:pStyle w:val="HTMLPreformatted"/>
        <w:shd w:val="clear" w:color="auto" w:fill="FFFFFF"/>
        <w:ind w:left="480"/>
        <w:rPr>
          <w:color w:val="000000"/>
          <w:lang w:val="en-US"/>
        </w:rPr>
      </w:pPr>
    </w:p>
    <w:p w14:paraId="7C8EE5F4" w14:textId="77777777" w:rsidR="007116A2" w:rsidRDefault="007116A2" w:rsidP="00CD544B">
      <w:pPr>
        <w:pStyle w:val="HTMLPreformatted"/>
        <w:shd w:val="clear" w:color="auto" w:fill="FFFFFF"/>
        <w:ind w:left="480"/>
        <w:rPr>
          <w:color w:val="000000"/>
          <w:lang w:val="en-US"/>
        </w:rPr>
      </w:pPr>
    </w:p>
    <w:p w14:paraId="7AF2E24B" w14:textId="5352072C" w:rsidR="00EC2F25" w:rsidRDefault="00EC2F25" w:rsidP="00EC2F25">
      <w:pPr>
        <w:rPr>
          <w:lang w:val="en-US"/>
        </w:rPr>
      </w:pPr>
      <w:r>
        <w:rPr>
          <w:lang w:val="en-US"/>
        </w:rPr>
        <w:t>Balance after executing the procedure,</w:t>
      </w:r>
    </w:p>
    <w:p w14:paraId="5C170A4C" w14:textId="77777777" w:rsidR="00EC2F25" w:rsidRPr="00CD544B" w:rsidRDefault="00EC2F25" w:rsidP="00CD544B">
      <w:pPr>
        <w:pStyle w:val="HTMLPreformatted"/>
        <w:shd w:val="clear" w:color="auto" w:fill="FFFFFF"/>
        <w:ind w:left="480"/>
        <w:rPr>
          <w:color w:val="000000"/>
          <w:lang w:val="en-US"/>
        </w:rPr>
      </w:pPr>
    </w:p>
    <w:p w14:paraId="6AE9A424" w14:textId="77777777" w:rsidR="00CD544B" w:rsidRDefault="00CD544B" w:rsidP="00CD544B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808030"/>
        </w:rPr>
        <w:t>*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</w:p>
    <w:p w14:paraId="74B7CE71" w14:textId="5BBE3445" w:rsidR="00CD544B" w:rsidRDefault="00CD544B" w:rsidP="00CD544B">
      <w:pPr>
        <w:tabs>
          <w:tab w:val="left" w:pos="1369"/>
        </w:tabs>
        <w:rPr>
          <w:lang w:val="en-US"/>
        </w:rPr>
      </w:pPr>
    </w:p>
    <w:p w14:paraId="6D789B92" w14:textId="69134E1C" w:rsidR="00CD544B" w:rsidRDefault="00E905C2" w:rsidP="00CD544B">
      <w:pPr>
        <w:tabs>
          <w:tab w:val="left" w:pos="1369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393685">
            <wp:extent cx="4690110" cy="2561590"/>
            <wp:effectExtent l="0" t="0" r="0" b="0"/>
            <wp:docPr id="9" name="Picture 7" descr="A screenshot of a compute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3;&#10;&#13;&#10;Description automatically generated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BD29" w14:textId="77777777" w:rsidR="00252C49" w:rsidRDefault="00252C49" w:rsidP="00C30FE1">
      <w:pPr>
        <w:rPr>
          <w:lang w:val="en-US"/>
        </w:rPr>
      </w:pPr>
    </w:p>
    <w:p w14:paraId="33E002E2" w14:textId="77777777" w:rsidR="007116A2" w:rsidRPr="00866EB9" w:rsidRDefault="007116A2" w:rsidP="00C30FE1">
      <w:pPr>
        <w:rPr>
          <w:lang w:val="en-US"/>
        </w:rPr>
      </w:pPr>
    </w:p>
    <w:p w14:paraId="45D7AE54" w14:textId="77777777" w:rsidR="00252C49" w:rsidRPr="000651CB" w:rsidRDefault="000651CB" w:rsidP="00C30FE1">
      <w:pPr>
        <w:rPr>
          <w:b/>
          <w:lang w:val="en-US"/>
        </w:rPr>
      </w:pPr>
      <w:r w:rsidRPr="000651CB">
        <w:rPr>
          <w:b/>
          <w:lang w:val="en-US"/>
        </w:rPr>
        <w:t>Task</w:t>
      </w:r>
      <w:r w:rsidR="00252C49" w:rsidRPr="000651CB">
        <w:rPr>
          <w:b/>
          <w:lang w:val="en-US"/>
        </w:rPr>
        <w:t xml:space="preserve"> 17</w:t>
      </w:r>
    </w:p>
    <w:p w14:paraId="7E479D96" w14:textId="77777777" w:rsidR="000651CB" w:rsidRDefault="000651CB" w:rsidP="00C30FE1">
      <w:pPr>
        <w:rPr>
          <w:lang w:val="en-US"/>
        </w:rPr>
      </w:pPr>
      <w:r w:rsidRPr="000651CB">
        <w:rPr>
          <w:lang w:val="en-US"/>
        </w:rPr>
        <w:t>Create a procedure called</w:t>
      </w:r>
      <w:r w:rsidR="00252C49" w:rsidRPr="000651CB">
        <w:rPr>
          <w:lang w:val="en-US"/>
        </w:rPr>
        <w:t xml:space="preserve"> </w:t>
      </w:r>
      <w:proofErr w:type="spellStart"/>
      <w:r w:rsidR="00252C49" w:rsidRPr="000651CB">
        <w:rPr>
          <w:color w:val="0000FF"/>
          <w:lang w:val="en-US"/>
        </w:rPr>
        <w:t>do_</w:t>
      </w:r>
      <w:r>
        <w:rPr>
          <w:color w:val="0000FF"/>
          <w:lang w:val="en-US"/>
        </w:rPr>
        <w:t>withdrawal</w:t>
      </w:r>
      <w:proofErr w:type="spellEnd"/>
      <w:r w:rsidR="00252C49" w:rsidRPr="000651CB">
        <w:rPr>
          <w:lang w:val="en-US"/>
        </w:rPr>
        <w:t xml:space="preserve">. </w:t>
      </w:r>
      <w:r w:rsidRPr="000651CB">
        <w:rPr>
          <w:lang w:val="en-US"/>
        </w:rPr>
        <w:t xml:space="preserve">The procedure creates a row in the </w:t>
      </w:r>
      <w:r>
        <w:rPr>
          <w:lang w:val="en-US"/>
        </w:rPr>
        <w:t xml:space="preserve">table </w:t>
      </w:r>
      <w:r w:rsidRPr="000651CB">
        <w:rPr>
          <w:b/>
          <w:lang w:val="en-US"/>
        </w:rPr>
        <w:t>withdrawal</w:t>
      </w:r>
      <w:r w:rsidR="00252C49" w:rsidRPr="000651CB">
        <w:rPr>
          <w:lang w:val="en-US"/>
        </w:rPr>
        <w:t xml:space="preserve">. </w:t>
      </w:r>
      <w:r w:rsidRPr="000651CB">
        <w:rPr>
          <w:lang w:val="en-US"/>
        </w:rPr>
        <w:t>D</w:t>
      </w:r>
      <w:r>
        <w:rPr>
          <w:lang w:val="en-US"/>
        </w:rPr>
        <w:t>eclare an exception called</w:t>
      </w:r>
      <w:r w:rsidR="00252C49" w:rsidRPr="000651CB">
        <w:rPr>
          <w:lang w:val="en-US"/>
        </w:rPr>
        <w:t xml:space="preserve"> </w:t>
      </w:r>
      <w:r w:rsidRPr="000651CB">
        <w:rPr>
          <w:color w:val="0000FF"/>
          <w:lang w:val="en-US"/>
        </w:rPr>
        <w:t>unauthorized</w:t>
      </w:r>
      <w:r w:rsidR="00252C49" w:rsidRPr="000651CB">
        <w:rPr>
          <w:lang w:val="en-US"/>
        </w:rPr>
        <w:t xml:space="preserve">. </w:t>
      </w:r>
      <w:r w:rsidRPr="000651CB">
        <w:rPr>
          <w:lang w:val="en-US"/>
        </w:rPr>
        <w:t xml:space="preserve">Raise </w:t>
      </w:r>
      <w:r w:rsidRPr="000651CB">
        <w:rPr>
          <w:i/>
          <w:lang w:val="en-US"/>
        </w:rPr>
        <w:t>unauthorized</w:t>
      </w:r>
      <w:r w:rsidRPr="000651CB">
        <w:rPr>
          <w:lang w:val="en-US"/>
        </w:rPr>
        <w:t xml:space="preserve"> </w:t>
      </w:r>
      <w:r>
        <w:rPr>
          <w:lang w:val="en-US"/>
        </w:rPr>
        <w:t>when the customer doesn't have any authority to the account</w:t>
      </w:r>
      <w:r w:rsidRPr="000651CB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0651CB">
        <w:rPr>
          <w:lang w:val="en-US"/>
        </w:rPr>
        <w:t xml:space="preserve">Use the function </w:t>
      </w:r>
      <w:proofErr w:type="spellStart"/>
      <w:r w:rsidRPr="00B43954">
        <w:rPr>
          <w:color w:val="0000FF"/>
          <w:lang w:val="en-US"/>
        </w:rPr>
        <w:t>get_authority</w:t>
      </w:r>
      <w:proofErr w:type="spellEnd"/>
      <w:r>
        <w:rPr>
          <w:color w:val="0000FF"/>
          <w:lang w:val="en-US"/>
        </w:rPr>
        <w:t xml:space="preserve"> </w:t>
      </w:r>
      <w:r>
        <w:rPr>
          <w:lang w:val="en-US"/>
        </w:rPr>
        <w:t>to perform the verification</w:t>
      </w:r>
      <w:r w:rsidR="001423B9" w:rsidRPr="000651CB">
        <w:rPr>
          <w:lang w:val="en-US"/>
        </w:rPr>
        <w:t xml:space="preserve">. </w:t>
      </w:r>
    </w:p>
    <w:p w14:paraId="1C7571DD" w14:textId="77777777" w:rsidR="000651CB" w:rsidRDefault="000651CB" w:rsidP="00C30FE1">
      <w:pPr>
        <w:rPr>
          <w:lang w:val="en-US"/>
        </w:rPr>
      </w:pPr>
    </w:p>
    <w:p w14:paraId="609DF430" w14:textId="77777777" w:rsidR="000651CB" w:rsidRDefault="000651CB" w:rsidP="00C30FE1">
      <w:pPr>
        <w:rPr>
          <w:lang w:val="en-US"/>
        </w:rPr>
      </w:pPr>
      <w:r w:rsidRPr="000651CB">
        <w:rPr>
          <w:lang w:val="en-US"/>
        </w:rPr>
        <w:t xml:space="preserve">If the customer </w:t>
      </w:r>
      <w:r>
        <w:rPr>
          <w:lang w:val="en-US"/>
        </w:rPr>
        <w:t xml:space="preserve">is </w:t>
      </w:r>
      <w:r w:rsidRPr="00422015">
        <w:rPr>
          <w:b/>
          <w:lang w:val="en-US"/>
        </w:rPr>
        <w:t>unauthorized</w:t>
      </w:r>
      <w:r>
        <w:rPr>
          <w:lang w:val="en-US"/>
        </w:rPr>
        <w:t>:</w:t>
      </w:r>
    </w:p>
    <w:p w14:paraId="26ADCB87" w14:textId="77777777" w:rsidR="000651CB" w:rsidRDefault="000651CB" w:rsidP="00C30FE1">
      <w:pPr>
        <w:rPr>
          <w:lang w:val="en-US"/>
        </w:rPr>
      </w:pPr>
    </w:p>
    <w:p w14:paraId="7465B7B5" w14:textId="77777777" w:rsidR="007859C1" w:rsidRDefault="00422015" w:rsidP="007859C1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Stop the transaction!</w:t>
      </w:r>
      <w:r w:rsidR="007859C1" w:rsidRPr="007859C1">
        <w:rPr>
          <w:lang w:val="en-US"/>
        </w:rPr>
        <w:t xml:space="preserve"> </w:t>
      </w:r>
    </w:p>
    <w:p w14:paraId="7D458766" w14:textId="77777777" w:rsidR="007859C1" w:rsidRDefault="007859C1" w:rsidP="007859C1">
      <w:pPr>
        <w:numPr>
          <w:ilvl w:val="0"/>
          <w:numId w:val="4"/>
        </w:numPr>
        <w:rPr>
          <w:lang w:val="en-US"/>
        </w:rPr>
      </w:pPr>
      <w:r w:rsidRPr="00422015">
        <w:rPr>
          <w:lang w:val="en-US"/>
        </w:rPr>
        <w:t>Print out a message:</w:t>
      </w:r>
      <w:r>
        <w:rPr>
          <w:lang w:val="en-US"/>
        </w:rPr>
        <w:t xml:space="preserve"> </w:t>
      </w:r>
      <w:r w:rsidRPr="00422015">
        <w:rPr>
          <w:b/>
          <w:lang w:val="en-US"/>
        </w:rPr>
        <w:t>"Unauthorized user!"</w:t>
      </w:r>
    </w:p>
    <w:p w14:paraId="6F683C94" w14:textId="77777777" w:rsidR="00422015" w:rsidRPr="00422015" w:rsidRDefault="00422015" w:rsidP="007859C1">
      <w:pPr>
        <w:ind w:left="720"/>
        <w:rPr>
          <w:lang w:val="en-US"/>
        </w:rPr>
      </w:pPr>
    </w:p>
    <w:p w14:paraId="6B86BA93" w14:textId="5AB664B1" w:rsidR="00422015" w:rsidRDefault="007E09CC" w:rsidP="00422015">
      <w:pPr>
        <w:rPr>
          <w:lang w:val="en-US"/>
        </w:rPr>
      </w:pPr>
      <w:r w:rsidRPr="00422015">
        <w:rPr>
          <w:lang w:val="en-US"/>
        </w:rPr>
        <w:t xml:space="preserve"> </w:t>
      </w:r>
      <w:r w:rsidR="00422015" w:rsidRPr="000651CB">
        <w:rPr>
          <w:lang w:val="en-US"/>
        </w:rPr>
        <w:t xml:space="preserve">If the customer </w:t>
      </w:r>
      <w:r w:rsidR="00422015">
        <w:rPr>
          <w:lang w:val="en-US"/>
        </w:rPr>
        <w:t xml:space="preserve">is </w:t>
      </w:r>
      <w:r w:rsidR="00422015" w:rsidRPr="00422015">
        <w:rPr>
          <w:b/>
          <w:lang w:val="en-US"/>
        </w:rPr>
        <w:t>authorized</w:t>
      </w:r>
      <w:r w:rsidR="00422015">
        <w:rPr>
          <w:lang w:val="en-US"/>
        </w:rPr>
        <w:t>:</w:t>
      </w:r>
    </w:p>
    <w:p w14:paraId="2AB08813" w14:textId="77777777" w:rsidR="00422015" w:rsidRDefault="00422015" w:rsidP="00422015">
      <w:pPr>
        <w:rPr>
          <w:lang w:val="en-US"/>
        </w:rPr>
      </w:pPr>
    </w:p>
    <w:p w14:paraId="5160FF51" w14:textId="77777777" w:rsidR="00422015" w:rsidRPr="00422015" w:rsidRDefault="00422015" w:rsidP="00422015">
      <w:pPr>
        <w:numPr>
          <w:ilvl w:val="0"/>
          <w:numId w:val="5"/>
        </w:numPr>
        <w:rPr>
          <w:lang w:val="en-US"/>
        </w:rPr>
      </w:pPr>
      <w:r w:rsidRPr="00422015">
        <w:rPr>
          <w:lang w:val="en-US"/>
        </w:rPr>
        <w:t>Print out a message</w:t>
      </w:r>
      <w:r>
        <w:rPr>
          <w:lang w:val="en-US"/>
        </w:rPr>
        <w:t xml:space="preserve"> with the balance of the account after the transaction.</w:t>
      </w:r>
    </w:p>
    <w:p w14:paraId="112FAC08" w14:textId="77777777" w:rsidR="00E10E9C" w:rsidRPr="00422015" w:rsidRDefault="00E10E9C" w:rsidP="00C30FE1">
      <w:pPr>
        <w:rPr>
          <w:lang w:val="en-US"/>
        </w:rPr>
      </w:pPr>
    </w:p>
    <w:p w14:paraId="38CE928C" w14:textId="77777777" w:rsidR="001B5105" w:rsidRDefault="001B5105" w:rsidP="001B5105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64065990" w14:textId="77777777" w:rsidR="001B5105" w:rsidRDefault="001B5105" w:rsidP="001B5105">
      <w:pPr>
        <w:rPr>
          <w:b/>
          <w:bCs/>
          <w:lang w:val="en-US"/>
        </w:rPr>
      </w:pPr>
    </w:p>
    <w:p w14:paraId="1491974C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do_withdrawal</w:t>
      </w:r>
      <w:r>
        <w:rPr>
          <w:rStyle w:val="linewrapper"/>
          <w:color w:val="808030"/>
        </w:rPr>
        <w:t>(</w:t>
      </w:r>
    </w:p>
    <w:p w14:paraId="30660292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p_wit_id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withdrawal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wit_id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547D6B36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p_cust_id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withdrawal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6A86DE17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p_acc_id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withdrawal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acc_id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530312A3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p_amount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withdrawal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amount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37EEE1D7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p_date_time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withdrawal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date_time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)</w:t>
      </w:r>
    </w:p>
    <w:p w14:paraId="625ABAC9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AS</w:t>
      </w:r>
    </w:p>
    <w:p w14:paraId="4DBCAE60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-- Declare the unauthorized exception</w:t>
      </w:r>
    </w:p>
    <w:p w14:paraId="5A7A6E4B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unauthorized </w:t>
      </w:r>
      <w:r>
        <w:rPr>
          <w:rStyle w:val="linewrapper"/>
          <w:b/>
          <w:bCs/>
          <w:color w:val="800000"/>
        </w:rPr>
        <w:t>EXCEPTION</w:t>
      </w:r>
      <w:r>
        <w:rPr>
          <w:rStyle w:val="linewrapper"/>
          <w:color w:val="808030"/>
        </w:rPr>
        <w:t>;</w:t>
      </w:r>
    </w:p>
    <w:p w14:paraId="25E60FC9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v_authority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05F85203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v_balance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226EF537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15C1F455" w14:textId="6F00595A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-- Check</w:t>
      </w:r>
      <w:proofErr w:type="spellStart"/>
      <w:r w:rsidR="00CF5BA2">
        <w:rPr>
          <w:rStyle w:val="linewrapper"/>
          <w:color w:val="696969"/>
          <w:lang w:val="en-US"/>
        </w:rPr>
        <w:t>ing</w:t>
      </w:r>
      <w:proofErr w:type="spellEnd"/>
      <w:r>
        <w:rPr>
          <w:rStyle w:val="linewrapper"/>
          <w:color w:val="696969"/>
        </w:rPr>
        <w:t xml:space="preserve"> if the customer is authorized to withdraw</w:t>
      </w:r>
    </w:p>
    <w:p w14:paraId="4CC720F1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v_authority </w:t>
      </w:r>
      <w:r>
        <w:rPr>
          <w:rStyle w:val="linewrapper"/>
          <w:color w:val="808030"/>
        </w:rPr>
        <w:t>:=</w:t>
      </w:r>
      <w:r>
        <w:rPr>
          <w:rStyle w:val="linewrapper"/>
          <w:color w:val="000000"/>
        </w:rPr>
        <w:t xml:space="preserve"> get_authority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p_acc_id</w:t>
      </w:r>
      <w:r>
        <w:rPr>
          <w:rStyle w:val="linewrapper"/>
          <w:color w:val="808030"/>
        </w:rPr>
        <w:t>);</w:t>
      </w:r>
    </w:p>
    <w:p w14:paraId="0E47A302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</w:p>
    <w:p w14:paraId="6D4534F4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v_authority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130D5B72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96969"/>
        </w:rPr>
        <w:t>-- If unauthorized, raise the unauthorized exception</w:t>
      </w:r>
    </w:p>
    <w:p w14:paraId="0279DFFC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RAISE</w:t>
      </w:r>
      <w:r>
        <w:rPr>
          <w:rStyle w:val="linewrapper"/>
          <w:color w:val="000000"/>
        </w:rPr>
        <w:t xml:space="preserve"> unauthorized</w:t>
      </w:r>
      <w:r>
        <w:rPr>
          <w:rStyle w:val="linewrapper"/>
          <w:color w:val="808030"/>
        </w:rPr>
        <w:t>;</w:t>
      </w:r>
    </w:p>
    <w:p w14:paraId="18928989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</w:p>
    <w:p w14:paraId="48B30F15" w14:textId="1159AE5D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96969"/>
        </w:rPr>
        <w:t>-- Insert</w:t>
      </w:r>
      <w:proofErr w:type="spellStart"/>
      <w:r w:rsidR="00CF5BA2">
        <w:rPr>
          <w:rStyle w:val="linewrapper"/>
          <w:color w:val="696969"/>
          <w:lang w:val="en-US"/>
        </w:rPr>
        <w:t>ing</w:t>
      </w:r>
      <w:proofErr w:type="spellEnd"/>
      <w:r>
        <w:rPr>
          <w:rStyle w:val="linewrapper"/>
          <w:color w:val="696969"/>
        </w:rPr>
        <w:t xml:space="preserve"> the withdrawal record</w:t>
      </w:r>
    </w:p>
    <w:p w14:paraId="18567FF5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withdrawal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wit_id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acc_id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amount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date_time</w:t>
      </w:r>
      <w:r>
        <w:rPr>
          <w:rStyle w:val="linewrapper"/>
          <w:color w:val="808030"/>
        </w:rPr>
        <w:t>)</w:t>
      </w:r>
    </w:p>
    <w:p w14:paraId="49779FFD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VALUES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p_wit_id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p_acc_id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p_amount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p_date_time</w:t>
      </w:r>
      <w:r>
        <w:rPr>
          <w:rStyle w:val="linewrapper"/>
          <w:color w:val="808030"/>
        </w:rPr>
        <w:t>);</w:t>
      </w:r>
    </w:p>
    <w:p w14:paraId="0D41796A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</w:p>
    <w:p w14:paraId="23DB9C72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96969"/>
        </w:rPr>
        <w:t>-- Commit the transaction</w:t>
      </w:r>
    </w:p>
    <w:p w14:paraId="3B0D7916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COMMIT</w:t>
      </w:r>
      <w:r>
        <w:rPr>
          <w:rStyle w:val="linewrapper"/>
          <w:color w:val="808030"/>
        </w:rPr>
        <w:t>;</w:t>
      </w:r>
    </w:p>
    <w:p w14:paraId="0EEB1943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</w:p>
    <w:p w14:paraId="6C34D1C4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96969"/>
        </w:rPr>
        <w:t>-- Retrieve and display the updated balance</w:t>
      </w:r>
    </w:p>
    <w:p w14:paraId="41602F69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v_balance </w:t>
      </w:r>
      <w:r>
        <w:rPr>
          <w:rStyle w:val="linewrapper"/>
          <w:color w:val="808030"/>
        </w:rPr>
        <w:t>:=</w:t>
      </w:r>
      <w:r>
        <w:rPr>
          <w:rStyle w:val="linewrapper"/>
          <w:color w:val="000000"/>
        </w:rPr>
        <w:t xml:space="preserve"> get_balance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p_acc_id</w:t>
      </w:r>
      <w:r>
        <w:rPr>
          <w:rStyle w:val="linewrapper"/>
          <w:color w:val="808030"/>
        </w:rPr>
        <w:t>);</w:t>
      </w:r>
    </w:p>
    <w:p w14:paraId="22079581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'Account balance after withdrawal: 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||</w:t>
      </w:r>
      <w:r>
        <w:rPr>
          <w:rStyle w:val="linewrapper"/>
          <w:color w:val="000000"/>
        </w:rPr>
        <w:t xml:space="preserve"> v_balance</w:t>
      </w:r>
      <w:r>
        <w:rPr>
          <w:rStyle w:val="linewrapper"/>
          <w:color w:val="808030"/>
        </w:rPr>
        <w:t>);</w:t>
      </w:r>
    </w:p>
    <w:p w14:paraId="17FF3ED9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END IF</w:t>
      </w:r>
      <w:r>
        <w:rPr>
          <w:rStyle w:val="linewrapper"/>
          <w:color w:val="808030"/>
        </w:rPr>
        <w:t>;</w:t>
      </w:r>
    </w:p>
    <w:p w14:paraId="361ABB29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EXCEPTION</w:t>
      </w:r>
    </w:p>
    <w:p w14:paraId="3A8AF3CE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unauthorized </w:t>
      </w:r>
      <w:r>
        <w:rPr>
          <w:rStyle w:val="linewrapper"/>
          <w:b/>
          <w:bCs/>
          <w:color w:val="800000"/>
        </w:rPr>
        <w:t>THEN</w:t>
      </w:r>
    </w:p>
    <w:p w14:paraId="4DF882A0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'Unauthorized user!'</w:t>
      </w:r>
      <w:r>
        <w:rPr>
          <w:rStyle w:val="linewrapper"/>
          <w:color w:val="808030"/>
        </w:rPr>
        <w:t>);</w:t>
      </w:r>
    </w:p>
    <w:p w14:paraId="51B820B2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ROLLBACK</w:t>
      </w:r>
      <w:r>
        <w:rPr>
          <w:rStyle w:val="linewrapper"/>
          <w:color w:val="80803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-- Stop the transaction</w:t>
      </w:r>
    </w:p>
    <w:p w14:paraId="1FCB2E13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33711724" w14:textId="77777777" w:rsidR="001B5105" w:rsidRPr="001B5105" w:rsidRDefault="001B5105" w:rsidP="001B5105">
      <w:pPr>
        <w:rPr>
          <w:b/>
          <w:bCs/>
          <w:lang w:val="en-SE"/>
        </w:rPr>
      </w:pPr>
    </w:p>
    <w:p w14:paraId="1E1EEC9A" w14:textId="235A4FDC" w:rsidR="001B5105" w:rsidRPr="006F7C6C" w:rsidRDefault="001B5105" w:rsidP="001B5105">
      <w:pPr>
        <w:rPr>
          <w:lang w:val="en-US"/>
        </w:rPr>
      </w:pPr>
      <w:r>
        <w:rPr>
          <w:lang w:val="en-US"/>
        </w:rPr>
        <w:t>A</w:t>
      </w:r>
      <w:r w:rsidRPr="00811F0D">
        <w:rPr>
          <w:lang w:val="en-US"/>
        </w:rPr>
        <w:t xml:space="preserve"> </w:t>
      </w:r>
      <w:r w:rsidRPr="00D4419F">
        <w:rPr>
          <w:lang w:val="en-US"/>
        </w:rPr>
        <w:t xml:space="preserve">procedure </w:t>
      </w:r>
      <w:r w:rsidRPr="00811F0D">
        <w:rPr>
          <w:lang w:val="en-US"/>
        </w:rPr>
        <w:t xml:space="preserve">called </w:t>
      </w:r>
      <w:proofErr w:type="spellStart"/>
      <w:r w:rsidRPr="000651CB">
        <w:rPr>
          <w:color w:val="0000FF"/>
          <w:lang w:val="en-US"/>
        </w:rPr>
        <w:t>do_</w:t>
      </w:r>
      <w:r>
        <w:rPr>
          <w:color w:val="0000FF"/>
          <w:lang w:val="en-US"/>
        </w:rPr>
        <w:t>withdrawal</w:t>
      </w:r>
      <w:proofErr w:type="spellEnd"/>
      <w:r>
        <w:rPr>
          <w:lang w:val="en-US"/>
        </w:rPr>
        <w:t xml:space="preserve"> is c</w:t>
      </w:r>
      <w:r w:rsidRPr="00811F0D">
        <w:rPr>
          <w:lang w:val="en-US"/>
        </w:rPr>
        <w:t>reate</w:t>
      </w:r>
      <w:r>
        <w:rPr>
          <w:lang w:val="en-US"/>
        </w:rPr>
        <w:t>d.</w:t>
      </w:r>
    </w:p>
    <w:p w14:paraId="4BB914F7" w14:textId="77777777" w:rsidR="001B5105" w:rsidRDefault="001B5105" w:rsidP="00C30FE1">
      <w:pPr>
        <w:rPr>
          <w:lang w:val="en-US"/>
        </w:rPr>
      </w:pPr>
    </w:p>
    <w:p w14:paraId="086C47A4" w14:textId="77777777" w:rsidR="007C3919" w:rsidRPr="00422015" w:rsidRDefault="007C3919" w:rsidP="00C30FE1">
      <w:pPr>
        <w:rPr>
          <w:lang w:val="en-US"/>
        </w:rPr>
      </w:pPr>
    </w:p>
    <w:p w14:paraId="0576871A" w14:textId="77777777" w:rsidR="001423B9" w:rsidRPr="00855E66" w:rsidRDefault="00422015" w:rsidP="00C30FE1">
      <w:pPr>
        <w:rPr>
          <w:b/>
          <w:lang w:val="en-US"/>
        </w:rPr>
      </w:pPr>
      <w:r w:rsidRPr="00855E66">
        <w:rPr>
          <w:b/>
          <w:lang w:val="en-US"/>
        </w:rPr>
        <w:t>Task</w:t>
      </w:r>
      <w:r w:rsidR="001423B9" w:rsidRPr="00855E66">
        <w:rPr>
          <w:b/>
          <w:lang w:val="en-US"/>
        </w:rPr>
        <w:t xml:space="preserve"> 18</w:t>
      </w:r>
    </w:p>
    <w:p w14:paraId="45062431" w14:textId="77777777" w:rsidR="007C3919" w:rsidRDefault="00855E66" w:rsidP="00C30FE1">
      <w:pPr>
        <w:rPr>
          <w:lang w:val="en-US"/>
        </w:rPr>
      </w:pPr>
      <w:r w:rsidRPr="00855E66">
        <w:rPr>
          <w:lang w:val="en-US"/>
        </w:rPr>
        <w:t>Make sure that the procedure</w:t>
      </w:r>
      <w:r w:rsidR="00A27BCB" w:rsidRPr="00855E66">
        <w:rPr>
          <w:lang w:val="en-US"/>
        </w:rPr>
        <w:t xml:space="preserve"> </w:t>
      </w:r>
      <w:proofErr w:type="spellStart"/>
      <w:proofErr w:type="gramStart"/>
      <w:r w:rsidRPr="000651CB">
        <w:rPr>
          <w:color w:val="0000FF"/>
          <w:lang w:val="en-US"/>
        </w:rPr>
        <w:t>do</w:t>
      </w:r>
      <w:proofErr w:type="gramEnd"/>
      <w:r w:rsidRPr="000651CB">
        <w:rPr>
          <w:color w:val="0000FF"/>
          <w:lang w:val="en-US"/>
        </w:rPr>
        <w:t>_</w:t>
      </w:r>
      <w:r>
        <w:rPr>
          <w:color w:val="0000FF"/>
          <w:lang w:val="en-US"/>
        </w:rPr>
        <w:t>withdrawal</w:t>
      </w:r>
      <w:proofErr w:type="spellEnd"/>
      <w:r w:rsidRPr="00855E66">
        <w:rPr>
          <w:lang w:val="en-US"/>
        </w:rPr>
        <w:t xml:space="preserve"> </w:t>
      </w:r>
      <w:r>
        <w:rPr>
          <w:lang w:val="en-US"/>
        </w:rPr>
        <w:t>works!</w:t>
      </w:r>
      <w:r w:rsidR="00A27BCB" w:rsidRPr="00855E66">
        <w:rPr>
          <w:lang w:val="en-US"/>
        </w:rPr>
        <w:t xml:space="preserve"> </w:t>
      </w:r>
    </w:p>
    <w:p w14:paraId="35A1200D" w14:textId="663CC95F" w:rsidR="007E09CC" w:rsidRPr="00DE749C" w:rsidRDefault="002E2C5D" w:rsidP="00C30FE1">
      <w:pPr>
        <w:rPr>
          <w:lang w:val="en-US"/>
        </w:rPr>
      </w:pPr>
      <w:r w:rsidRPr="002E2C5D">
        <w:rPr>
          <w:b/>
          <w:lang w:val="en-US"/>
        </w:rPr>
        <w:t>Now</w:t>
      </w:r>
      <w:r w:rsidRPr="002E2C5D">
        <w:rPr>
          <w:lang w:val="en-US"/>
        </w:rPr>
        <w:t xml:space="preserve"> it's also an opportunity to see if the triggers do their jobs. Check if you can withdraw more</w:t>
      </w:r>
      <w:r w:rsidR="004630D1">
        <w:rPr>
          <w:lang w:val="en-US"/>
        </w:rPr>
        <w:t xml:space="preserve"> money</w:t>
      </w:r>
      <w:r w:rsidRPr="002E2C5D">
        <w:rPr>
          <w:lang w:val="en-US"/>
        </w:rPr>
        <w:t xml:space="preserve"> than</w:t>
      </w:r>
      <w:r w:rsidR="004630D1">
        <w:rPr>
          <w:lang w:val="en-US"/>
        </w:rPr>
        <w:t xml:space="preserve"> what</w:t>
      </w:r>
      <w:r w:rsidRPr="002E2C5D">
        <w:rPr>
          <w:lang w:val="en-US"/>
        </w:rPr>
        <w:t xml:space="preserve"> is</w:t>
      </w:r>
      <w:r w:rsidR="004630D1">
        <w:rPr>
          <w:lang w:val="en-US"/>
        </w:rPr>
        <w:t xml:space="preserve"> available</w:t>
      </w:r>
      <w:r w:rsidRPr="002E2C5D">
        <w:rPr>
          <w:lang w:val="en-US"/>
        </w:rPr>
        <w:t xml:space="preserve"> on your account. </w:t>
      </w:r>
      <w:r w:rsidRPr="00DE749C">
        <w:rPr>
          <w:lang w:val="en-US"/>
        </w:rPr>
        <w:t>Make sure the balance is updated as it should.</w:t>
      </w:r>
    </w:p>
    <w:p w14:paraId="0157679F" w14:textId="77777777" w:rsidR="002E2C5D" w:rsidRPr="00DE749C" w:rsidRDefault="002E2C5D" w:rsidP="00C30FE1">
      <w:pPr>
        <w:rPr>
          <w:lang w:val="en-US"/>
        </w:rPr>
      </w:pPr>
    </w:p>
    <w:p w14:paraId="112EEA86" w14:textId="77777777" w:rsidR="002E2C5D" w:rsidRDefault="002E2C5D" w:rsidP="002E2C5D">
      <w:pPr>
        <w:rPr>
          <w:b/>
          <w:lang w:val="en-US"/>
        </w:rPr>
      </w:pPr>
      <w:r w:rsidRPr="00C352E4">
        <w:rPr>
          <w:b/>
          <w:lang w:val="en-US"/>
        </w:rPr>
        <w:t>Show</w:t>
      </w:r>
      <w:r>
        <w:rPr>
          <w:b/>
          <w:lang w:val="en-US"/>
        </w:rPr>
        <w:t xml:space="preserve"> the results of the tests here:</w:t>
      </w:r>
    </w:p>
    <w:p w14:paraId="1638146B" w14:textId="77777777" w:rsidR="001B5105" w:rsidRDefault="001B5105" w:rsidP="001B5105">
      <w:pPr>
        <w:rPr>
          <w:b/>
          <w:bCs/>
          <w:lang w:val="en-US"/>
        </w:rPr>
      </w:pPr>
    </w:p>
    <w:p w14:paraId="3C2C2350" w14:textId="04539998" w:rsidR="001B5105" w:rsidRPr="00043DE8" w:rsidRDefault="001B5105" w:rsidP="001B5105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 xml:space="preserve"> and Result</w:t>
      </w:r>
      <w:r w:rsidRPr="00043DE8">
        <w:rPr>
          <w:b/>
          <w:bCs/>
          <w:lang w:val="en-US"/>
        </w:rPr>
        <w:t>:</w:t>
      </w:r>
    </w:p>
    <w:p w14:paraId="4FE7CD27" w14:textId="77777777" w:rsidR="002E2C5D" w:rsidRDefault="002E2C5D" w:rsidP="00C30FE1">
      <w:pPr>
        <w:rPr>
          <w:lang w:val="en-US"/>
        </w:rPr>
      </w:pPr>
    </w:p>
    <w:p w14:paraId="62CC311D" w14:textId="176EF37C" w:rsidR="008A5669" w:rsidRPr="006F7C6C" w:rsidRDefault="008A5669" w:rsidP="008A5669">
      <w:pPr>
        <w:rPr>
          <w:lang w:val="en-US"/>
        </w:rPr>
      </w:pPr>
      <w:r>
        <w:rPr>
          <w:lang w:val="en-US"/>
        </w:rPr>
        <w:t xml:space="preserve">Executing </w:t>
      </w:r>
      <w:proofErr w:type="spellStart"/>
      <w:r w:rsidRPr="00D4419F">
        <w:rPr>
          <w:color w:val="0000FF"/>
          <w:lang w:val="en-US"/>
        </w:rPr>
        <w:t>do_</w:t>
      </w:r>
      <w:r>
        <w:rPr>
          <w:color w:val="0000FF"/>
          <w:lang w:val="en-US"/>
        </w:rPr>
        <w:t>deposition</w:t>
      </w:r>
      <w:proofErr w:type="spellEnd"/>
      <w:r>
        <w:rPr>
          <w:lang w:val="en-US"/>
        </w:rPr>
        <w:t xml:space="preserve"> p</w:t>
      </w:r>
      <w:r w:rsidRPr="00D4419F">
        <w:rPr>
          <w:lang w:val="en-US"/>
        </w:rPr>
        <w:t xml:space="preserve">rocedure </w:t>
      </w:r>
      <w:r>
        <w:rPr>
          <w:lang w:val="en-US"/>
        </w:rPr>
        <w:t>with valid credentials.</w:t>
      </w:r>
    </w:p>
    <w:p w14:paraId="7707015C" w14:textId="77777777" w:rsidR="008A5669" w:rsidRPr="002E2C5D" w:rsidRDefault="008A5669" w:rsidP="00C30FE1">
      <w:pPr>
        <w:rPr>
          <w:lang w:val="en-US"/>
        </w:rPr>
      </w:pPr>
    </w:p>
    <w:p w14:paraId="3BEB43CD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4B94E1D2" w14:textId="55E1D499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do_withdrawal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p_wit_id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pk_seq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NEXTVAL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9A800AB" w14:textId="53A5C50D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p_cust_id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'650707-1111'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D2E6F9F" w14:textId="19856AE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697CF5E2" w14:textId="2E62D7F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p_amount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1000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79F1D81C" w14:textId="2103F37A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p_date_time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SYSDATE</w:t>
      </w:r>
      <w:r>
        <w:rPr>
          <w:rStyle w:val="linewrapper"/>
          <w:color w:val="808030"/>
        </w:rPr>
        <w:t>);</w:t>
      </w:r>
      <w:r>
        <w:rPr>
          <w:rStyle w:val="linewrapper"/>
          <w:color w:val="000000"/>
        </w:rPr>
        <w:t xml:space="preserve"> </w:t>
      </w:r>
    </w:p>
    <w:p w14:paraId="4DFC916C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6D63C19C" w14:textId="290FA363" w:rsidR="001B5105" w:rsidRDefault="00E905C2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4C3D4F5">
            <wp:extent cx="4516755" cy="654050"/>
            <wp:effectExtent l="0" t="0" r="0" b="0"/>
            <wp:docPr id="10" name="Picture 9" descr="A close-up of a white background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lose-up of a white background&#13;&#10;&#13;&#10;Description automatically generated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5779" w14:textId="7B760C83" w:rsidR="008A5669" w:rsidRPr="006F7C6C" w:rsidRDefault="008A5669" w:rsidP="008A5669">
      <w:pPr>
        <w:rPr>
          <w:lang w:val="en-US"/>
        </w:rPr>
      </w:pPr>
      <w:r>
        <w:rPr>
          <w:lang w:val="en-US"/>
        </w:rPr>
        <w:t xml:space="preserve">Executing </w:t>
      </w:r>
      <w:proofErr w:type="spellStart"/>
      <w:r w:rsidRPr="00D4419F">
        <w:rPr>
          <w:color w:val="0000FF"/>
          <w:lang w:val="en-US"/>
        </w:rPr>
        <w:t>do_</w:t>
      </w:r>
      <w:r>
        <w:rPr>
          <w:color w:val="0000FF"/>
          <w:lang w:val="en-US"/>
        </w:rPr>
        <w:t>deposition</w:t>
      </w:r>
      <w:proofErr w:type="spellEnd"/>
      <w:r>
        <w:rPr>
          <w:lang w:val="en-US"/>
        </w:rPr>
        <w:t xml:space="preserve"> p</w:t>
      </w:r>
      <w:r w:rsidRPr="00D4419F">
        <w:rPr>
          <w:lang w:val="en-US"/>
        </w:rPr>
        <w:t xml:space="preserve">rocedure </w:t>
      </w:r>
      <w:r>
        <w:rPr>
          <w:lang w:val="en-US"/>
        </w:rPr>
        <w:t>with invalid credentials.</w:t>
      </w:r>
    </w:p>
    <w:p w14:paraId="270774A9" w14:textId="77777777" w:rsidR="001B5105" w:rsidRPr="008A5669" w:rsidRDefault="001B5105" w:rsidP="001B5105">
      <w:pPr>
        <w:pStyle w:val="HTMLPreformatted"/>
        <w:shd w:val="clear" w:color="auto" w:fill="FFFFFF"/>
        <w:ind w:left="480"/>
        <w:rPr>
          <w:color w:val="000000"/>
          <w:lang w:val="en-US"/>
        </w:rPr>
      </w:pPr>
    </w:p>
    <w:p w14:paraId="64133BF4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50EFE132" w14:textId="6AC68CF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do_withdrawal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p_wit_id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pk_seq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NEXTVAL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1D9F280A" w14:textId="5E1AD2BE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p_cust_id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'650101-1111'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7DCFB82F" w14:textId="4613BC55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4D9D7E4" w14:textId="7E2CE5A3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p_amount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1000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543C0032" w14:textId="1B729979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p_date_time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SYSDATE</w:t>
      </w:r>
      <w:r>
        <w:rPr>
          <w:rStyle w:val="linewrapper"/>
          <w:color w:val="808030"/>
        </w:rPr>
        <w:t>);</w:t>
      </w:r>
      <w:r>
        <w:rPr>
          <w:rStyle w:val="linewrapper"/>
          <w:color w:val="000000"/>
        </w:rPr>
        <w:t xml:space="preserve"> </w:t>
      </w:r>
    </w:p>
    <w:p w14:paraId="1CE06B1D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3ABB9527" w14:textId="63C156E5" w:rsidR="00793FD1" w:rsidRDefault="00E905C2" w:rsidP="001B510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DA854B5">
            <wp:extent cx="2451735" cy="630555"/>
            <wp:effectExtent l="0" t="0" r="0" b="0"/>
            <wp:docPr id="11" name="Picture 10" descr="A close-up of a text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close-up of a text&#13;&#10;&#13;&#10;Description automatically generated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4A3" w14:textId="7F460325" w:rsidR="00013F3F" w:rsidRDefault="00013F3F" w:rsidP="00013F3F">
      <w:pPr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Checking the current balance.</w:t>
      </w:r>
    </w:p>
    <w:p w14:paraId="18CBFC99" w14:textId="4429851C" w:rsidR="00013F3F" w:rsidRPr="00013F3F" w:rsidRDefault="001B5105" w:rsidP="00013F3F">
      <w:pPr>
        <w:tabs>
          <w:tab w:val="left" w:pos="2909"/>
        </w:tabs>
        <w:rPr>
          <w:lang w:val="en-US"/>
        </w:rPr>
      </w:pPr>
      <w:r>
        <w:rPr>
          <w:lang w:val="en-US"/>
        </w:rPr>
        <w:tab/>
      </w:r>
    </w:p>
    <w:p w14:paraId="29BB159C" w14:textId="77777777" w:rsidR="001B5105" w:rsidRDefault="001B5105" w:rsidP="001B5105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balance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acc_id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;</w:t>
      </w:r>
    </w:p>
    <w:p w14:paraId="474D09B6" w14:textId="77777777" w:rsidR="00D4158C" w:rsidRDefault="00D4158C" w:rsidP="001B5105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</w:p>
    <w:p w14:paraId="0938CF14" w14:textId="3131FA31" w:rsidR="001B5105" w:rsidRDefault="00E905C2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B539FDE">
            <wp:extent cx="2569845" cy="993140"/>
            <wp:effectExtent l="0" t="0" r="0" b="0"/>
            <wp:docPr id="12" name="Picture 11" descr="A screenshot of a compute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3;&#10;&#13;&#10;Description automatically generated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D7BA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  <w:lang w:val="en-US"/>
        </w:rPr>
      </w:pPr>
    </w:p>
    <w:p w14:paraId="46C26314" w14:textId="3CA2CC37" w:rsidR="00013F3F" w:rsidRDefault="00013F3F" w:rsidP="00013F3F">
      <w:pPr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Attempting a withdrawal exceeding the balance</w:t>
      </w:r>
    </w:p>
    <w:p w14:paraId="2DEF0C94" w14:textId="77777777" w:rsidR="00013F3F" w:rsidRPr="00013F3F" w:rsidRDefault="00013F3F" w:rsidP="001B5105">
      <w:pPr>
        <w:pStyle w:val="HTMLPreformatted"/>
        <w:shd w:val="clear" w:color="auto" w:fill="FFFFFF"/>
        <w:ind w:left="480"/>
        <w:rPr>
          <w:color w:val="000000"/>
          <w:lang w:val="en-US"/>
        </w:rPr>
      </w:pPr>
    </w:p>
    <w:p w14:paraId="5D44DB7F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35A59265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do_withdrawal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p_wit_id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pk_seq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NEXTVAL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BEDFED0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p_cust_id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'650707-1111'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64554E66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37AD7AEB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p_amount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100000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15515760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p_date_time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SYSDATE</w:t>
      </w:r>
      <w:r>
        <w:rPr>
          <w:rStyle w:val="linewrapper"/>
          <w:color w:val="808030"/>
        </w:rPr>
        <w:t>);</w:t>
      </w:r>
    </w:p>
    <w:p w14:paraId="6C91B4B8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EXCEPTION</w:t>
      </w:r>
    </w:p>
    <w:p w14:paraId="2CCEF58D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D0045"/>
        </w:rPr>
        <w:t>OTHERS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1AAEDBB2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BB7977"/>
        </w:rPr>
        <w:t>SQLERRM</w:t>
      </w:r>
      <w:r>
        <w:rPr>
          <w:rStyle w:val="linewrapper"/>
          <w:color w:val="808030"/>
        </w:rPr>
        <w:t>);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-- Print error message</w:t>
      </w:r>
    </w:p>
    <w:p w14:paraId="412EFB5A" w14:textId="77777777" w:rsidR="001B5105" w:rsidRDefault="001B5105" w:rsidP="001B5105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426D94AC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</w:p>
    <w:p w14:paraId="00ED5052" w14:textId="3270E576" w:rsidR="001B5105" w:rsidRDefault="00E905C2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25A5CBE" wp14:editId="03EC7820">
            <wp:extent cx="5730875" cy="709295"/>
            <wp:effectExtent l="0" t="0" r="0" b="0"/>
            <wp:docPr id="13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185B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</w:p>
    <w:p w14:paraId="1FD7128B" w14:textId="4E0BA8FB" w:rsidR="00013F3F" w:rsidRDefault="00013F3F" w:rsidP="00013F3F">
      <w:pPr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Attempt</w:t>
      </w:r>
      <w:r w:rsidR="00D4158C">
        <w:rPr>
          <w:b/>
          <w:lang w:val="en-US"/>
        </w:rPr>
        <w:t>ing</w:t>
      </w:r>
      <w:r>
        <w:rPr>
          <w:b/>
          <w:lang w:val="en-US"/>
        </w:rPr>
        <w:t xml:space="preserve"> a valid </w:t>
      </w:r>
      <w:proofErr w:type="spellStart"/>
      <w:r>
        <w:rPr>
          <w:b/>
          <w:lang w:val="en-US"/>
        </w:rPr>
        <w:t>withdrawl</w:t>
      </w:r>
      <w:proofErr w:type="spellEnd"/>
    </w:p>
    <w:p w14:paraId="0ED86CEA" w14:textId="77777777" w:rsidR="00013F3F" w:rsidRDefault="00013F3F" w:rsidP="001B5105">
      <w:pPr>
        <w:pStyle w:val="HTMLPreformatted"/>
        <w:shd w:val="clear" w:color="auto" w:fill="FFFFFF"/>
        <w:ind w:left="480"/>
        <w:rPr>
          <w:color w:val="000000"/>
        </w:rPr>
      </w:pPr>
    </w:p>
    <w:p w14:paraId="75026E95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7959381F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do_withdrawal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p_wit_id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pk_seq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NEXTVAL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6ECAEFF9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p_cust_id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'650707-1111'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7A652741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159FD5F0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p_amount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500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FDF0C44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  p_date_time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SYSDATE</w:t>
      </w:r>
      <w:r>
        <w:rPr>
          <w:rStyle w:val="linewrapper"/>
          <w:color w:val="808030"/>
        </w:rPr>
        <w:t>);</w:t>
      </w:r>
    </w:p>
    <w:p w14:paraId="1AE64966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EXCEPTION</w:t>
      </w:r>
    </w:p>
    <w:p w14:paraId="0F9A867B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D0045"/>
        </w:rPr>
        <w:t>OTHERS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3625C78B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BB7977"/>
        </w:rPr>
        <w:t>SQLERRM</w:t>
      </w:r>
      <w:r>
        <w:rPr>
          <w:rStyle w:val="linewrapper"/>
          <w:color w:val="808030"/>
        </w:rPr>
        <w:t>);</w:t>
      </w:r>
    </w:p>
    <w:p w14:paraId="6264F570" w14:textId="77777777" w:rsidR="001B5105" w:rsidRDefault="001B5105" w:rsidP="001B5105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5628B0A3" w14:textId="7EC1EBB9" w:rsidR="001B5105" w:rsidRDefault="00E905C2" w:rsidP="001B5105">
      <w:pPr>
        <w:tabs>
          <w:tab w:val="left" w:pos="2909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7FEFB4">
            <wp:extent cx="4359275" cy="843280"/>
            <wp:effectExtent l="0" t="0" r="0" b="0"/>
            <wp:docPr id="14" name="Picture 13" descr="A close-up of a white background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close-up of a white background&#13;&#10;&#13;&#10;Description automatically generated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5E18" w14:textId="3C85652C" w:rsidR="00013F3F" w:rsidRDefault="00013F3F" w:rsidP="00013F3F">
      <w:pPr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Check</w:t>
      </w:r>
      <w:r w:rsidR="00D4158C">
        <w:rPr>
          <w:b/>
          <w:lang w:val="en-US"/>
        </w:rPr>
        <w:t>ing</w:t>
      </w:r>
      <w:r>
        <w:rPr>
          <w:b/>
          <w:lang w:val="en-US"/>
        </w:rPr>
        <w:t xml:space="preserve"> the current balance</w:t>
      </w:r>
    </w:p>
    <w:p w14:paraId="65844702" w14:textId="77777777" w:rsidR="00013F3F" w:rsidRDefault="00013F3F" w:rsidP="001B5105">
      <w:pPr>
        <w:pStyle w:val="HTMLPreformatted"/>
        <w:shd w:val="clear" w:color="auto" w:fill="FFFFFF"/>
        <w:ind w:left="480"/>
        <w:rPr>
          <w:rStyle w:val="linewrapper"/>
          <w:color w:val="696969"/>
        </w:rPr>
      </w:pPr>
    </w:p>
    <w:p w14:paraId="0352FFBD" w14:textId="77777777" w:rsidR="001B5105" w:rsidRDefault="001B5105" w:rsidP="001B5105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balance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acc_id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;</w:t>
      </w:r>
    </w:p>
    <w:p w14:paraId="661DCB3C" w14:textId="77777777" w:rsidR="00D4158C" w:rsidRDefault="00D4158C" w:rsidP="001B5105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</w:p>
    <w:p w14:paraId="2229B8B9" w14:textId="63A60144" w:rsidR="001B5105" w:rsidRDefault="00E905C2" w:rsidP="001B5105">
      <w:pPr>
        <w:pStyle w:val="HTMLPreformatted"/>
        <w:shd w:val="clear" w:color="auto" w:fill="FFFFFF"/>
        <w:ind w:left="480"/>
        <w:rPr>
          <w:rStyle w:val="linewrapper"/>
          <w:color w:val="808030"/>
        </w:rPr>
      </w:pPr>
      <w:r>
        <w:rPr>
          <w:noProof/>
          <w:color w:val="808030"/>
        </w:rPr>
        <w:drawing>
          <wp:inline distT="0" distB="0" distL="0" distR="0" wp14:anchorId="3AFCDCAE">
            <wp:extent cx="2632710" cy="1592580"/>
            <wp:effectExtent l="0" t="0" r="0" b="0"/>
            <wp:docPr id="15" name="Picture 14" descr="A screenshot of a computer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3;&#10;&#13;&#10;Description automatically generated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5A7D" w14:textId="77777777" w:rsidR="001B5105" w:rsidRDefault="001B5105" w:rsidP="001B5105">
      <w:pPr>
        <w:tabs>
          <w:tab w:val="left" w:pos="2909"/>
        </w:tabs>
      </w:pPr>
    </w:p>
    <w:p w14:paraId="4E8735DE" w14:textId="77777777" w:rsidR="004D7A26" w:rsidRDefault="004D7A26" w:rsidP="00C30FE1">
      <w:pPr>
        <w:rPr>
          <w:b/>
          <w:lang w:val="en-US"/>
        </w:rPr>
      </w:pPr>
    </w:p>
    <w:p w14:paraId="342A5F1D" w14:textId="77777777" w:rsidR="007E09CC" w:rsidRPr="00B23C7A" w:rsidRDefault="002E2C5D" w:rsidP="00C30FE1">
      <w:pPr>
        <w:rPr>
          <w:b/>
          <w:lang w:val="en-US"/>
        </w:rPr>
      </w:pPr>
      <w:r w:rsidRPr="00B23C7A">
        <w:rPr>
          <w:b/>
          <w:lang w:val="en-US"/>
        </w:rPr>
        <w:t>Task</w:t>
      </w:r>
      <w:r w:rsidR="007E09CC" w:rsidRPr="00B23C7A">
        <w:rPr>
          <w:b/>
          <w:lang w:val="en-US"/>
        </w:rPr>
        <w:t xml:space="preserve"> 19</w:t>
      </w:r>
    </w:p>
    <w:p w14:paraId="588FB0BA" w14:textId="77777777" w:rsidR="00E10E9C" w:rsidRDefault="00B23C7A" w:rsidP="00C30FE1">
      <w:pPr>
        <w:rPr>
          <w:lang w:val="en-US"/>
        </w:rPr>
      </w:pPr>
      <w:r w:rsidRPr="00B23C7A">
        <w:rPr>
          <w:lang w:val="en-US"/>
        </w:rPr>
        <w:t xml:space="preserve">Create </w:t>
      </w:r>
      <w:r>
        <w:rPr>
          <w:lang w:val="en-US"/>
        </w:rPr>
        <w:t>a procedure called</w:t>
      </w:r>
      <w:r w:rsidR="007E09CC" w:rsidRPr="00B23C7A">
        <w:rPr>
          <w:lang w:val="en-US"/>
        </w:rPr>
        <w:t xml:space="preserve"> </w:t>
      </w:r>
      <w:proofErr w:type="spellStart"/>
      <w:r w:rsidR="007E09CC" w:rsidRPr="00B23C7A">
        <w:rPr>
          <w:color w:val="0000FF"/>
          <w:lang w:val="en-US"/>
        </w:rPr>
        <w:t>do_</w:t>
      </w:r>
      <w:r>
        <w:rPr>
          <w:color w:val="0000FF"/>
          <w:lang w:val="en-US"/>
        </w:rPr>
        <w:t>transfer</w:t>
      </w:r>
      <w:proofErr w:type="spellEnd"/>
      <w:r w:rsidR="007E09CC" w:rsidRPr="00B23C7A">
        <w:rPr>
          <w:lang w:val="en-US"/>
        </w:rPr>
        <w:t xml:space="preserve">. </w:t>
      </w:r>
      <w:r w:rsidRPr="000651CB">
        <w:rPr>
          <w:lang w:val="en-US"/>
        </w:rPr>
        <w:t xml:space="preserve">The procedure creates a row in the </w:t>
      </w:r>
      <w:r>
        <w:rPr>
          <w:lang w:val="en-US"/>
        </w:rPr>
        <w:t xml:space="preserve">table </w:t>
      </w:r>
      <w:r>
        <w:rPr>
          <w:b/>
          <w:lang w:val="en-US"/>
        </w:rPr>
        <w:t>transfer</w:t>
      </w:r>
      <w:r w:rsidRPr="000651CB">
        <w:rPr>
          <w:lang w:val="en-US"/>
        </w:rPr>
        <w:t>. D</w:t>
      </w:r>
      <w:r>
        <w:rPr>
          <w:lang w:val="en-US"/>
        </w:rPr>
        <w:t>eclare an exception called</w:t>
      </w:r>
      <w:r w:rsidRPr="000651CB">
        <w:rPr>
          <w:lang w:val="en-US"/>
        </w:rPr>
        <w:t xml:space="preserve"> </w:t>
      </w:r>
      <w:r w:rsidRPr="000651CB">
        <w:rPr>
          <w:color w:val="0000FF"/>
          <w:lang w:val="en-US"/>
        </w:rPr>
        <w:t>unauthorized</w:t>
      </w:r>
      <w:r w:rsidRPr="000651CB">
        <w:rPr>
          <w:lang w:val="en-US"/>
        </w:rPr>
        <w:t xml:space="preserve">. Raise </w:t>
      </w:r>
      <w:r w:rsidRPr="000651CB">
        <w:rPr>
          <w:i/>
          <w:lang w:val="en-US"/>
        </w:rPr>
        <w:t>unauthorized</w:t>
      </w:r>
      <w:r w:rsidRPr="000651CB">
        <w:rPr>
          <w:lang w:val="en-US"/>
        </w:rPr>
        <w:t xml:space="preserve"> </w:t>
      </w:r>
      <w:r>
        <w:rPr>
          <w:lang w:val="en-US"/>
        </w:rPr>
        <w:t xml:space="preserve">when the customer doesn't have </w:t>
      </w:r>
      <w:r w:rsidR="004630D1">
        <w:rPr>
          <w:lang w:val="en-US"/>
        </w:rPr>
        <w:t xml:space="preserve">any authority to the account from </w:t>
      </w:r>
      <w:r>
        <w:rPr>
          <w:lang w:val="en-US"/>
        </w:rPr>
        <w:t xml:space="preserve">which </w:t>
      </w:r>
      <w:r w:rsidR="004630D1">
        <w:rPr>
          <w:lang w:val="en-US"/>
        </w:rPr>
        <w:t>money is withdrawn</w:t>
      </w:r>
      <w:r w:rsidR="004D7A26">
        <w:rPr>
          <w:lang w:val="en-US"/>
        </w:rPr>
        <w:t>.</w:t>
      </w:r>
      <w:r w:rsidRPr="000651C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651CB">
        <w:rPr>
          <w:lang w:val="en-US"/>
        </w:rPr>
        <w:t xml:space="preserve">Use the function </w:t>
      </w:r>
      <w:proofErr w:type="spellStart"/>
      <w:r w:rsidRPr="00B43954">
        <w:rPr>
          <w:color w:val="0000FF"/>
          <w:lang w:val="en-US"/>
        </w:rPr>
        <w:t>get_authority</w:t>
      </w:r>
      <w:proofErr w:type="spellEnd"/>
      <w:r>
        <w:rPr>
          <w:color w:val="0000FF"/>
          <w:lang w:val="en-US"/>
        </w:rPr>
        <w:t xml:space="preserve"> </w:t>
      </w:r>
      <w:r>
        <w:rPr>
          <w:lang w:val="en-US"/>
        </w:rPr>
        <w:t>to perform the verification</w:t>
      </w:r>
      <w:r w:rsidR="004D7A26">
        <w:rPr>
          <w:lang w:val="en-US"/>
        </w:rPr>
        <w:t>.</w:t>
      </w:r>
    </w:p>
    <w:p w14:paraId="1B7BBD91" w14:textId="77777777" w:rsidR="004D7A26" w:rsidRDefault="004D7A26" w:rsidP="00C30FE1">
      <w:pPr>
        <w:rPr>
          <w:lang w:val="en-US"/>
        </w:rPr>
      </w:pPr>
    </w:p>
    <w:p w14:paraId="75243006" w14:textId="77777777" w:rsidR="004D7A26" w:rsidRDefault="004D7A26" w:rsidP="004D7A26">
      <w:pPr>
        <w:rPr>
          <w:lang w:val="en-US"/>
        </w:rPr>
      </w:pPr>
      <w:r w:rsidRPr="000651CB">
        <w:rPr>
          <w:lang w:val="en-US"/>
        </w:rPr>
        <w:t xml:space="preserve">If the customer </w:t>
      </w:r>
      <w:r>
        <w:rPr>
          <w:lang w:val="en-US"/>
        </w:rPr>
        <w:t xml:space="preserve">is </w:t>
      </w:r>
      <w:r w:rsidRPr="00422015">
        <w:rPr>
          <w:b/>
          <w:lang w:val="en-US"/>
        </w:rPr>
        <w:t>unauthorized</w:t>
      </w:r>
      <w:r>
        <w:rPr>
          <w:lang w:val="en-US"/>
        </w:rPr>
        <w:t>:</w:t>
      </w:r>
    </w:p>
    <w:p w14:paraId="085359E8" w14:textId="77777777" w:rsidR="004D7A26" w:rsidRDefault="004D7A26" w:rsidP="004D7A26">
      <w:pPr>
        <w:rPr>
          <w:lang w:val="en-US"/>
        </w:rPr>
      </w:pPr>
    </w:p>
    <w:p w14:paraId="00ACD959" w14:textId="77777777" w:rsidR="004630D1" w:rsidRDefault="004D7A26" w:rsidP="004630D1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Stop the transaction!</w:t>
      </w:r>
      <w:r w:rsidR="004630D1" w:rsidRPr="004630D1">
        <w:rPr>
          <w:lang w:val="en-US"/>
        </w:rPr>
        <w:t xml:space="preserve"> </w:t>
      </w:r>
    </w:p>
    <w:p w14:paraId="021AEA6D" w14:textId="77777777" w:rsidR="004D7A26" w:rsidRDefault="004630D1" w:rsidP="004630D1">
      <w:pPr>
        <w:numPr>
          <w:ilvl w:val="0"/>
          <w:numId w:val="6"/>
        </w:numPr>
        <w:rPr>
          <w:lang w:val="en-US"/>
        </w:rPr>
      </w:pPr>
      <w:r w:rsidRPr="00422015">
        <w:rPr>
          <w:lang w:val="en-US"/>
        </w:rPr>
        <w:t>Print out a message:</w:t>
      </w:r>
      <w:r>
        <w:rPr>
          <w:lang w:val="en-US"/>
        </w:rPr>
        <w:t xml:space="preserve"> </w:t>
      </w:r>
      <w:r w:rsidRPr="00422015">
        <w:rPr>
          <w:b/>
          <w:lang w:val="en-US"/>
        </w:rPr>
        <w:t>"Unauthorized user!"</w:t>
      </w:r>
    </w:p>
    <w:p w14:paraId="5DA008D3" w14:textId="77777777" w:rsidR="004630D1" w:rsidRPr="004630D1" w:rsidRDefault="004630D1" w:rsidP="004630D1">
      <w:pPr>
        <w:ind w:left="720"/>
        <w:rPr>
          <w:lang w:val="en-US"/>
        </w:rPr>
      </w:pPr>
    </w:p>
    <w:p w14:paraId="5F7F78F4" w14:textId="77777777" w:rsidR="004D7A26" w:rsidRPr="00B23C7A" w:rsidRDefault="004D7A26" w:rsidP="00C30FE1">
      <w:pPr>
        <w:rPr>
          <w:lang w:val="en-US"/>
        </w:rPr>
      </w:pPr>
    </w:p>
    <w:p w14:paraId="38500241" w14:textId="77777777" w:rsidR="004D7A26" w:rsidRDefault="004D7A26" w:rsidP="004D7A26">
      <w:pPr>
        <w:rPr>
          <w:lang w:val="en-US"/>
        </w:rPr>
      </w:pPr>
      <w:r w:rsidRPr="000651CB">
        <w:rPr>
          <w:lang w:val="en-US"/>
        </w:rPr>
        <w:t xml:space="preserve">If the customer </w:t>
      </w:r>
      <w:r>
        <w:rPr>
          <w:lang w:val="en-US"/>
        </w:rPr>
        <w:t xml:space="preserve">is </w:t>
      </w:r>
      <w:r w:rsidRPr="00422015">
        <w:rPr>
          <w:b/>
          <w:lang w:val="en-US"/>
        </w:rPr>
        <w:t>authorized</w:t>
      </w:r>
      <w:r>
        <w:rPr>
          <w:lang w:val="en-US"/>
        </w:rPr>
        <w:t>:</w:t>
      </w:r>
    </w:p>
    <w:p w14:paraId="70735ABE" w14:textId="77777777" w:rsidR="004D7A26" w:rsidRDefault="004D7A26" w:rsidP="004D7A26">
      <w:pPr>
        <w:rPr>
          <w:lang w:val="en-US"/>
        </w:rPr>
      </w:pPr>
    </w:p>
    <w:p w14:paraId="146D10C7" w14:textId="77777777" w:rsidR="004D7A26" w:rsidRPr="00422015" w:rsidRDefault="004D7A26" w:rsidP="004D7A26">
      <w:pPr>
        <w:numPr>
          <w:ilvl w:val="0"/>
          <w:numId w:val="7"/>
        </w:numPr>
        <w:rPr>
          <w:lang w:val="en-US"/>
        </w:rPr>
      </w:pPr>
      <w:r w:rsidRPr="00422015">
        <w:rPr>
          <w:lang w:val="en-US"/>
        </w:rPr>
        <w:t>Print out a message</w:t>
      </w:r>
      <w:r>
        <w:rPr>
          <w:lang w:val="en-US"/>
        </w:rPr>
        <w:t xml:space="preserve"> with the balance of </w:t>
      </w:r>
      <w:r w:rsidRPr="004D7A26">
        <w:rPr>
          <w:b/>
          <w:lang w:val="en-US"/>
        </w:rPr>
        <w:t>both</w:t>
      </w:r>
      <w:r>
        <w:rPr>
          <w:lang w:val="en-US"/>
        </w:rPr>
        <w:t xml:space="preserve"> the accounts after the transaction.</w:t>
      </w:r>
    </w:p>
    <w:p w14:paraId="37296F8B" w14:textId="77777777" w:rsidR="004D7A26" w:rsidRDefault="004D7A26" w:rsidP="00C30FE1">
      <w:pPr>
        <w:rPr>
          <w:b/>
          <w:lang w:val="en-US"/>
        </w:rPr>
      </w:pPr>
    </w:p>
    <w:p w14:paraId="1E93981F" w14:textId="77777777" w:rsidR="007C3919" w:rsidRDefault="007C3919" w:rsidP="007C3919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>:</w:t>
      </w:r>
    </w:p>
    <w:p w14:paraId="09C325F3" w14:textId="77777777" w:rsidR="007C3919" w:rsidRDefault="007C3919" w:rsidP="007C3919">
      <w:pPr>
        <w:pStyle w:val="HTMLPreformatted"/>
        <w:shd w:val="clear" w:color="auto" w:fill="FFFFFF"/>
        <w:ind w:left="480"/>
        <w:rPr>
          <w:rStyle w:val="linewrapper"/>
          <w:b/>
          <w:bCs/>
          <w:color w:val="800000"/>
        </w:rPr>
      </w:pPr>
    </w:p>
    <w:p w14:paraId="154B5447" w14:textId="4A6B19A2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do_transfer</w:t>
      </w:r>
      <w:r>
        <w:rPr>
          <w:rStyle w:val="linewrapper"/>
          <w:color w:val="808030"/>
        </w:rPr>
        <w:t>(</w:t>
      </w:r>
    </w:p>
    <w:p w14:paraId="05ECE384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p_tra_id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transfer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tra_id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6BE0E983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p_cust_id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transfer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cust_id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2E6B2706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p_from_acc_id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transfer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from_acc_id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5FC4E253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p_to_acc_id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transfer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to_acc_id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1F2B7F7E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p_amount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transfer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amount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,</w:t>
      </w:r>
    </w:p>
    <w:p w14:paraId="62C6C97B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p_date_time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transfer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date_time</w:t>
      </w:r>
      <w:r>
        <w:rPr>
          <w:rStyle w:val="linewrapper"/>
          <w:color w:val="808030"/>
        </w:rPr>
        <w:t>%</w:t>
      </w:r>
      <w:r>
        <w:rPr>
          <w:rStyle w:val="linewrapper"/>
          <w:b/>
          <w:bCs/>
          <w:color w:val="800000"/>
        </w:rPr>
        <w:t>TYPE</w:t>
      </w:r>
      <w:r>
        <w:rPr>
          <w:rStyle w:val="linewrapper"/>
          <w:color w:val="808030"/>
        </w:rPr>
        <w:t>)</w:t>
      </w:r>
    </w:p>
    <w:p w14:paraId="7F2C632C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AS</w:t>
      </w:r>
    </w:p>
    <w:p w14:paraId="64E599F9" w14:textId="6E86095C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-- Declar</w:t>
      </w:r>
      <w:proofErr w:type="spellStart"/>
      <w:r w:rsidR="003E5599">
        <w:rPr>
          <w:rStyle w:val="linewrapper"/>
          <w:color w:val="696969"/>
          <w:lang w:val="en-US"/>
        </w:rPr>
        <w:t>ing</w:t>
      </w:r>
      <w:proofErr w:type="spellEnd"/>
      <w:r>
        <w:rPr>
          <w:rStyle w:val="linewrapper"/>
          <w:color w:val="696969"/>
        </w:rPr>
        <w:t xml:space="preserve"> the unauthorized exception</w:t>
      </w:r>
    </w:p>
    <w:p w14:paraId="5750E38F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unauthorized </w:t>
      </w:r>
      <w:r>
        <w:rPr>
          <w:rStyle w:val="linewrapper"/>
          <w:b/>
          <w:bCs/>
          <w:color w:val="800000"/>
        </w:rPr>
        <w:t>EXCEPTION</w:t>
      </w:r>
      <w:r>
        <w:rPr>
          <w:rStyle w:val="linewrapper"/>
          <w:color w:val="808030"/>
        </w:rPr>
        <w:t>;</w:t>
      </w:r>
    </w:p>
    <w:p w14:paraId="5536D9B0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v_authority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344A0EA1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v_balance_from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181FFA3A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v_balance_to </w:t>
      </w:r>
      <w:r>
        <w:rPr>
          <w:rStyle w:val="linewrapper"/>
          <w:b/>
          <w:bCs/>
          <w:color w:val="800000"/>
        </w:rPr>
        <w:t>NUMBER</w:t>
      </w:r>
      <w:r>
        <w:rPr>
          <w:rStyle w:val="linewrapper"/>
          <w:color w:val="808030"/>
        </w:rPr>
        <w:t>;</w:t>
      </w:r>
    </w:p>
    <w:p w14:paraId="1DCF3E57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32975D15" w14:textId="5F8B8ABD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-- Check</w:t>
      </w:r>
      <w:proofErr w:type="spellStart"/>
      <w:r w:rsidR="003E5599">
        <w:rPr>
          <w:rStyle w:val="linewrapper"/>
          <w:color w:val="696969"/>
          <w:lang w:val="en-US"/>
        </w:rPr>
        <w:t>ing</w:t>
      </w:r>
      <w:proofErr w:type="spellEnd"/>
      <w:r>
        <w:rPr>
          <w:rStyle w:val="linewrapper"/>
          <w:color w:val="696969"/>
        </w:rPr>
        <w:t xml:space="preserve"> if the customer is authorized to withdraw from the source account</w:t>
      </w:r>
    </w:p>
    <w:p w14:paraId="73DAC16C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v_authority </w:t>
      </w:r>
      <w:r>
        <w:rPr>
          <w:rStyle w:val="linewrapper"/>
          <w:color w:val="808030"/>
        </w:rPr>
        <w:t>:=</w:t>
      </w:r>
      <w:r>
        <w:rPr>
          <w:rStyle w:val="linewrapper"/>
          <w:color w:val="000000"/>
        </w:rPr>
        <w:t xml:space="preserve"> get_authority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p_from_acc_id</w:t>
      </w:r>
      <w:r>
        <w:rPr>
          <w:rStyle w:val="linewrapper"/>
          <w:color w:val="808030"/>
        </w:rPr>
        <w:t>);</w:t>
      </w:r>
    </w:p>
    <w:p w14:paraId="2A3B416D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</w:p>
    <w:p w14:paraId="3E49A95F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v_authority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2AF372E3" w14:textId="7823B85C" w:rsidR="007C3919" w:rsidRPr="003E5599" w:rsidRDefault="007C3919" w:rsidP="007C3919">
      <w:pPr>
        <w:pStyle w:val="HTMLPreformatted"/>
        <w:shd w:val="clear" w:color="auto" w:fill="FFFFFF"/>
        <w:ind w:left="48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96969"/>
        </w:rPr>
        <w:t>-- If unauthorized, unauthorized exception</w:t>
      </w:r>
      <w:r w:rsidR="003E5599">
        <w:rPr>
          <w:rStyle w:val="linewrapper"/>
          <w:color w:val="696969"/>
          <w:lang w:val="en-US"/>
        </w:rPr>
        <w:t xml:space="preserve"> is raised</w:t>
      </w:r>
    </w:p>
    <w:p w14:paraId="588B2BFB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RAISE</w:t>
      </w:r>
      <w:r>
        <w:rPr>
          <w:rStyle w:val="linewrapper"/>
          <w:color w:val="000000"/>
        </w:rPr>
        <w:t xml:space="preserve"> unauthorized</w:t>
      </w:r>
      <w:r>
        <w:rPr>
          <w:rStyle w:val="linewrapper"/>
          <w:color w:val="808030"/>
        </w:rPr>
        <w:t>;</w:t>
      </w:r>
    </w:p>
    <w:p w14:paraId="6E231AE4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</w:p>
    <w:p w14:paraId="53CB8D72" w14:textId="6B41084E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96969"/>
        </w:rPr>
        <w:t>-- Insert</w:t>
      </w:r>
      <w:proofErr w:type="spellStart"/>
      <w:r w:rsidR="003E5599">
        <w:rPr>
          <w:rStyle w:val="linewrapper"/>
          <w:color w:val="696969"/>
          <w:lang w:val="en-US"/>
        </w:rPr>
        <w:t>ing</w:t>
      </w:r>
      <w:proofErr w:type="spellEnd"/>
      <w:r>
        <w:rPr>
          <w:rStyle w:val="linewrapper"/>
          <w:color w:val="696969"/>
        </w:rPr>
        <w:t xml:space="preserve"> the transfer record</w:t>
      </w:r>
    </w:p>
    <w:p w14:paraId="42FE288E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transfer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tra_id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from_acc_id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to_acc_id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amount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date_time</w:t>
      </w:r>
      <w:r>
        <w:rPr>
          <w:rStyle w:val="linewrapper"/>
          <w:color w:val="808030"/>
        </w:rPr>
        <w:t>)</w:t>
      </w:r>
    </w:p>
    <w:p w14:paraId="2B6696C5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VALUES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p_tra_id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p_cust_id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p_from_acc_id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p_to_acc_id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p_amount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p_date_time</w:t>
      </w:r>
      <w:r>
        <w:rPr>
          <w:rStyle w:val="linewrapper"/>
          <w:color w:val="808030"/>
        </w:rPr>
        <w:t>);</w:t>
      </w:r>
    </w:p>
    <w:p w14:paraId="19B2CC79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</w:p>
    <w:p w14:paraId="7B5B0DAD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96969"/>
        </w:rPr>
        <w:t>-- Commit the transaction</w:t>
      </w:r>
    </w:p>
    <w:p w14:paraId="6F28B03D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COMMIT</w:t>
      </w:r>
      <w:r>
        <w:rPr>
          <w:rStyle w:val="linewrapper"/>
          <w:color w:val="808030"/>
        </w:rPr>
        <w:t>;</w:t>
      </w:r>
    </w:p>
    <w:p w14:paraId="06FE00E3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</w:p>
    <w:p w14:paraId="5974A728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696969"/>
        </w:rPr>
        <w:t>-- Retrieve and display the updated balances</w:t>
      </w:r>
    </w:p>
    <w:p w14:paraId="6B3D8730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v_balance_from </w:t>
      </w:r>
      <w:r>
        <w:rPr>
          <w:rStyle w:val="linewrapper"/>
          <w:color w:val="808030"/>
        </w:rPr>
        <w:t>:=</w:t>
      </w:r>
      <w:r>
        <w:rPr>
          <w:rStyle w:val="linewrapper"/>
          <w:color w:val="000000"/>
        </w:rPr>
        <w:t xml:space="preserve"> get_balance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p_from_acc_id</w:t>
      </w:r>
      <w:r>
        <w:rPr>
          <w:rStyle w:val="linewrapper"/>
          <w:color w:val="808030"/>
        </w:rPr>
        <w:t>);</w:t>
      </w:r>
    </w:p>
    <w:p w14:paraId="32783E97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v_balance_to </w:t>
      </w:r>
      <w:r>
        <w:rPr>
          <w:rStyle w:val="linewrapper"/>
          <w:color w:val="808030"/>
        </w:rPr>
        <w:t>:=</w:t>
      </w:r>
      <w:r>
        <w:rPr>
          <w:rStyle w:val="linewrapper"/>
          <w:color w:val="000000"/>
        </w:rPr>
        <w:t xml:space="preserve"> get_balance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p_to_acc_id</w:t>
      </w:r>
      <w:r>
        <w:rPr>
          <w:rStyle w:val="linewrapper"/>
          <w:color w:val="808030"/>
        </w:rPr>
        <w:t>);</w:t>
      </w:r>
    </w:p>
    <w:p w14:paraId="4A05EDF6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'Balance in source account after transfer: 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||</w:t>
      </w:r>
      <w:r>
        <w:rPr>
          <w:rStyle w:val="linewrapper"/>
          <w:color w:val="000000"/>
        </w:rPr>
        <w:t xml:space="preserve"> v_balance_from</w:t>
      </w:r>
      <w:r>
        <w:rPr>
          <w:rStyle w:val="linewrapper"/>
          <w:color w:val="808030"/>
        </w:rPr>
        <w:t>);</w:t>
      </w:r>
    </w:p>
    <w:p w14:paraId="6086DEAA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'Balance in destination account after transfer: 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||</w:t>
      </w:r>
      <w:r>
        <w:rPr>
          <w:rStyle w:val="linewrapper"/>
          <w:color w:val="000000"/>
        </w:rPr>
        <w:t xml:space="preserve"> v_balance_to</w:t>
      </w:r>
      <w:r>
        <w:rPr>
          <w:rStyle w:val="linewrapper"/>
          <w:color w:val="808030"/>
        </w:rPr>
        <w:t>);</w:t>
      </w:r>
    </w:p>
    <w:p w14:paraId="311919F8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END IF</w:t>
      </w:r>
      <w:r>
        <w:rPr>
          <w:rStyle w:val="linewrapper"/>
          <w:color w:val="808030"/>
        </w:rPr>
        <w:t>;</w:t>
      </w:r>
    </w:p>
    <w:p w14:paraId="2B05FC63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EXCEPTION</w:t>
      </w:r>
    </w:p>
    <w:p w14:paraId="1FB02BC6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unauthorized </w:t>
      </w:r>
      <w:r>
        <w:rPr>
          <w:rStyle w:val="linewrapper"/>
          <w:b/>
          <w:bCs/>
          <w:color w:val="800000"/>
        </w:rPr>
        <w:t>THEN</w:t>
      </w:r>
    </w:p>
    <w:p w14:paraId="49301304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'Unauthorized user!'</w:t>
      </w:r>
      <w:r>
        <w:rPr>
          <w:rStyle w:val="linewrapper"/>
          <w:color w:val="808030"/>
        </w:rPr>
        <w:t>);</w:t>
      </w:r>
    </w:p>
    <w:p w14:paraId="54564B3B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ROLLBACK</w:t>
      </w:r>
      <w:r>
        <w:rPr>
          <w:rStyle w:val="linewrapper"/>
          <w:color w:val="80803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-- Stop the transaction</w:t>
      </w:r>
    </w:p>
    <w:p w14:paraId="0D90FAEA" w14:textId="77777777" w:rsidR="007C3919" w:rsidRDefault="007C3919" w:rsidP="007C3919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121E1BD2" w14:textId="77777777" w:rsidR="007C3919" w:rsidRDefault="007C3919" w:rsidP="007C3919">
      <w:pPr>
        <w:rPr>
          <w:lang w:val="en-US"/>
        </w:rPr>
      </w:pPr>
    </w:p>
    <w:p w14:paraId="37760AE2" w14:textId="13AFD52E" w:rsidR="007C3919" w:rsidRPr="006F7C6C" w:rsidRDefault="007C3919" w:rsidP="007C3919">
      <w:pPr>
        <w:rPr>
          <w:lang w:val="en-US"/>
        </w:rPr>
      </w:pPr>
      <w:r>
        <w:rPr>
          <w:lang w:val="en-US"/>
        </w:rPr>
        <w:t>A</w:t>
      </w:r>
      <w:r w:rsidRPr="00811F0D">
        <w:rPr>
          <w:lang w:val="en-US"/>
        </w:rPr>
        <w:t xml:space="preserve"> </w:t>
      </w:r>
      <w:r w:rsidRPr="00D4419F">
        <w:rPr>
          <w:lang w:val="en-US"/>
        </w:rPr>
        <w:t xml:space="preserve">procedure </w:t>
      </w:r>
      <w:r w:rsidRPr="00811F0D">
        <w:rPr>
          <w:lang w:val="en-US"/>
        </w:rPr>
        <w:t xml:space="preserve">called </w:t>
      </w:r>
      <w:proofErr w:type="spellStart"/>
      <w:r w:rsidRPr="00B23C7A">
        <w:rPr>
          <w:color w:val="0000FF"/>
          <w:lang w:val="en-US"/>
        </w:rPr>
        <w:t>do_</w:t>
      </w:r>
      <w:r>
        <w:rPr>
          <w:color w:val="0000FF"/>
          <w:lang w:val="en-US"/>
        </w:rPr>
        <w:t>transfer</w:t>
      </w:r>
      <w:proofErr w:type="spellEnd"/>
      <w:r>
        <w:rPr>
          <w:lang w:val="en-US"/>
        </w:rPr>
        <w:t xml:space="preserve"> is c</w:t>
      </w:r>
      <w:r w:rsidRPr="00811F0D">
        <w:rPr>
          <w:lang w:val="en-US"/>
        </w:rPr>
        <w:t>reate</w:t>
      </w:r>
      <w:r>
        <w:rPr>
          <w:lang w:val="en-US"/>
        </w:rPr>
        <w:t>d.</w:t>
      </w:r>
    </w:p>
    <w:p w14:paraId="122F30F6" w14:textId="77777777" w:rsidR="007C3919" w:rsidRPr="001B5105" w:rsidRDefault="007C3919" w:rsidP="00C30FE1">
      <w:pPr>
        <w:rPr>
          <w:b/>
          <w:lang w:val="en-SE"/>
        </w:rPr>
      </w:pPr>
    </w:p>
    <w:p w14:paraId="2F349FF0" w14:textId="77777777" w:rsidR="007E09CC" w:rsidRPr="00B23C7A" w:rsidRDefault="004D7A26" w:rsidP="00C30FE1">
      <w:pPr>
        <w:rPr>
          <w:b/>
          <w:lang w:val="en-US"/>
        </w:rPr>
      </w:pPr>
      <w:r>
        <w:rPr>
          <w:b/>
          <w:lang w:val="en-US"/>
        </w:rPr>
        <w:t>Task</w:t>
      </w:r>
      <w:r w:rsidR="007E09CC" w:rsidRPr="00B23C7A">
        <w:rPr>
          <w:b/>
          <w:lang w:val="en-US"/>
        </w:rPr>
        <w:t xml:space="preserve"> 20</w:t>
      </w:r>
    </w:p>
    <w:p w14:paraId="10E89634" w14:textId="77777777" w:rsidR="007E09CC" w:rsidRPr="004D7A26" w:rsidRDefault="004D7A26" w:rsidP="00C30FE1">
      <w:pPr>
        <w:rPr>
          <w:lang w:val="en-US"/>
        </w:rPr>
      </w:pPr>
      <w:r w:rsidRPr="004D7A26">
        <w:rPr>
          <w:lang w:val="en-US"/>
        </w:rPr>
        <w:t xml:space="preserve">Try to move money between the accounts, using the procedure </w:t>
      </w:r>
      <w:proofErr w:type="spellStart"/>
      <w:r w:rsidRPr="00B23C7A">
        <w:rPr>
          <w:color w:val="0000FF"/>
          <w:lang w:val="en-US"/>
        </w:rPr>
        <w:t>do_</w:t>
      </w:r>
      <w:r>
        <w:rPr>
          <w:color w:val="0000FF"/>
          <w:lang w:val="en-US"/>
        </w:rPr>
        <w:t>transfer</w:t>
      </w:r>
      <w:proofErr w:type="spellEnd"/>
      <w:r w:rsidRPr="004D7A26">
        <w:rPr>
          <w:lang w:val="en-US"/>
        </w:rPr>
        <w:t>.</w:t>
      </w:r>
    </w:p>
    <w:p w14:paraId="45D6FE77" w14:textId="77777777" w:rsidR="007E09CC" w:rsidRPr="004D7A26" w:rsidRDefault="007E09CC" w:rsidP="00C30FE1">
      <w:pPr>
        <w:rPr>
          <w:lang w:val="en-US"/>
        </w:rPr>
      </w:pPr>
    </w:p>
    <w:p w14:paraId="63ECF033" w14:textId="77777777" w:rsidR="00C77E45" w:rsidRPr="004D7A26" w:rsidRDefault="004D7A26" w:rsidP="00C30FE1">
      <w:pPr>
        <w:rPr>
          <w:b/>
          <w:lang w:val="en-US"/>
        </w:rPr>
      </w:pPr>
      <w:r>
        <w:rPr>
          <w:b/>
          <w:lang w:val="en-US"/>
        </w:rPr>
        <w:t>Make sure the triggers work!</w:t>
      </w:r>
    </w:p>
    <w:p w14:paraId="13C7AD9F" w14:textId="77777777" w:rsidR="00C77E45" w:rsidRPr="004D7A26" w:rsidRDefault="00C77E45" w:rsidP="00C30FE1">
      <w:pPr>
        <w:rPr>
          <w:b/>
          <w:lang w:val="en-US"/>
        </w:rPr>
      </w:pPr>
    </w:p>
    <w:p w14:paraId="6E5C5F1C" w14:textId="77777777" w:rsidR="004D7A26" w:rsidRDefault="004D7A26" w:rsidP="00B23C7A">
      <w:pPr>
        <w:rPr>
          <w:b/>
          <w:lang w:val="en-US"/>
        </w:rPr>
      </w:pPr>
    </w:p>
    <w:p w14:paraId="68B9B7C5" w14:textId="77777777" w:rsidR="004D7A26" w:rsidRDefault="004D7A26" w:rsidP="004D7A26">
      <w:pPr>
        <w:rPr>
          <w:b/>
          <w:lang w:val="en-US"/>
        </w:rPr>
      </w:pPr>
      <w:r w:rsidRPr="00C352E4">
        <w:rPr>
          <w:b/>
          <w:lang w:val="en-US"/>
        </w:rPr>
        <w:t>Show</w:t>
      </w:r>
      <w:r>
        <w:rPr>
          <w:b/>
          <w:lang w:val="en-US"/>
        </w:rPr>
        <w:t xml:space="preserve"> the results of the tests here:</w:t>
      </w:r>
    </w:p>
    <w:p w14:paraId="37CBF17C" w14:textId="77777777" w:rsidR="004D7A26" w:rsidRDefault="004D7A26" w:rsidP="00B23C7A">
      <w:pPr>
        <w:rPr>
          <w:b/>
          <w:lang w:val="en-US"/>
        </w:rPr>
      </w:pPr>
    </w:p>
    <w:p w14:paraId="71B9F31F" w14:textId="77777777" w:rsidR="008C3B8A" w:rsidRPr="00043DE8" w:rsidRDefault="008C3B8A" w:rsidP="008C3B8A">
      <w:pPr>
        <w:rPr>
          <w:b/>
          <w:bCs/>
          <w:lang w:val="en-US"/>
        </w:rPr>
      </w:pPr>
      <w:r w:rsidRPr="00043DE8">
        <w:rPr>
          <w:b/>
          <w:bCs/>
          <w:lang w:val="en-US"/>
        </w:rPr>
        <w:t>PL/SQL Script</w:t>
      </w:r>
      <w:r>
        <w:rPr>
          <w:b/>
          <w:bCs/>
          <w:lang w:val="en-US"/>
        </w:rPr>
        <w:t xml:space="preserve"> and Result</w:t>
      </w:r>
      <w:r w:rsidRPr="00043DE8">
        <w:rPr>
          <w:b/>
          <w:bCs/>
          <w:lang w:val="en-US"/>
        </w:rPr>
        <w:t>:</w:t>
      </w:r>
    </w:p>
    <w:p w14:paraId="754BA305" w14:textId="77777777" w:rsidR="008C3B8A" w:rsidRDefault="008C3B8A" w:rsidP="00B23C7A">
      <w:pPr>
        <w:rPr>
          <w:b/>
          <w:lang w:val="en-US"/>
        </w:rPr>
      </w:pPr>
    </w:p>
    <w:p w14:paraId="6BA68E6E" w14:textId="048F8D93" w:rsidR="008C3B8A" w:rsidRPr="008C3B8A" w:rsidRDefault="008C3B8A" w:rsidP="008C3B8A">
      <w:pPr>
        <w:numPr>
          <w:ilvl w:val="0"/>
          <w:numId w:val="13"/>
        </w:numPr>
        <w:rPr>
          <w:b/>
          <w:lang w:val="en-US"/>
        </w:rPr>
      </w:pPr>
      <w:r w:rsidRPr="008C3B8A">
        <w:rPr>
          <w:b/>
          <w:lang w:val="en-US"/>
        </w:rPr>
        <w:t>Balance before doing the transfer,</w:t>
      </w:r>
    </w:p>
    <w:p w14:paraId="2F19D861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</w:p>
    <w:p w14:paraId="0D8ECAF9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balance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account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acc_id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'8896'</w:t>
      </w:r>
      <w:r>
        <w:rPr>
          <w:rStyle w:val="linewrapper"/>
          <w:color w:val="808030"/>
        </w:rPr>
        <w:t>);</w:t>
      </w:r>
    </w:p>
    <w:p w14:paraId="3A0D5BBE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</w:p>
    <w:p w14:paraId="2D856516" w14:textId="494CDF3F" w:rsidR="008C3B8A" w:rsidRDefault="00E905C2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5022232">
            <wp:extent cx="2309495" cy="1576705"/>
            <wp:effectExtent l="0" t="0" r="0" b="0"/>
            <wp:docPr id="16" name="Picture 1" descr="A screenshot of a phone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phone&#13;&#10;&#13;&#10;Description automatically generated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C765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</w:p>
    <w:p w14:paraId="529DF4C6" w14:textId="52010FF5" w:rsidR="008C3B8A" w:rsidRPr="008C3B8A" w:rsidRDefault="008C3B8A" w:rsidP="008C3B8A">
      <w:pPr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Testing the unauthorized transfer</w:t>
      </w:r>
    </w:p>
    <w:p w14:paraId="678555B1" w14:textId="77777777" w:rsidR="008C3B8A" w:rsidRPr="008C3B8A" w:rsidRDefault="008C3B8A" w:rsidP="008C3B8A">
      <w:pPr>
        <w:pStyle w:val="HTMLPreformatted"/>
        <w:shd w:val="clear" w:color="auto" w:fill="FFFFFF"/>
        <w:ind w:left="480"/>
        <w:rPr>
          <w:color w:val="000000"/>
          <w:lang w:val="en-US"/>
        </w:rPr>
      </w:pPr>
    </w:p>
    <w:p w14:paraId="73BD4BFD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BEGIN</w:t>
      </w:r>
    </w:p>
    <w:p w14:paraId="40191795" w14:textId="0F85CC6E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do_transfer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p_tra_id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pk_seq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NEXTVAL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1DAA78F0" w14:textId="1B005C60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p_cust_id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'650101-1111'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FEE3F71" w14:textId="77E47C21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p_from_acc_id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6204AAFD" w14:textId="137AF31B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p_to_acc_id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'8896'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68209D0D" w14:textId="6ECD02AF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p_amount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4635E034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p_date_time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SYSDATE</w:t>
      </w:r>
      <w:r>
        <w:rPr>
          <w:rStyle w:val="linewrapper"/>
          <w:color w:val="808030"/>
        </w:rPr>
        <w:t>);</w:t>
      </w:r>
    </w:p>
    <w:p w14:paraId="1BE6F49F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EXCEPTION</w:t>
      </w:r>
    </w:p>
    <w:p w14:paraId="0643476A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D0045"/>
        </w:rPr>
        <w:t>OTHERS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5E176434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BB7977"/>
        </w:rPr>
        <w:t>SQLERRM</w:t>
      </w:r>
      <w:r>
        <w:rPr>
          <w:rStyle w:val="linewrapper"/>
          <w:color w:val="808030"/>
        </w:rPr>
        <w:t>);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-- Print error message</w:t>
      </w:r>
    </w:p>
    <w:p w14:paraId="426C0FA8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46A18808" w14:textId="5F322F19" w:rsidR="008C3B8A" w:rsidRDefault="00E905C2" w:rsidP="008C3B8A">
      <w:r>
        <w:rPr>
          <w:noProof/>
        </w:rPr>
        <w:drawing>
          <wp:inline distT="0" distB="0" distL="0" distR="0" wp14:anchorId="1688F836">
            <wp:extent cx="2672080" cy="803910"/>
            <wp:effectExtent l="0" t="0" r="0" b="0"/>
            <wp:docPr id="17" name="Picture 2" descr="A close-up of a white background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-up of a white background&#13;&#10;&#13;&#10;Description automatically generated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BCAD" w14:textId="77777777" w:rsidR="008C3B8A" w:rsidRPr="008C3B8A" w:rsidRDefault="008C3B8A" w:rsidP="008C3B8A">
      <w:pPr>
        <w:rPr>
          <w:b/>
          <w:lang w:val="en-US"/>
        </w:rPr>
      </w:pPr>
    </w:p>
    <w:p w14:paraId="63697EBF" w14:textId="399B030D" w:rsidR="008C3B8A" w:rsidRPr="008C3B8A" w:rsidRDefault="008C3B8A" w:rsidP="008C3B8A">
      <w:pPr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Testing the authorized transfer with sufficient funds</w:t>
      </w:r>
    </w:p>
    <w:p w14:paraId="3955C83C" w14:textId="77777777" w:rsidR="008C3B8A" w:rsidRDefault="008C3B8A" w:rsidP="008C3B8A">
      <w:pPr>
        <w:pStyle w:val="HTMLPreformatted"/>
        <w:shd w:val="clear" w:color="auto" w:fill="FFFFFF"/>
        <w:rPr>
          <w:rStyle w:val="linewrapper"/>
          <w:color w:val="696969"/>
        </w:rPr>
      </w:pPr>
    </w:p>
    <w:p w14:paraId="33F40D4D" w14:textId="65D50CB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34AF0B48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do_transfer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p_tra_id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pk_seq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NEXTVAL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3A50877F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p_cust_id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'650707-1111'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3E6AF1C6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p_from_acc_id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7C9FC38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p_to_acc_id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'8896'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0ADDA82B" w14:textId="63B80061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p_amount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74893975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p_date_time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SYSDATE</w:t>
      </w:r>
      <w:r>
        <w:rPr>
          <w:rStyle w:val="linewrapper"/>
          <w:color w:val="808030"/>
        </w:rPr>
        <w:t>);</w:t>
      </w:r>
    </w:p>
    <w:p w14:paraId="4F6E346A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EXCEPTION</w:t>
      </w:r>
    </w:p>
    <w:p w14:paraId="51DDAA89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D0045"/>
        </w:rPr>
        <w:t>OTHERS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3FE4366A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BB7977"/>
        </w:rPr>
        <w:t>SQLERRM</w:t>
      </w:r>
      <w:r>
        <w:rPr>
          <w:rStyle w:val="linewrapper"/>
          <w:color w:val="808030"/>
        </w:rPr>
        <w:t>);</w:t>
      </w:r>
    </w:p>
    <w:p w14:paraId="310868E2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2AAC80EB" w14:textId="2DF4B0EA" w:rsidR="008C3B8A" w:rsidRDefault="00E905C2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b/>
          <w:noProof/>
          <w:color w:val="800000"/>
        </w:rPr>
        <w:drawing>
          <wp:inline distT="0" distB="0" distL="0" distR="0" wp14:anchorId="491926B3">
            <wp:extent cx="5683250" cy="1292860"/>
            <wp:effectExtent l="0" t="0" r="0" b="0"/>
            <wp:docPr id="18" name="Picture 4" descr="A close-up of a white background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-up of a white background&#13;&#10;&#13;&#10;Description automatically generated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B8A">
        <w:rPr>
          <w:rStyle w:val="linewrapper"/>
          <w:b/>
          <w:bCs/>
          <w:color w:val="800000"/>
        </w:rPr>
        <w:t>SELECT</w:t>
      </w:r>
      <w:r w:rsidR="008C3B8A">
        <w:rPr>
          <w:rStyle w:val="linewrapper"/>
          <w:color w:val="000000"/>
        </w:rPr>
        <w:t xml:space="preserve"> balance </w:t>
      </w:r>
      <w:r w:rsidR="008C3B8A">
        <w:rPr>
          <w:rStyle w:val="linewrapper"/>
          <w:b/>
          <w:bCs/>
          <w:color w:val="800000"/>
        </w:rPr>
        <w:t>FROM</w:t>
      </w:r>
      <w:r w:rsidR="008C3B8A">
        <w:rPr>
          <w:rStyle w:val="linewrapper"/>
          <w:color w:val="000000"/>
        </w:rPr>
        <w:t xml:space="preserve"> </w:t>
      </w:r>
      <w:r w:rsidR="008C3B8A">
        <w:rPr>
          <w:rStyle w:val="linewrapper"/>
          <w:b/>
          <w:bCs/>
          <w:color w:val="800000"/>
        </w:rPr>
        <w:t>account</w:t>
      </w:r>
      <w:r w:rsidR="008C3B8A">
        <w:rPr>
          <w:rStyle w:val="linewrapper"/>
          <w:color w:val="000000"/>
        </w:rPr>
        <w:t xml:space="preserve"> </w:t>
      </w:r>
      <w:r w:rsidR="008C3B8A">
        <w:rPr>
          <w:rStyle w:val="linewrapper"/>
          <w:b/>
          <w:bCs/>
          <w:color w:val="800000"/>
        </w:rPr>
        <w:t>WHERE</w:t>
      </w:r>
      <w:r w:rsidR="008C3B8A">
        <w:rPr>
          <w:rStyle w:val="linewrapper"/>
          <w:color w:val="000000"/>
        </w:rPr>
        <w:t xml:space="preserve"> acc_id </w:t>
      </w:r>
      <w:r w:rsidR="008C3B8A">
        <w:rPr>
          <w:rStyle w:val="linewrapper"/>
          <w:b/>
          <w:bCs/>
          <w:color w:val="800000"/>
        </w:rPr>
        <w:t>IN</w:t>
      </w:r>
      <w:r w:rsidR="008C3B8A">
        <w:rPr>
          <w:rStyle w:val="linewrapper"/>
          <w:color w:val="000000"/>
        </w:rPr>
        <w:t xml:space="preserve"> </w:t>
      </w:r>
      <w:r w:rsidR="008C3B8A">
        <w:rPr>
          <w:rStyle w:val="linewrapper"/>
          <w:color w:val="808030"/>
        </w:rPr>
        <w:t>(</w:t>
      </w:r>
      <w:r w:rsidR="008C3B8A">
        <w:rPr>
          <w:rStyle w:val="linewrapper"/>
          <w:color w:val="0000E6"/>
        </w:rPr>
        <w:t>'123'</w:t>
      </w:r>
      <w:r w:rsidR="008C3B8A">
        <w:rPr>
          <w:rStyle w:val="linewrapper"/>
          <w:color w:val="808030"/>
        </w:rPr>
        <w:t>,</w:t>
      </w:r>
      <w:r w:rsidR="008C3B8A">
        <w:rPr>
          <w:rStyle w:val="linewrapper"/>
          <w:color w:val="000000"/>
        </w:rPr>
        <w:t xml:space="preserve"> </w:t>
      </w:r>
      <w:r w:rsidR="008C3B8A">
        <w:rPr>
          <w:rStyle w:val="linewrapper"/>
          <w:color w:val="0000E6"/>
        </w:rPr>
        <w:t>'8896'</w:t>
      </w:r>
      <w:r w:rsidR="008C3B8A">
        <w:rPr>
          <w:rStyle w:val="linewrapper"/>
          <w:color w:val="808030"/>
        </w:rPr>
        <w:t>);</w:t>
      </w:r>
    </w:p>
    <w:p w14:paraId="36DA708B" w14:textId="67DC56FF" w:rsidR="008C3B8A" w:rsidRDefault="00E905C2" w:rsidP="008C3B8A">
      <w:pPr>
        <w:tabs>
          <w:tab w:val="left" w:pos="2909"/>
        </w:tabs>
      </w:pPr>
      <w:r>
        <w:rPr>
          <w:noProof/>
        </w:rPr>
        <w:drawing>
          <wp:inline distT="0" distB="0" distL="0" distR="0" wp14:anchorId="7BA94464">
            <wp:extent cx="3003550" cy="1931035"/>
            <wp:effectExtent l="0" t="0" r="0" b="0"/>
            <wp:docPr id="19" name="Picture 5" descr="A screenshot of a phone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phone&#13;&#10;&#13;&#10;Description automatically generated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DF87" w14:textId="77777777" w:rsidR="00C26750" w:rsidRDefault="00C26750" w:rsidP="008C3B8A">
      <w:pPr>
        <w:tabs>
          <w:tab w:val="left" w:pos="2909"/>
        </w:tabs>
      </w:pPr>
    </w:p>
    <w:p w14:paraId="59C0BC63" w14:textId="422A8842" w:rsidR="00617660" w:rsidRPr="008C3B8A" w:rsidRDefault="00617660" w:rsidP="00617660">
      <w:pPr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Testing the authorized transfer with insufficient funds</w:t>
      </w:r>
    </w:p>
    <w:p w14:paraId="5A0315F1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</w:p>
    <w:p w14:paraId="436DA953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14:paraId="6105A8C5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do_transfer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p_tra_id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pk_seq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NEXTVAL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312882AE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p_cust_id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'650707-1111'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7A2A2360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p_from_acc_id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'123'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3D9C15BB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            p_to_acc_id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'8896'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27FA8A84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p_amount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10000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</w:p>
    <w:p w14:paraId="51A0ACCA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        p_date_time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SYSDATE</w:t>
      </w:r>
      <w:r>
        <w:rPr>
          <w:rStyle w:val="linewrapper"/>
          <w:color w:val="808030"/>
        </w:rPr>
        <w:t>);</w:t>
      </w:r>
    </w:p>
    <w:p w14:paraId="1C119C20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EXCEPTION</w:t>
      </w:r>
    </w:p>
    <w:p w14:paraId="6A9F29D3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D0045"/>
        </w:rPr>
        <w:t>OTHERS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14:paraId="77147850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BB7977"/>
        </w:rPr>
        <w:t>DBMS_OUTPUT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BB7977"/>
        </w:rPr>
        <w:t>PUT_LINE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BB7977"/>
        </w:rPr>
        <w:t>SQLERRM</w:t>
      </w:r>
      <w:r>
        <w:rPr>
          <w:rStyle w:val="linewrapper"/>
          <w:color w:val="808030"/>
        </w:rPr>
        <w:t>);</w:t>
      </w:r>
    </w:p>
    <w:p w14:paraId="67588E25" w14:textId="77777777" w:rsidR="008C3B8A" w:rsidRDefault="008C3B8A" w:rsidP="008C3B8A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14:paraId="4B520FA9" w14:textId="77777777" w:rsidR="008C3B8A" w:rsidRDefault="008C3B8A" w:rsidP="008C3B8A">
      <w:pPr>
        <w:tabs>
          <w:tab w:val="left" w:pos="2909"/>
        </w:tabs>
      </w:pPr>
    </w:p>
    <w:p w14:paraId="262FA7A7" w14:textId="0243103F" w:rsidR="008C3B8A" w:rsidRPr="008C3B8A" w:rsidRDefault="00E905C2" w:rsidP="008C3B8A">
      <w:pPr>
        <w:tabs>
          <w:tab w:val="left" w:pos="2909"/>
        </w:tabs>
        <w:rPr>
          <w:noProof/>
        </w:rPr>
      </w:pPr>
      <w:r>
        <w:rPr>
          <w:noProof/>
        </w:rPr>
        <w:drawing>
          <wp:inline distT="0" distB="0" distL="0" distR="0" wp14:anchorId="50F0FC1E">
            <wp:extent cx="5730875" cy="1009015"/>
            <wp:effectExtent l="0" t="0" r="0" b="0"/>
            <wp:docPr id="20" name="Picture 6" descr="A close up of a text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 up of a text&#13;&#10;&#13;&#10;Description automatically generated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0C20" w14:textId="77777777" w:rsidR="004D7A26" w:rsidRDefault="004D7A26" w:rsidP="00B23C7A">
      <w:pPr>
        <w:rPr>
          <w:b/>
          <w:lang w:val="en-US"/>
        </w:rPr>
      </w:pPr>
    </w:p>
    <w:p w14:paraId="7A4F6832" w14:textId="77777777" w:rsidR="00AA4F0E" w:rsidRPr="004D7A26" w:rsidRDefault="00AA4F0E" w:rsidP="00142D57">
      <w:pPr>
        <w:rPr>
          <w:lang w:val="en-US"/>
        </w:rPr>
      </w:pPr>
    </w:p>
    <w:p w14:paraId="6087FDE2" w14:textId="77777777" w:rsidR="00C77E45" w:rsidRPr="006228FD" w:rsidRDefault="00C77E45" w:rsidP="00B23C7A">
      <w:pPr>
        <w:rPr>
          <w:b/>
        </w:rPr>
      </w:pPr>
    </w:p>
    <w:sectPr w:rsidR="00C77E45" w:rsidRPr="006228FD" w:rsidSect="00E122DB">
      <w:footerReference w:type="default" r:id="rId29"/>
      <w:pgSz w:w="11906" w:h="16838"/>
      <w:pgMar w:top="1316" w:right="1701" w:bottom="1418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0054" w14:textId="77777777" w:rsidR="00E122DB" w:rsidRDefault="00E122DB">
      <w:r>
        <w:separator/>
      </w:r>
    </w:p>
  </w:endnote>
  <w:endnote w:type="continuationSeparator" w:id="0">
    <w:p w14:paraId="1F59B0D2" w14:textId="77777777" w:rsidR="00E122DB" w:rsidRDefault="00E1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7471" w14:textId="77777777" w:rsidR="002E1229" w:rsidRPr="004A41D3" w:rsidRDefault="002E1229" w:rsidP="004A41D3">
    <w:pPr>
      <w:pStyle w:val="Footer"/>
      <w:jc w:val="center"/>
      <w:rPr>
        <w:sz w:val="20"/>
      </w:rPr>
    </w:pPr>
    <w:r w:rsidRPr="004A41D3">
      <w:rPr>
        <w:rStyle w:val="PageNumber"/>
        <w:sz w:val="20"/>
      </w:rPr>
      <w:fldChar w:fldCharType="begin"/>
    </w:r>
    <w:r w:rsidRPr="004A41D3">
      <w:rPr>
        <w:rStyle w:val="PageNumber"/>
        <w:sz w:val="20"/>
      </w:rPr>
      <w:instrText xml:space="preserve"> PAGE </w:instrText>
    </w:r>
    <w:r w:rsidRPr="004A41D3">
      <w:rPr>
        <w:rStyle w:val="PageNumber"/>
        <w:sz w:val="20"/>
      </w:rPr>
      <w:fldChar w:fldCharType="separate"/>
    </w:r>
    <w:r w:rsidR="001C6AE2">
      <w:rPr>
        <w:rStyle w:val="PageNumber"/>
        <w:noProof/>
        <w:sz w:val="20"/>
      </w:rPr>
      <w:t>2</w:t>
    </w:r>
    <w:r w:rsidRPr="004A41D3">
      <w:rPr>
        <w:rStyle w:val="PageNumber"/>
        <w:sz w:val="20"/>
      </w:rPr>
      <w:fldChar w:fldCharType="end"/>
    </w:r>
    <w:r w:rsidRPr="004A41D3">
      <w:rPr>
        <w:rStyle w:val="PageNumber"/>
        <w:sz w:val="20"/>
      </w:rPr>
      <w:t>(</w:t>
    </w:r>
    <w:r w:rsidRPr="004A41D3">
      <w:rPr>
        <w:rStyle w:val="PageNumber"/>
        <w:sz w:val="20"/>
      </w:rPr>
      <w:fldChar w:fldCharType="begin"/>
    </w:r>
    <w:r w:rsidRPr="004A41D3">
      <w:rPr>
        <w:rStyle w:val="PageNumber"/>
        <w:sz w:val="20"/>
      </w:rPr>
      <w:instrText xml:space="preserve"> NUMPAGES </w:instrText>
    </w:r>
    <w:r w:rsidRPr="004A41D3">
      <w:rPr>
        <w:rStyle w:val="PageNumber"/>
        <w:sz w:val="20"/>
      </w:rPr>
      <w:fldChar w:fldCharType="separate"/>
    </w:r>
    <w:r w:rsidR="001C6AE2">
      <w:rPr>
        <w:rStyle w:val="PageNumber"/>
        <w:noProof/>
        <w:sz w:val="20"/>
      </w:rPr>
      <w:t>9</w:t>
    </w:r>
    <w:r w:rsidRPr="004A41D3">
      <w:rPr>
        <w:rStyle w:val="PageNumber"/>
        <w:sz w:val="20"/>
      </w:rPr>
      <w:fldChar w:fldCharType="end"/>
    </w:r>
    <w:r w:rsidRPr="004A41D3">
      <w:rPr>
        <w:rStyle w:val="PageNumber"/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145F" w14:textId="77777777" w:rsidR="00E122DB" w:rsidRDefault="00E122DB">
      <w:r>
        <w:separator/>
      </w:r>
    </w:p>
  </w:footnote>
  <w:footnote w:type="continuationSeparator" w:id="0">
    <w:p w14:paraId="2375BEA0" w14:textId="77777777" w:rsidR="00E122DB" w:rsidRDefault="00E12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E03"/>
    <w:multiLevelType w:val="hybridMultilevel"/>
    <w:tmpl w:val="F91E8B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D8E"/>
    <w:multiLevelType w:val="hybridMultilevel"/>
    <w:tmpl w:val="56E27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0B94"/>
    <w:multiLevelType w:val="hybridMultilevel"/>
    <w:tmpl w:val="E2D6B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A35AA"/>
    <w:multiLevelType w:val="hybridMultilevel"/>
    <w:tmpl w:val="18526F1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210EE"/>
    <w:multiLevelType w:val="hybridMultilevel"/>
    <w:tmpl w:val="56E27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17BFA"/>
    <w:multiLevelType w:val="hybridMultilevel"/>
    <w:tmpl w:val="F91E8B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37A9C"/>
    <w:multiLevelType w:val="hybridMultilevel"/>
    <w:tmpl w:val="F91E8B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94213"/>
    <w:multiLevelType w:val="hybridMultilevel"/>
    <w:tmpl w:val="47AAC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7030A"/>
    <w:multiLevelType w:val="hybridMultilevel"/>
    <w:tmpl w:val="47AAC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7E7"/>
    <w:multiLevelType w:val="hybridMultilevel"/>
    <w:tmpl w:val="56E27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381F"/>
    <w:multiLevelType w:val="hybridMultilevel"/>
    <w:tmpl w:val="8292BA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6178"/>
    <w:multiLevelType w:val="hybridMultilevel"/>
    <w:tmpl w:val="D4401ACE"/>
    <w:lvl w:ilvl="0" w:tplc="8940E2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EF2C94"/>
    <w:multiLevelType w:val="hybridMultilevel"/>
    <w:tmpl w:val="56E27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F1D2E"/>
    <w:multiLevelType w:val="hybridMultilevel"/>
    <w:tmpl w:val="EA6A9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C0266"/>
    <w:multiLevelType w:val="hybridMultilevel"/>
    <w:tmpl w:val="F91E8B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73A4C"/>
    <w:multiLevelType w:val="hybridMultilevel"/>
    <w:tmpl w:val="56E27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17F3F"/>
    <w:multiLevelType w:val="hybridMultilevel"/>
    <w:tmpl w:val="86CA593E"/>
    <w:lvl w:ilvl="0" w:tplc="360CE3E0">
      <w:start w:val="1"/>
      <w:numFmt w:val="decimal"/>
      <w:lvlText w:val="%1."/>
      <w:lvlJc w:val="left"/>
      <w:pPr>
        <w:ind w:left="720" w:hanging="360"/>
      </w:pPr>
      <w:rPr>
        <w:rFonts w:hint="default"/>
        <w:color w:val="69696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558216">
    <w:abstractNumId w:val="3"/>
  </w:num>
  <w:num w:numId="2" w16cid:durableId="1522013793">
    <w:abstractNumId w:val="11"/>
  </w:num>
  <w:num w:numId="3" w16cid:durableId="1074358485">
    <w:abstractNumId w:val="10"/>
  </w:num>
  <w:num w:numId="4" w16cid:durableId="596791232">
    <w:abstractNumId w:val="6"/>
  </w:num>
  <w:num w:numId="5" w16cid:durableId="1936858379">
    <w:abstractNumId w:val="0"/>
  </w:num>
  <w:num w:numId="6" w16cid:durableId="1683168749">
    <w:abstractNumId w:val="14"/>
  </w:num>
  <w:num w:numId="7" w16cid:durableId="82919968">
    <w:abstractNumId w:val="5"/>
  </w:num>
  <w:num w:numId="8" w16cid:durableId="1096287251">
    <w:abstractNumId w:val="13"/>
  </w:num>
  <w:num w:numId="9" w16cid:durableId="1309284770">
    <w:abstractNumId w:val="16"/>
  </w:num>
  <w:num w:numId="10" w16cid:durableId="983436569">
    <w:abstractNumId w:val="7"/>
  </w:num>
  <w:num w:numId="11" w16cid:durableId="1420296447">
    <w:abstractNumId w:val="8"/>
  </w:num>
  <w:num w:numId="12" w16cid:durableId="1528106931">
    <w:abstractNumId w:val="2"/>
  </w:num>
  <w:num w:numId="13" w16cid:durableId="1092510640">
    <w:abstractNumId w:val="4"/>
  </w:num>
  <w:num w:numId="14" w16cid:durableId="1865903992">
    <w:abstractNumId w:val="12"/>
  </w:num>
  <w:num w:numId="15" w16cid:durableId="1086538675">
    <w:abstractNumId w:val="15"/>
  </w:num>
  <w:num w:numId="16" w16cid:durableId="1392732493">
    <w:abstractNumId w:val="9"/>
  </w:num>
  <w:num w:numId="17" w16cid:durableId="70379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52"/>
    <w:rsid w:val="00000396"/>
    <w:rsid w:val="0000560B"/>
    <w:rsid w:val="00013F3F"/>
    <w:rsid w:val="00016ECE"/>
    <w:rsid w:val="0002507A"/>
    <w:rsid w:val="0002683E"/>
    <w:rsid w:val="00034AC8"/>
    <w:rsid w:val="0004277B"/>
    <w:rsid w:val="00043DE8"/>
    <w:rsid w:val="00055B93"/>
    <w:rsid w:val="000651CB"/>
    <w:rsid w:val="0007498F"/>
    <w:rsid w:val="00076F79"/>
    <w:rsid w:val="00081EEF"/>
    <w:rsid w:val="000841B5"/>
    <w:rsid w:val="000909EF"/>
    <w:rsid w:val="000A5530"/>
    <w:rsid w:val="000B5660"/>
    <w:rsid w:val="000C1FC9"/>
    <w:rsid w:val="000C4DAD"/>
    <w:rsid w:val="000C7059"/>
    <w:rsid w:val="000D1A04"/>
    <w:rsid w:val="000D5719"/>
    <w:rsid w:val="000D6A64"/>
    <w:rsid w:val="000F42C6"/>
    <w:rsid w:val="000F4FB9"/>
    <w:rsid w:val="000F586A"/>
    <w:rsid w:val="001232B2"/>
    <w:rsid w:val="001271F6"/>
    <w:rsid w:val="001423B9"/>
    <w:rsid w:val="00142D57"/>
    <w:rsid w:val="001466F3"/>
    <w:rsid w:val="00154799"/>
    <w:rsid w:val="00155E1B"/>
    <w:rsid w:val="00156B23"/>
    <w:rsid w:val="0016486F"/>
    <w:rsid w:val="0017070C"/>
    <w:rsid w:val="001730FB"/>
    <w:rsid w:val="001825B7"/>
    <w:rsid w:val="001947AE"/>
    <w:rsid w:val="00196E7B"/>
    <w:rsid w:val="001B3D62"/>
    <w:rsid w:val="001B5105"/>
    <w:rsid w:val="001C3607"/>
    <w:rsid w:val="001C6AE2"/>
    <w:rsid w:val="001D161C"/>
    <w:rsid w:val="001D6228"/>
    <w:rsid w:val="001F2051"/>
    <w:rsid w:val="001F665E"/>
    <w:rsid w:val="00201A90"/>
    <w:rsid w:val="00207AB5"/>
    <w:rsid w:val="00223FA3"/>
    <w:rsid w:val="00230B43"/>
    <w:rsid w:val="00232C5D"/>
    <w:rsid w:val="002417A9"/>
    <w:rsid w:val="002448CB"/>
    <w:rsid w:val="00245996"/>
    <w:rsid w:val="00250C3B"/>
    <w:rsid w:val="00250E1C"/>
    <w:rsid w:val="00251B5B"/>
    <w:rsid w:val="00252C49"/>
    <w:rsid w:val="002A284E"/>
    <w:rsid w:val="002A3B89"/>
    <w:rsid w:val="002B3C72"/>
    <w:rsid w:val="002C0569"/>
    <w:rsid w:val="002D0E04"/>
    <w:rsid w:val="002E0B50"/>
    <w:rsid w:val="002E1123"/>
    <w:rsid w:val="002E11F0"/>
    <w:rsid w:val="002E1229"/>
    <w:rsid w:val="002E1230"/>
    <w:rsid w:val="002E2C5D"/>
    <w:rsid w:val="002F0358"/>
    <w:rsid w:val="003044E6"/>
    <w:rsid w:val="0032192D"/>
    <w:rsid w:val="00323A61"/>
    <w:rsid w:val="00325A05"/>
    <w:rsid w:val="00330A4B"/>
    <w:rsid w:val="00334703"/>
    <w:rsid w:val="00336C41"/>
    <w:rsid w:val="00361018"/>
    <w:rsid w:val="00365A88"/>
    <w:rsid w:val="00370D86"/>
    <w:rsid w:val="00380B71"/>
    <w:rsid w:val="003912AD"/>
    <w:rsid w:val="003921FF"/>
    <w:rsid w:val="003A1BFD"/>
    <w:rsid w:val="003C2068"/>
    <w:rsid w:val="003C52FD"/>
    <w:rsid w:val="003C6F92"/>
    <w:rsid w:val="003E387D"/>
    <w:rsid w:val="003E5599"/>
    <w:rsid w:val="003E676C"/>
    <w:rsid w:val="003F692A"/>
    <w:rsid w:val="004027B8"/>
    <w:rsid w:val="00413C03"/>
    <w:rsid w:val="00422015"/>
    <w:rsid w:val="00440405"/>
    <w:rsid w:val="0045112F"/>
    <w:rsid w:val="004630D1"/>
    <w:rsid w:val="0046530A"/>
    <w:rsid w:val="00473708"/>
    <w:rsid w:val="00476C7B"/>
    <w:rsid w:val="00477E11"/>
    <w:rsid w:val="0048196E"/>
    <w:rsid w:val="004826FA"/>
    <w:rsid w:val="004858EE"/>
    <w:rsid w:val="0048603F"/>
    <w:rsid w:val="0048765A"/>
    <w:rsid w:val="004906FC"/>
    <w:rsid w:val="004A41D3"/>
    <w:rsid w:val="004B62AF"/>
    <w:rsid w:val="004B6D94"/>
    <w:rsid w:val="004B7467"/>
    <w:rsid w:val="004C23A9"/>
    <w:rsid w:val="004D1430"/>
    <w:rsid w:val="004D1442"/>
    <w:rsid w:val="004D646D"/>
    <w:rsid w:val="004D7A26"/>
    <w:rsid w:val="004F4FEB"/>
    <w:rsid w:val="00520356"/>
    <w:rsid w:val="00534912"/>
    <w:rsid w:val="0054316B"/>
    <w:rsid w:val="00555974"/>
    <w:rsid w:val="00567E91"/>
    <w:rsid w:val="00576D4F"/>
    <w:rsid w:val="005956E1"/>
    <w:rsid w:val="00596306"/>
    <w:rsid w:val="00597F08"/>
    <w:rsid w:val="005A5B8F"/>
    <w:rsid w:val="005B044D"/>
    <w:rsid w:val="005B09CF"/>
    <w:rsid w:val="005B2E70"/>
    <w:rsid w:val="005B30B8"/>
    <w:rsid w:val="005B3B09"/>
    <w:rsid w:val="005C4601"/>
    <w:rsid w:val="005C637E"/>
    <w:rsid w:val="005D2CEA"/>
    <w:rsid w:val="005F212A"/>
    <w:rsid w:val="00601450"/>
    <w:rsid w:val="00602AB5"/>
    <w:rsid w:val="00604011"/>
    <w:rsid w:val="00605F8E"/>
    <w:rsid w:val="00617660"/>
    <w:rsid w:val="00620330"/>
    <w:rsid w:val="006228FD"/>
    <w:rsid w:val="00661352"/>
    <w:rsid w:val="0067198C"/>
    <w:rsid w:val="006840BD"/>
    <w:rsid w:val="006852A4"/>
    <w:rsid w:val="006A798A"/>
    <w:rsid w:val="006B3A9A"/>
    <w:rsid w:val="006B3E0D"/>
    <w:rsid w:val="006D42D2"/>
    <w:rsid w:val="006D45A1"/>
    <w:rsid w:val="006E1C65"/>
    <w:rsid w:val="006E25B5"/>
    <w:rsid w:val="006F2902"/>
    <w:rsid w:val="006F6335"/>
    <w:rsid w:val="006F69C4"/>
    <w:rsid w:val="006F7C6C"/>
    <w:rsid w:val="00701574"/>
    <w:rsid w:val="007116A2"/>
    <w:rsid w:val="00722755"/>
    <w:rsid w:val="00737AAA"/>
    <w:rsid w:val="007400D3"/>
    <w:rsid w:val="00760367"/>
    <w:rsid w:val="00764706"/>
    <w:rsid w:val="00766042"/>
    <w:rsid w:val="00770CE6"/>
    <w:rsid w:val="00771081"/>
    <w:rsid w:val="007717C9"/>
    <w:rsid w:val="00772DAC"/>
    <w:rsid w:val="007754B0"/>
    <w:rsid w:val="00776711"/>
    <w:rsid w:val="007806EC"/>
    <w:rsid w:val="0078329D"/>
    <w:rsid w:val="00785641"/>
    <w:rsid w:val="007859C1"/>
    <w:rsid w:val="00793FD1"/>
    <w:rsid w:val="007943DB"/>
    <w:rsid w:val="007A0FA8"/>
    <w:rsid w:val="007A7EC2"/>
    <w:rsid w:val="007B1FC8"/>
    <w:rsid w:val="007B284B"/>
    <w:rsid w:val="007B3EA8"/>
    <w:rsid w:val="007C01BF"/>
    <w:rsid w:val="007C3919"/>
    <w:rsid w:val="007D3CB1"/>
    <w:rsid w:val="007E09CC"/>
    <w:rsid w:val="007F39CC"/>
    <w:rsid w:val="007F7BF1"/>
    <w:rsid w:val="008010E7"/>
    <w:rsid w:val="008035A7"/>
    <w:rsid w:val="00811F0D"/>
    <w:rsid w:val="00814E05"/>
    <w:rsid w:val="0083120F"/>
    <w:rsid w:val="0083211E"/>
    <w:rsid w:val="00851A61"/>
    <w:rsid w:val="00855E66"/>
    <w:rsid w:val="008641F4"/>
    <w:rsid w:val="00866EB9"/>
    <w:rsid w:val="00872178"/>
    <w:rsid w:val="00873F9C"/>
    <w:rsid w:val="00880485"/>
    <w:rsid w:val="00892BDE"/>
    <w:rsid w:val="00894C2E"/>
    <w:rsid w:val="008A4052"/>
    <w:rsid w:val="008A5669"/>
    <w:rsid w:val="008B5173"/>
    <w:rsid w:val="008C3B8A"/>
    <w:rsid w:val="008C49CE"/>
    <w:rsid w:val="008D54EF"/>
    <w:rsid w:val="008D58AD"/>
    <w:rsid w:val="008E574C"/>
    <w:rsid w:val="008E5F37"/>
    <w:rsid w:val="008E6CAD"/>
    <w:rsid w:val="008E7E75"/>
    <w:rsid w:val="008F33F2"/>
    <w:rsid w:val="0091294D"/>
    <w:rsid w:val="0091466D"/>
    <w:rsid w:val="00921094"/>
    <w:rsid w:val="009229E4"/>
    <w:rsid w:val="00931052"/>
    <w:rsid w:val="009310BD"/>
    <w:rsid w:val="00931486"/>
    <w:rsid w:val="009315A6"/>
    <w:rsid w:val="009332CC"/>
    <w:rsid w:val="00936BE1"/>
    <w:rsid w:val="00941CDA"/>
    <w:rsid w:val="00943827"/>
    <w:rsid w:val="0094795A"/>
    <w:rsid w:val="009500F0"/>
    <w:rsid w:val="009636CD"/>
    <w:rsid w:val="009649C8"/>
    <w:rsid w:val="00982356"/>
    <w:rsid w:val="00982744"/>
    <w:rsid w:val="00982B7B"/>
    <w:rsid w:val="0099299E"/>
    <w:rsid w:val="00994003"/>
    <w:rsid w:val="0099569E"/>
    <w:rsid w:val="009B08D9"/>
    <w:rsid w:val="009B5A62"/>
    <w:rsid w:val="009B7866"/>
    <w:rsid w:val="009C2062"/>
    <w:rsid w:val="009D0533"/>
    <w:rsid w:val="009D08DA"/>
    <w:rsid w:val="009E3101"/>
    <w:rsid w:val="009E6730"/>
    <w:rsid w:val="009F754B"/>
    <w:rsid w:val="00A03E3D"/>
    <w:rsid w:val="00A27BCB"/>
    <w:rsid w:val="00A27C48"/>
    <w:rsid w:val="00A42DEC"/>
    <w:rsid w:val="00A52BD3"/>
    <w:rsid w:val="00A66BF7"/>
    <w:rsid w:val="00A6760E"/>
    <w:rsid w:val="00A75BBB"/>
    <w:rsid w:val="00A82FB8"/>
    <w:rsid w:val="00A851F1"/>
    <w:rsid w:val="00A86718"/>
    <w:rsid w:val="00A91722"/>
    <w:rsid w:val="00AA4443"/>
    <w:rsid w:val="00AA4F0E"/>
    <w:rsid w:val="00AB0DF4"/>
    <w:rsid w:val="00AB3DDF"/>
    <w:rsid w:val="00AB4774"/>
    <w:rsid w:val="00AB4ACD"/>
    <w:rsid w:val="00AE4573"/>
    <w:rsid w:val="00AE6220"/>
    <w:rsid w:val="00AE6E03"/>
    <w:rsid w:val="00AF354C"/>
    <w:rsid w:val="00AF5759"/>
    <w:rsid w:val="00B04EC6"/>
    <w:rsid w:val="00B05727"/>
    <w:rsid w:val="00B17158"/>
    <w:rsid w:val="00B17F1C"/>
    <w:rsid w:val="00B23C7A"/>
    <w:rsid w:val="00B31388"/>
    <w:rsid w:val="00B330CB"/>
    <w:rsid w:val="00B3373B"/>
    <w:rsid w:val="00B43954"/>
    <w:rsid w:val="00B44315"/>
    <w:rsid w:val="00B64CCB"/>
    <w:rsid w:val="00B72201"/>
    <w:rsid w:val="00B84F0A"/>
    <w:rsid w:val="00B877AA"/>
    <w:rsid w:val="00B87843"/>
    <w:rsid w:val="00B938E9"/>
    <w:rsid w:val="00B944A8"/>
    <w:rsid w:val="00BA7A1B"/>
    <w:rsid w:val="00BB5908"/>
    <w:rsid w:val="00BC1E4A"/>
    <w:rsid w:val="00BD0B62"/>
    <w:rsid w:val="00BE6C46"/>
    <w:rsid w:val="00BE7040"/>
    <w:rsid w:val="00C04EC3"/>
    <w:rsid w:val="00C133F4"/>
    <w:rsid w:val="00C26750"/>
    <w:rsid w:val="00C30FE1"/>
    <w:rsid w:val="00C352E4"/>
    <w:rsid w:val="00C472D6"/>
    <w:rsid w:val="00C53878"/>
    <w:rsid w:val="00C541AB"/>
    <w:rsid w:val="00C54363"/>
    <w:rsid w:val="00C735F8"/>
    <w:rsid w:val="00C73AE7"/>
    <w:rsid w:val="00C77E45"/>
    <w:rsid w:val="00C875E3"/>
    <w:rsid w:val="00CA3512"/>
    <w:rsid w:val="00CA6AA4"/>
    <w:rsid w:val="00CB69EE"/>
    <w:rsid w:val="00CC1AE4"/>
    <w:rsid w:val="00CD0415"/>
    <w:rsid w:val="00CD544B"/>
    <w:rsid w:val="00CE0F64"/>
    <w:rsid w:val="00CE1E35"/>
    <w:rsid w:val="00CE22C5"/>
    <w:rsid w:val="00CF5BA2"/>
    <w:rsid w:val="00D02F1C"/>
    <w:rsid w:val="00D17BF0"/>
    <w:rsid w:val="00D4158C"/>
    <w:rsid w:val="00D4419F"/>
    <w:rsid w:val="00D46A45"/>
    <w:rsid w:val="00D523FA"/>
    <w:rsid w:val="00D6206D"/>
    <w:rsid w:val="00D6285E"/>
    <w:rsid w:val="00D81D2B"/>
    <w:rsid w:val="00D83CE3"/>
    <w:rsid w:val="00D85973"/>
    <w:rsid w:val="00D8689D"/>
    <w:rsid w:val="00D873D2"/>
    <w:rsid w:val="00D90BED"/>
    <w:rsid w:val="00D91ED0"/>
    <w:rsid w:val="00D954F5"/>
    <w:rsid w:val="00DD3FD8"/>
    <w:rsid w:val="00DE53F5"/>
    <w:rsid w:val="00DE749C"/>
    <w:rsid w:val="00DF2B54"/>
    <w:rsid w:val="00DF32C7"/>
    <w:rsid w:val="00E037EE"/>
    <w:rsid w:val="00E05290"/>
    <w:rsid w:val="00E07F8C"/>
    <w:rsid w:val="00E101DE"/>
    <w:rsid w:val="00E10E9C"/>
    <w:rsid w:val="00E122DB"/>
    <w:rsid w:val="00E21C60"/>
    <w:rsid w:val="00E270E3"/>
    <w:rsid w:val="00E44E27"/>
    <w:rsid w:val="00E63D3C"/>
    <w:rsid w:val="00E65BF1"/>
    <w:rsid w:val="00E7409B"/>
    <w:rsid w:val="00E905C2"/>
    <w:rsid w:val="00EB4554"/>
    <w:rsid w:val="00EC2B72"/>
    <w:rsid w:val="00EC2F25"/>
    <w:rsid w:val="00ED0C94"/>
    <w:rsid w:val="00ED1264"/>
    <w:rsid w:val="00ED151F"/>
    <w:rsid w:val="00ED3213"/>
    <w:rsid w:val="00ED7752"/>
    <w:rsid w:val="00EF25DF"/>
    <w:rsid w:val="00F04399"/>
    <w:rsid w:val="00F145FD"/>
    <w:rsid w:val="00F218B9"/>
    <w:rsid w:val="00F2370B"/>
    <w:rsid w:val="00F32CE6"/>
    <w:rsid w:val="00F35441"/>
    <w:rsid w:val="00F42C8E"/>
    <w:rsid w:val="00F44B46"/>
    <w:rsid w:val="00F67890"/>
    <w:rsid w:val="00F755AE"/>
    <w:rsid w:val="00F84365"/>
    <w:rsid w:val="00FA475E"/>
    <w:rsid w:val="00FB01AC"/>
    <w:rsid w:val="00FB244F"/>
    <w:rsid w:val="00FD7796"/>
    <w:rsid w:val="00FE5E6C"/>
    <w:rsid w:val="00FE6FD1"/>
    <w:rsid w:val="00FF0DE0"/>
    <w:rsid w:val="00FF0E16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F6056C"/>
  <w15:chartTrackingRefBased/>
  <w15:docId w15:val="{18174D39-788A-44CE-BF06-8B0FC90D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S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388"/>
    <w:rPr>
      <w:rFonts w:ascii="Times New Roman" w:hAnsi="Times New Roman"/>
      <w:sz w:val="24"/>
      <w:lang w:val="sv-SE" w:eastAsia="sv-SE"/>
    </w:rPr>
  </w:style>
  <w:style w:type="paragraph" w:styleId="Heading1">
    <w:name w:val="heading 1"/>
    <w:basedOn w:val="Normal"/>
    <w:next w:val="Normal"/>
    <w:autoRedefine/>
    <w:qFormat/>
    <w:rsid w:val="00B31388"/>
    <w:pPr>
      <w:keepNext/>
      <w:spacing w:before="100" w:beforeAutospacing="1" w:after="480"/>
      <w:outlineLvl w:val="0"/>
    </w:pPr>
    <w:rPr>
      <w:rFonts w:ascii="Microsoft Sans Serif" w:hAnsi="Microsoft Sans Serif" w:cs="Tahoma"/>
      <w:kern w:val="28"/>
      <w:sz w:val="44"/>
    </w:rPr>
  </w:style>
  <w:style w:type="paragraph" w:styleId="Heading2">
    <w:name w:val="heading 2"/>
    <w:basedOn w:val="Normal"/>
    <w:next w:val="Normal"/>
    <w:autoRedefine/>
    <w:qFormat/>
    <w:rsid w:val="00B31388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autoRedefine/>
    <w:qFormat/>
    <w:rsid w:val="00B31388"/>
    <w:pPr>
      <w:keepNext/>
      <w:spacing w:before="360" w:after="120"/>
      <w:outlineLvl w:val="2"/>
    </w:pPr>
    <w:rPr>
      <w:rFonts w:ascii="Microsoft Sans Serif" w:hAnsi="Microsoft Sans Seri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tafrga">
    <w:name w:val="Tentafråga"/>
    <w:basedOn w:val="Normal"/>
    <w:rsid w:val="00B31388"/>
    <w:pPr>
      <w:spacing w:before="240" w:after="120"/>
    </w:pPr>
    <w:rPr>
      <w:rFonts w:ascii="Comic Sans MS" w:hAnsi="Comic Sans MS"/>
      <w:b/>
      <w:sz w:val="28"/>
    </w:rPr>
  </w:style>
  <w:style w:type="paragraph" w:customStyle="1" w:styleId="Figurtext">
    <w:name w:val="Figurtext"/>
    <w:basedOn w:val="Normal"/>
    <w:rsid w:val="00B31388"/>
    <w:pPr>
      <w:ind w:left="480" w:hanging="480"/>
    </w:pPr>
    <w:rPr>
      <w:i/>
      <w:sz w:val="20"/>
      <w:lang w:val="en-GB"/>
    </w:rPr>
  </w:style>
  <w:style w:type="paragraph" w:customStyle="1" w:styleId="Textruta">
    <w:name w:val="Textruta"/>
    <w:basedOn w:val="Normal"/>
    <w:rsid w:val="00B31388"/>
    <w:rPr>
      <w:rFonts w:ascii="Tahoma" w:hAnsi="Tahoma"/>
      <w:sz w:val="20"/>
    </w:rPr>
  </w:style>
  <w:style w:type="character" w:styleId="Hyperlink">
    <w:name w:val="Hyperlink"/>
    <w:rsid w:val="004B62AF"/>
    <w:rPr>
      <w:color w:val="0000FF"/>
      <w:u w:val="single"/>
    </w:rPr>
  </w:style>
  <w:style w:type="paragraph" w:styleId="Header">
    <w:name w:val="header"/>
    <w:basedOn w:val="Normal"/>
    <w:rsid w:val="004A41D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A41D3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4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A41D3"/>
  </w:style>
  <w:style w:type="paragraph" w:styleId="HTMLPreformatted">
    <w:name w:val="HTML Preformatted"/>
    <w:basedOn w:val="Normal"/>
    <w:link w:val="HTMLPreformattedChar"/>
    <w:uiPriority w:val="99"/>
    <w:unhideWhenUsed/>
    <w:rsid w:val="00701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SE" w:eastAsia="en-GB"/>
    </w:rPr>
  </w:style>
  <w:style w:type="character" w:customStyle="1" w:styleId="HTMLPreformattedChar">
    <w:name w:val="HTML Preformatted Char"/>
    <w:link w:val="HTMLPreformatted"/>
    <w:uiPriority w:val="99"/>
    <w:rsid w:val="00701574"/>
    <w:rPr>
      <w:rFonts w:ascii="Courier New" w:eastAsia="Times New Roman" w:hAnsi="Courier New" w:cs="Courier New"/>
      <w:lang w:eastAsia="en-GB"/>
    </w:rPr>
  </w:style>
  <w:style w:type="character" w:customStyle="1" w:styleId="linewrapper">
    <w:name w:val="line_wrapper"/>
    <w:basedOn w:val="DefaultParagraphFont"/>
    <w:rsid w:val="00701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lle\Application%20Data\Microsoft\Mallar\Erik%20Wall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Settings\Pelle\Application Data\Microsoft\Mallar\Erik Walla.dot</Template>
  <TotalTime>3</TotalTime>
  <Pages>20</Pages>
  <Words>3955</Words>
  <Characters>22548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Rubrik 1</vt:lpstr>
      <vt:lpstr>Rubrik 1</vt:lpstr>
    </vt:vector>
  </TitlesOfParts>
  <Company>AB Lathet</Company>
  <LinksUpToDate>false</LinksUpToDate>
  <CharactersWithSpaces>26451</CharactersWithSpaces>
  <SharedDoc>false</SharedDoc>
  <HLinks>
    <vt:vector size="12" baseType="variant">
      <vt:variant>
        <vt:i4>5374056</vt:i4>
      </vt:variant>
      <vt:variant>
        <vt:i4>0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  <vt:variant>
        <vt:i4>5374056</vt:i4>
      </vt:variant>
      <vt:variant>
        <vt:i4>0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1</dc:title>
  <dc:subject/>
  <dc:creator>Idi Amin</dc:creator>
  <cp:keywords/>
  <cp:lastModifiedBy>Balaji Vijayaraj (Student)</cp:lastModifiedBy>
  <cp:revision>2</cp:revision>
  <cp:lastPrinted>2004-09-21T16:41:00Z</cp:lastPrinted>
  <dcterms:created xsi:type="dcterms:W3CDTF">2024-02-10T15:58:00Z</dcterms:created>
  <dcterms:modified xsi:type="dcterms:W3CDTF">2024-02-10T15:58:00Z</dcterms:modified>
</cp:coreProperties>
</file>